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DF52BE">
        <w:rPr>
          <w:rFonts w:ascii="HY헤드라인M" w:eastAsia="HY헤드라인M" w:hint="eastAsia"/>
          <w:sz w:val="24"/>
          <w:szCs w:val="24"/>
          <w:lang w:eastAsia="ko-KR"/>
        </w:rPr>
        <w:t>소 정 민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B7523F">
        <w:rPr>
          <w:rFonts w:ascii="돋움체" w:hAnsi="돋움체" w:hint="eastAsia"/>
          <w:sz w:val="48"/>
          <w:lang w:eastAsia="ko-KR"/>
        </w:rPr>
        <w:t>3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9539C3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:rsidR="00C06C1E" w:rsidRDefault="00C06C1E" w:rsidP="00C06C1E">
      <w:pPr>
        <w:pStyle w:val="11"/>
        <w:autoSpaceDE w:val="0"/>
        <w:spacing w:before="240"/>
        <w:jc w:val="right"/>
      </w:pPr>
      <w:r>
        <w:rPr>
          <w:rFonts w:ascii="바탕" w:eastAsia="바탕" w:hAnsi="바탕" w:hint="eastAsia"/>
          <w:b/>
          <w:bCs/>
          <w:sz w:val="48"/>
          <w:szCs w:val="48"/>
        </w:rPr>
        <w:t>[20141515]</w:t>
      </w:r>
    </w:p>
    <w:p w:rsidR="00C06C1E" w:rsidRDefault="00C06C1E" w:rsidP="00C06C1E">
      <w:pPr>
        <w:pStyle w:val="11"/>
        <w:autoSpaceDE w:val="0"/>
        <w:spacing w:before="240"/>
        <w:jc w:val="right"/>
      </w:pPr>
      <w:r>
        <w:rPr>
          <w:rFonts w:ascii="바탕" w:eastAsia="바탕" w:hAnsi="바탕" w:hint="eastAsia"/>
          <w:b/>
          <w:bCs/>
          <w:sz w:val="48"/>
          <w:szCs w:val="48"/>
        </w:rPr>
        <w:t>[</w:t>
      </w:r>
      <w:r>
        <w:rPr>
          <w:rFonts w:eastAsia="바탕"/>
          <w:b/>
          <w:bCs/>
          <w:sz w:val="48"/>
          <w:szCs w:val="48"/>
        </w:rPr>
        <w:t>김연후</w:t>
      </w:r>
      <w:r>
        <w:rPr>
          <w:rFonts w:ascii="바탕" w:eastAsia="바탕" w:hAnsi="바탕" w:hint="eastAsia"/>
          <w:b/>
          <w:bCs/>
          <w:sz w:val="48"/>
          <w:szCs w:val="48"/>
        </w:rPr>
        <w:t>]</w:t>
      </w:r>
    </w:p>
    <w:p w:rsidR="003B47A8" w:rsidRPr="00C06C1E" w:rsidRDefault="003B47A8">
      <w:pPr>
        <w:pStyle w:val="a8"/>
        <w:jc w:val="right"/>
        <w:rPr>
          <w:lang w:eastAsia="ko-KR"/>
        </w:rPr>
        <w:sectPr w:rsidR="003B47A8" w:rsidRPr="00C06C1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D9578A" w:rsidRDefault="00D9578A" w:rsidP="00D9578A">
      <w:pPr>
        <w:pStyle w:val="13"/>
        <w:autoSpaceDE w:val="0"/>
      </w:pPr>
      <w:r>
        <w:rPr>
          <w:rFonts w:eastAsia="바탕"/>
        </w:rPr>
        <w:lastRenderedPageBreak/>
        <w:t>목</w:t>
      </w:r>
      <w:r>
        <w:rPr>
          <w:rFonts w:eastAsia="바탕"/>
        </w:rPr>
        <w:t xml:space="preserve"> </w:t>
      </w:r>
      <w:r>
        <w:rPr>
          <w:rFonts w:eastAsia="바탕"/>
        </w:rPr>
        <w:t>차</w:t>
      </w:r>
    </w:p>
    <w:p w:rsidR="00D9578A" w:rsidRDefault="00D9578A" w:rsidP="00D9578A">
      <w:pPr>
        <w:pStyle w:val="111"/>
        <w:tabs>
          <w:tab w:val="left" w:pos="432"/>
        </w:tabs>
        <w:autoSpaceDE w:val="0"/>
      </w:pPr>
      <w:r>
        <w:rPr>
          <w:rFonts w:ascii="바탕" w:eastAsia="바탕" w:hAnsi="바탕" w:hint="eastAsia"/>
        </w:rPr>
        <w:t>1.</w:t>
      </w:r>
      <w:r>
        <w:tab/>
      </w:r>
      <w:r>
        <w:rPr>
          <w:rFonts w:eastAsia="바탕"/>
        </w:rPr>
        <w:t>프로그램</w:t>
      </w:r>
      <w:r>
        <w:rPr>
          <w:rFonts w:eastAsia="바탕"/>
        </w:rPr>
        <w:t xml:space="preserve"> </w:t>
      </w:r>
      <w:r>
        <w:rPr>
          <w:rFonts w:eastAsia="바탕"/>
        </w:rPr>
        <w:t>개요</w:t>
      </w:r>
      <w:r>
        <w:tab/>
      </w:r>
    </w:p>
    <w:p w:rsidR="00D9578A" w:rsidRDefault="00D9578A" w:rsidP="00D9578A">
      <w:pPr>
        <w:pStyle w:val="111"/>
        <w:tabs>
          <w:tab w:val="left" w:pos="432"/>
        </w:tabs>
        <w:autoSpaceDE w:val="0"/>
      </w:pPr>
      <w:r>
        <w:rPr>
          <w:rFonts w:ascii="바탕" w:eastAsia="바탕" w:hAnsi="바탕" w:hint="eastAsia"/>
        </w:rPr>
        <w:t>2.</w:t>
      </w:r>
      <w:r>
        <w:tab/>
      </w:r>
      <w:r>
        <w:rPr>
          <w:rFonts w:eastAsia="바탕"/>
        </w:rPr>
        <w:t>프로그램</w:t>
      </w:r>
      <w:r>
        <w:rPr>
          <w:rFonts w:eastAsia="바탕"/>
        </w:rPr>
        <w:t xml:space="preserve"> </w:t>
      </w:r>
      <w:r>
        <w:rPr>
          <w:rFonts w:eastAsia="바탕"/>
        </w:rPr>
        <w:t>설명</w:t>
      </w:r>
      <w:r>
        <w:tab/>
      </w:r>
      <w:r>
        <w:rPr>
          <w:rFonts w:ascii="바탕" w:eastAsia="바탕" w:hAnsi="바탕" w:hint="eastAsia"/>
        </w:rPr>
        <w:t>3</w:t>
      </w:r>
    </w:p>
    <w:p w:rsidR="00D9578A" w:rsidRDefault="00D9578A" w:rsidP="00D9578A">
      <w:pPr>
        <w:pStyle w:val="210"/>
        <w:tabs>
          <w:tab w:val="left" w:pos="1000"/>
        </w:tabs>
        <w:autoSpaceDE w:val="0"/>
      </w:pPr>
      <w:r>
        <w:rPr>
          <w:rFonts w:ascii="바탕" w:eastAsia="바탕" w:hAnsi="바탕" w:hint="eastAsia"/>
        </w:rPr>
        <w:t>2.1</w:t>
      </w:r>
      <w:r>
        <w:tab/>
      </w:r>
      <w:r>
        <w:rPr>
          <w:rFonts w:eastAsia="바탕"/>
        </w:rPr>
        <w:t>프로그램</w:t>
      </w:r>
      <w:r>
        <w:rPr>
          <w:rFonts w:eastAsia="바탕"/>
        </w:rPr>
        <w:t xml:space="preserve"> </w:t>
      </w:r>
      <w:r>
        <w:rPr>
          <w:rFonts w:eastAsia="바탕"/>
        </w:rPr>
        <w:t>흐름도</w:t>
      </w:r>
      <w:r>
        <w:tab/>
      </w:r>
      <w:r>
        <w:rPr>
          <w:rFonts w:ascii="바탕" w:eastAsia="바탕" w:hAnsi="바탕" w:hint="eastAsia"/>
        </w:rPr>
        <w:t>3</w:t>
      </w:r>
    </w:p>
    <w:p w:rsidR="00D9578A" w:rsidRDefault="00D9578A" w:rsidP="00D9578A">
      <w:pPr>
        <w:pStyle w:val="111"/>
        <w:tabs>
          <w:tab w:val="left" w:pos="432"/>
        </w:tabs>
        <w:autoSpaceDE w:val="0"/>
      </w:pPr>
      <w:r>
        <w:rPr>
          <w:rFonts w:ascii="바탕" w:eastAsia="바탕" w:hAnsi="바탕" w:hint="eastAsia"/>
        </w:rPr>
        <w:t>3.</w:t>
      </w:r>
      <w:r>
        <w:tab/>
      </w:r>
      <w:r>
        <w:rPr>
          <w:rFonts w:eastAsia="바탕"/>
        </w:rPr>
        <w:t>모듈</w:t>
      </w:r>
      <w:r>
        <w:rPr>
          <w:rFonts w:eastAsia="바탕"/>
        </w:rPr>
        <w:t xml:space="preserve"> </w:t>
      </w:r>
      <w:r>
        <w:rPr>
          <w:rFonts w:eastAsia="바탕"/>
        </w:rPr>
        <w:t>정의</w:t>
      </w:r>
      <w:r>
        <w:tab/>
      </w:r>
      <w:r>
        <w:rPr>
          <w:rFonts w:ascii="바탕" w:eastAsia="바탕" w:hAnsi="바탕" w:hint="eastAsia"/>
        </w:rPr>
        <w:t>3</w:t>
      </w:r>
    </w:p>
    <w:p w:rsidR="00D9578A" w:rsidRDefault="00D9578A" w:rsidP="00D9578A">
      <w:pPr>
        <w:pStyle w:val="210"/>
        <w:tabs>
          <w:tab w:val="left" w:pos="1000"/>
        </w:tabs>
        <w:autoSpaceDE w:val="0"/>
      </w:pPr>
      <w:r>
        <w:rPr>
          <w:rFonts w:ascii="바탕" w:eastAsia="바탕" w:hAnsi="바탕" w:hint="eastAsia"/>
        </w:rPr>
        <w:t>3.1</w:t>
      </w:r>
      <w:r>
        <w:tab/>
      </w:r>
      <w:r>
        <w:rPr>
          <w:rFonts w:eastAsia="바탕"/>
        </w:rPr>
        <w:t>모듈</w:t>
      </w:r>
      <w:r>
        <w:rPr>
          <w:rFonts w:eastAsia="바탕"/>
        </w:rPr>
        <w:t xml:space="preserve"> </w:t>
      </w:r>
      <w:r>
        <w:rPr>
          <w:rFonts w:eastAsia="바탕"/>
        </w:rPr>
        <w:t>이름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 xml:space="preserve">: </w:t>
      </w:r>
      <w:r w:rsidR="00B7523F">
        <w:rPr>
          <w:rFonts w:ascii="바탕" w:eastAsia="바탕" w:hAnsi="바탕" w:hint="eastAsia"/>
        </w:rPr>
        <w:t>insertEsym()</w:t>
      </w:r>
      <w:r>
        <w:tab/>
      </w:r>
      <w:r>
        <w:rPr>
          <w:rFonts w:ascii="바탕" w:eastAsia="바탕" w:hAnsi="바탕" w:hint="eastAsia"/>
        </w:rPr>
        <w:t>3</w:t>
      </w:r>
    </w:p>
    <w:p w:rsidR="00D9578A" w:rsidRDefault="00D9578A" w:rsidP="00D9578A">
      <w:pPr>
        <w:pStyle w:val="310"/>
        <w:autoSpaceDE w:val="0"/>
      </w:pPr>
      <w:r>
        <w:rPr>
          <w:rFonts w:ascii="바탕" w:eastAsia="바탕" w:hAnsi="바탕" w:hint="eastAsia"/>
        </w:rPr>
        <w:t>3.1.1</w:t>
      </w:r>
      <w:r>
        <w:tab/>
      </w:r>
      <w:r>
        <w:rPr>
          <w:rFonts w:eastAsia="바탕"/>
        </w:rPr>
        <w:t>기능</w:t>
      </w:r>
      <w:r>
        <w:tab/>
      </w:r>
      <w:r>
        <w:rPr>
          <w:rFonts w:ascii="바탕" w:eastAsia="바탕" w:hAnsi="바탕" w:hint="eastAsia"/>
        </w:rPr>
        <w:t>3</w:t>
      </w:r>
    </w:p>
    <w:p w:rsidR="00D9578A" w:rsidRDefault="00D9578A" w:rsidP="00D9578A">
      <w:pPr>
        <w:pStyle w:val="310"/>
        <w:autoSpaceDE w:val="0"/>
      </w:pPr>
      <w:r>
        <w:rPr>
          <w:rFonts w:ascii="바탕" w:eastAsia="바탕" w:hAnsi="바탕" w:hint="eastAsia"/>
        </w:rPr>
        <w:t>3.1.2</w:t>
      </w:r>
      <w:r>
        <w:tab/>
      </w:r>
      <w:r>
        <w:rPr>
          <w:rFonts w:eastAsia="바탕"/>
        </w:rPr>
        <w:t>사용</w:t>
      </w:r>
      <w:r>
        <w:rPr>
          <w:rFonts w:eastAsia="바탕"/>
        </w:rPr>
        <w:t xml:space="preserve"> </w:t>
      </w:r>
      <w:r>
        <w:rPr>
          <w:rFonts w:eastAsia="바탕"/>
        </w:rPr>
        <w:t>변수</w:t>
      </w:r>
      <w:r>
        <w:tab/>
      </w:r>
      <w:r>
        <w:rPr>
          <w:rFonts w:ascii="바탕" w:eastAsia="바탕" w:hAnsi="바탕" w:hint="eastAsia"/>
        </w:rPr>
        <w:t>3</w:t>
      </w:r>
    </w:p>
    <w:p w:rsidR="00D9578A" w:rsidRDefault="00D9578A" w:rsidP="00D9578A">
      <w:pPr>
        <w:pStyle w:val="210"/>
        <w:tabs>
          <w:tab w:val="left" w:pos="1000"/>
        </w:tabs>
        <w:autoSpaceDE w:val="0"/>
      </w:pPr>
      <w:r>
        <w:rPr>
          <w:rFonts w:ascii="바탕" w:eastAsia="바탕" w:hAnsi="바탕" w:hint="eastAsia"/>
        </w:rPr>
        <w:t>3.2</w:t>
      </w:r>
      <w:r>
        <w:tab/>
      </w:r>
      <w:r>
        <w:rPr>
          <w:rFonts w:eastAsia="바탕"/>
        </w:rPr>
        <w:t>모듈</w:t>
      </w:r>
      <w:r>
        <w:rPr>
          <w:rFonts w:eastAsia="바탕"/>
        </w:rPr>
        <w:t xml:space="preserve"> </w:t>
      </w:r>
      <w:r>
        <w:rPr>
          <w:rFonts w:eastAsia="바탕"/>
        </w:rPr>
        <w:t>이름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 xml:space="preserve">: </w:t>
      </w:r>
      <w:r w:rsidR="00B7523F">
        <w:rPr>
          <w:rFonts w:ascii="바탕" w:eastAsia="바탕" w:hAnsi="바탕" w:hint="eastAsia"/>
        </w:rPr>
        <w:t>loader()</w:t>
      </w:r>
      <w:r>
        <w:tab/>
      </w:r>
      <w:r>
        <w:rPr>
          <w:rFonts w:ascii="바탕" w:eastAsia="바탕" w:hAnsi="바탕" w:hint="eastAsia"/>
        </w:rPr>
        <w:t>4</w:t>
      </w:r>
    </w:p>
    <w:p w:rsidR="00D9578A" w:rsidRDefault="00D9578A" w:rsidP="00D9578A">
      <w:pPr>
        <w:pStyle w:val="310"/>
        <w:autoSpaceDE w:val="0"/>
      </w:pPr>
      <w:r>
        <w:rPr>
          <w:rFonts w:ascii="바탕" w:eastAsia="바탕" w:hAnsi="바탕" w:hint="eastAsia"/>
        </w:rPr>
        <w:t>3.2.1</w:t>
      </w:r>
      <w:r>
        <w:tab/>
      </w:r>
      <w:r>
        <w:rPr>
          <w:rFonts w:eastAsia="바탕"/>
        </w:rPr>
        <w:t>기능</w:t>
      </w:r>
      <w:r>
        <w:tab/>
      </w:r>
      <w:r>
        <w:rPr>
          <w:rFonts w:ascii="바탕" w:eastAsia="바탕" w:hAnsi="바탕" w:hint="eastAsia"/>
        </w:rPr>
        <w:t>4</w:t>
      </w:r>
    </w:p>
    <w:p w:rsidR="00D9578A" w:rsidRDefault="00D9578A" w:rsidP="00D9578A">
      <w:pPr>
        <w:pStyle w:val="310"/>
        <w:autoSpaceDE w:val="0"/>
      </w:pPr>
      <w:r>
        <w:rPr>
          <w:rFonts w:ascii="바탕" w:eastAsia="바탕" w:hAnsi="바탕" w:hint="eastAsia"/>
        </w:rPr>
        <w:t>3.2.2</w:t>
      </w:r>
      <w:r>
        <w:tab/>
      </w:r>
      <w:r>
        <w:rPr>
          <w:rFonts w:eastAsia="바탕"/>
        </w:rPr>
        <w:t>사용</w:t>
      </w:r>
      <w:r>
        <w:rPr>
          <w:rFonts w:eastAsia="바탕"/>
        </w:rPr>
        <w:t xml:space="preserve"> </w:t>
      </w:r>
      <w:r>
        <w:rPr>
          <w:rFonts w:eastAsia="바탕"/>
        </w:rPr>
        <w:t>변수</w:t>
      </w:r>
      <w:r>
        <w:tab/>
      </w:r>
      <w:r>
        <w:rPr>
          <w:rFonts w:ascii="바탕" w:eastAsia="바탕" w:hAnsi="바탕" w:hint="eastAsia"/>
        </w:rPr>
        <w:t>4</w:t>
      </w:r>
    </w:p>
    <w:p w:rsidR="00D9578A" w:rsidRDefault="00D9578A" w:rsidP="00D9578A">
      <w:pPr>
        <w:pStyle w:val="210"/>
        <w:tabs>
          <w:tab w:val="left" w:pos="1000"/>
        </w:tabs>
        <w:autoSpaceDE w:val="0"/>
      </w:pPr>
      <w:r>
        <w:rPr>
          <w:rFonts w:ascii="바탕" w:eastAsia="바탕" w:hAnsi="바탕" w:hint="eastAsia"/>
        </w:rPr>
        <w:t>3.3</w:t>
      </w:r>
      <w:r>
        <w:tab/>
      </w:r>
      <w:r>
        <w:rPr>
          <w:rFonts w:eastAsia="바탕"/>
        </w:rPr>
        <w:t>모듈</w:t>
      </w:r>
      <w:r>
        <w:rPr>
          <w:rFonts w:eastAsia="바탕"/>
        </w:rPr>
        <w:t xml:space="preserve"> </w:t>
      </w:r>
      <w:r>
        <w:rPr>
          <w:rFonts w:eastAsia="바탕"/>
        </w:rPr>
        <w:t>이름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:</w:t>
      </w:r>
      <w:r w:rsidR="00B7523F">
        <w:rPr>
          <w:rFonts w:ascii="바탕" w:eastAsia="바탕" w:hAnsi="바탕" w:hint="eastAsia"/>
        </w:rPr>
        <w:t>getTA()</w:t>
      </w:r>
      <w:r>
        <w:tab/>
      </w:r>
      <w:r>
        <w:rPr>
          <w:rFonts w:ascii="바탕" w:eastAsia="바탕" w:hAnsi="바탕" w:hint="eastAsia"/>
        </w:rPr>
        <w:t>4</w:t>
      </w:r>
    </w:p>
    <w:p w:rsidR="00D9578A" w:rsidRDefault="00D9578A" w:rsidP="00D9578A">
      <w:pPr>
        <w:pStyle w:val="310"/>
        <w:autoSpaceDE w:val="0"/>
      </w:pPr>
      <w:r>
        <w:rPr>
          <w:rFonts w:ascii="바탕" w:eastAsia="바탕" w:hAnsi="바탕" w:hint="eastAsia"/>
        </w:rPr>
        <w:t>3.3.1</w:t>
      </w:r>
      <w:r>
        <w:tab/>
      </w:r>
      <w:r>
        <w:rPr>
          <w:rFonts w:eastAsia="바탕"/>
        </w:rPr>
        <w:t>기능</w:t>
      </w:r>
      <w:r>
        <w:tab/>
      </w:r>
      <w:r>
        <w:rPr>
          <w:rFonts w:ascii="바탕" w:eastAsia="바탕" w:hAnsi="바탕" w:hint="eastAsia"/>
        </w:rPr>
        <w:t>4</w:t>
      </w:r>
    </w:p>
    <w:p w:rsidR="00D9578A" w:rsidRDefault="00D9578A" w:rsidP="00D9578A">
      <w:pPr>
        <w:pStyle w:val="310"/>
        <w:autoSpaceDE w:val="0"/>
      </w:pPr>
      <w:r>
        <w:rPr>
          <w:rFonts w:ascii="바탕" w:eastAsia="바탕" w:hAnsi="바탕" w:hint="eastAsia"/>
        </w:rPr>
        <w:t>3.3.2</w:t>
      </w:r>
      <w:r>
        <w:tab/>
      </w:r>
      <w:r>
        <w:rPr>
          <w:rFonts w:eastAsia="바탕"/>
        </w:rPr>
        <w:t>사용변수</w:t>
      </w:r>
      <w:r>
        <w:tab/>
      </w:r>
      <w:r>
        <w:rPr>
          <w:rFonts w:ascii="바탕" w:eastAsia="바탕" w:hAnsi="바탕" w:hint="eastAsia"/>
        </w:rPr>
        <w:t>4</w:t>
      </w:r>
    </w:p>
    <w:p w:rsidR="00D9578A" w:rsidRDefault="00D9578A" w:rsidP="00D9578A">
      <w:pPr>
        <w:pStyle w:val="210"/>
        <w:tabs>
          <w:tab w:val="left" w:pos="1000"/>
        </w:tabs>
        <w:autoSpaceDE w:val="0"/>
      </w:pPr>
      <w:r>
        <w:rPr>
          <w:rFonts w:ascii="바탕" w:eastAsia="바탕" w:hAnsi="바탕" w:hint="eastAsia"/>
        </w:rPr>
        <w:t>3.4</w:t>
      </w:r>
      <w:r>
        <w:tab/>
      </w:r>
      <w:r>
        <w:rPr>
          <w:rFonts w:eastAsia="바탕"/>
        </w:rPr>
        <w:t>모듈</w:t>
      </w:r>
      <w:r>
        <w:rPr>
          <w:rFonts w:eastAsia="바탕"/>
        </w:rPr>
        <w:t xml:space="preserve"> </w:t>
      </w:r>
      <w:r>
        <w:rPr>
          <w:rFonts w:eastAsia="바탕"/>
        </w:rPr>
        <w:t>이름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 xml:space="preserve">: </w:t>
      </w:r>
      <w:r w:rsidR="00B7523F">
        <w:rPr>
          <w:rFonts w:ascii="바탕" w:eastAsia="바탕" w:hAnsi="바탕" w:hint="eastAsia"/>
        </w:rPr>
        <w:t>getDisp()</w:t>
      </w:r>
      <w:r>
        <w:tab/>
      </w:r>
      <w:r>
        <w:rPr>
          <w:rFonts w:ascii="바탕" w:eastAsia="바탕" w:hAnsi="바탕" w:hint="eastAsia"/>
        </w:rPr>
        <w:t>4</w:t>
      </w:r>
    </w:p>
    <w:p w:rsidR="00D9578A" w:rsidRDefault="00D9578A" w:rsidP="00D9578A">
      <w:pPr>
        <w:pStyle w:val="310"/>
        <w:autoSpaceDE w:val="0"/>
      </w:pPr>
      <w:r>
        <w:rPr>
          <w:rFonts w:ascii="바탕" w:eastAsia="바탕" w:hAnsi="바탕" w:hint="eastAsia"/>
        </w:rPr>
        <w:t>3.4.1</w:t>
      </w:r>
      <w:r>
        <w:tab/>
      </w:r>
      <w:r>
        <w:rPr>
          <w:rFonts w:eastAsia="바탕"/>
        </w:rPr>
        <w:t>기능</w:t>
      </w:r>
      <w:r>
        <w:tab/>
      </w:r>
      <w:r>
        <w:rPr>
          <w:rFonts w:ascii="바탕" w:eastAsia="바탕" w:hAnsi="바탕" w:hint="eastAsia"/>
        </w:rPr>
        <w:t>4</w:t>
      </w:r>
    </w:p>
    <w:p w:rsidR="00D9578A" w:rsidRDefault="00D9578A" w:rsidP="00D9578A">
      <w:pPr>
        <w:pStyle w:val="310"/>
        <w:autoSpaceDE w:val="0"/>
      </w:pPr>
      <w:r>
        <w:rPr>
          <w:rFonts w:ascii="바탕" w:eastAsia="바탕" w:hAnsi="바탕" w:hint="eastAsia"/>
        </w:rPr>
        <w:t>3.4.2</w:t>
      </w:r>
      <w:r>
        <w:tab/>
      </w:r>
      <w:r>
        <w:rPr>
          <w:rFonts w:eastAsia="바탕"/>
        </w:rPr>
        <w:t>사용변수</w:t>
      </w:r>
      <w:r>
        <w:tab/>
      </w:r>
      <w:r>
        <w:rPr>
          <w:rFonts w:ascii="바탕" w:eastAsia="바탕" w:hAnsi="바탕" w:hint="eastAsia"/>
        </w:rPr>
        <w:t>4</w:t>
      </w:r>
    </w:p>
    <w:p w:rsidR="00D9578A" w:rsidRDefault="00D9578A" w:rsidP="00D9578A">
      <w:pPr>
        <w:pStyle w:val="210"/>
        <w:tabs>
          <w:tab w:val="left" w:pos="1000"/>
        </w:tabs>
        <w:autoSpaceDE w:val="0"/>
      </w:pPr>
      <w:r>
        <w:rPr>
          <w:rFonts w:ascii="바탕" w:eastAsia="바탕" w:hAnsi="바탕" w:hint="eastAsia"/>
        </w:rPr>
        <w:t>3.5</w:t>
      </w:r>
      <w:r>
        <w:tab/>
      </w:r>
      <w:r>
        <w:rPr>
          <w:rFonts w:eastAsia="바탕"/>
        </w:rPr>
        <w:t>모듈</w:t>
      </w:r>
      <w:r>
        <w:rPr>
          <w:rFonts w:eastAsia="바탕"/>
        </w:rPr>
        <w:t xml:space="preserve"> </w:t>
      </w:r>
      <w:r>
        <w:rPr>
          <w:rFonts w:eastAsia="바탕"/>
        </w:rPr>
        <w:t>이름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 xml:space="preserve">: </w:t>
      </w:r>
      <w:r w:rsidR="00B7523F">
        <w:rPr>
          <w:rFonts w:ascii="바탕" w:eastAsia="바탕" w:hAnsi="바탕" w:hint="eastAsia"/>
        </w:rPr>
        <w:t>run()</w:t>
      </w:r>
      <w:r>
        <w:tab/>
      </w:r>
      <w:r>
        <w:rPr>
          <w:rFonts w:ascii="바탕" w:eastAsia="바탕" w:hAnsi="바탕" w:hint="eastAsia"/>
        </w:rPr>
        <w:t>4</w:t>
      </w:r>
    </w:p>
    <w:p w:rsidR="00D9578A" w:rsidRDefault="00D9578A" w:rsidP="00D9578A">
      <w:pPr>
        <w:pStyle w:val="310"/>
        <w:autoSpaceDE w:val="0"/>
      </w:pPr>
      <w:r>
        <w:rPr>
          <w:rFonts w:ascii="바탕" w:eastAsia="바탕" w:hAnsi="바탕" w:hint="eastAsia"/>
        </w:rPr>
        <w:t>3.5.1</w:t>
      </w:r>
      <w:r>
        <w:tab/>
      </w:r>
      <w:r>
        <w:rPr>
          <w:rFonts w:eastAsia="바탕"/>
        </w:rPr>
        <w:t>기능</w:t>
      </w:r>
      <w:r>
        <w:tab/>
      </w:r>
      <w:r>
        <w:rPr>
          <w:rFonts w:ascii="바탕" w:eastAsia="바탕" w:hAnsi="바탕" w:hint="eastAsia"/>
        </w:rPr>
        <w:t>4</w:t>
      </w:r>
    </w:p>
    <w:p w:rsidR="00D9578A" w:rsidRDefault="00D9578A" w:rsidP="00D9578A">
      <w:pPr>
        <w:pStyle w:val="310"/>
        <w:autoSpaceDE w:val="0"/>
      </w:pPr>
      <w:r>
        <w:rPr>
          <w:rFonts w:ascii="바탕" w:eastAsia="바탕" w:hAnsi="바탕" w:hint="eastAsia"/>
        </w:rPr>
        <w:t>3.5.2</w:t>
      </w:r>
      <w:r>
        <w:tab/>
      </w:r>
      <w:r>
        <w:rPr>
          <w:rFonts w:eastAsia="바탕"/>
        </w:rPr>
        <w:t>사용변수</w:t>
      </w:r>
      <w:r>
        <w:tab/>
      </w:r>
      <w:r>
        <w:rPr>
          <w:rFonts w:ascii="바탕" w:eastAsia="바탕" w:hAnsi="바탕" w:hint="eastAsia"/>
        </w:rPr>
        <w:t>4</w:t>
      </w:r>
    </w:p>
    <w:p w:rsidR="00B7523F" w:rsidRDefault="00B7523F" w:rsidP="00B7523F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전역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변수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7</w:t>
      </w:r>
    </w:p>
    <w:p w:rsidR="00B7523F" w:rsidRDefault="00B7523F" w:rsidP="00B7523F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bCs/>
          <w:noProof/>
          <w:lang w:eastAsia="ko-KR"/>
        </w:rPr>
        <w:t>EsymTab *esymtab</w:t>
      </w:r>
      <w:r>
        <w:rPr>
          <w:noProof/>
        </w:rPr>
        <w:tab/>
      </w:r>
      <w:r>
        <w:rPr>
          <w:rFonts w:hint="eastAsia"/>
          <w:noProof/>
          <w:lang w:eastAsia="ko-KR"/>
        </w:rPr>
        <w:t>7</w:t>
      </w:r>
    </w:p>
    <w:p w:rsidR="00B7523F" w:rsidRDefault="00B7523F" w:rsidP="00B7523F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bCs/>
          <w:noProof/>
          <w:lang w:eastAsia="ko-KR"/>
        </w:rPr>
        <w:t>bp *bphead</w:t>
      </w:r>
      <w:r>
        <w:rPr>
          <w:noProof/>
        </w:rPr>
        <w:tab/>
      </w:r>
      <w:r>
        <w:rPr>
          <w:rFonts w:hint="eastAsia"/>
          <w:noProof/>
          <w:lang w:eastAsia="ko-KR"/>
        </w:rPr>
        <w:t>7</w:t>
      </w:r>
    </w:p>
    <w:p w:rsidR="00D9578A" w:rsidRDefault="00D9578A" w:rsidP="00D9578A">
      <w:pPr>
        <w:pStyle w:val="af7"/>
        <w:autoSpaceDE w:val="0"/>
      </w:pPr>
    </w:p>
    <w:p w:rsidR="00D9578A" w:rsidRDefault="00D9578A" w:rsidP="00D9578A">
      <w:pPr>
        <w:pStyle w:val="af7"/>
        <w:autoSpaceDE w:val="0"/>
      </w:pPr>
    </w:p>
    <w:p w:rsidR="00D9578A" w:rsidRDefault="00D9578A" w:rsidP="00D9578A">
      <w:pPr>
        <w:pStyle w:val="af7"/>
        <w:wordWrap w:val="0"/>
        <w:autoSpaceDE w:val="0"/>
        <w:spacing w:line="384" w:lineRule="auto"/>
        <w:jc w:val="both"/>
      </w:pPr>
    </w:p>
    <w:p w:rsidR="003B47A8" w:rsidRDefault="003B47A8">
      <w:pPr>
        <w:pStyle w:val="a4"/>
        <w:rPr>
          <w:lang w:eastAsia="ko-KR"/>
        </w:rPr>
      </w:pP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D9578A" w:rsidRPr="00D9578A" w:rsidRDefault="00D9578A" w:rsidP="00D9578A">
      <w:pPr>
        <w:keepNext/>
        <w:numPr>
          <w:ilvl w:val="0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b/>
          <w:bCs/>
          <w:color w:val="000000"/>
          <w:sz w:val="24"/>
          <w:szCs w:val="24"/>
          <w:lang w:eastAsia="ko-KR"/>
        </w:rPr>
      </w:pPr>
      <w:r w:rsidRPr="00D9578A">
        <w:rPr>
          <w:rFonts w:ascii="굴림" w:eastAsia="굴림" w:hAnsi="굴림" w:cs="굴림"/>
          <w:b/>
          <w:bCs/>
          <w:color w:val="000000"/>
          <w:sz w:val="24"/>
          <w:szCs w:val="24"/>
          <w:lang w:eastAsia="ko-KR"/>
        </w:rPr>
        <w:tab/>
      </w:r>
      <w:r w:rsidRPr="00D9578A">
        <w:rPr>
          <w:rFonts w:ascii="굴림" w:hAnsi="굴림" w:cs="굴림"/>
          <w:b/>
          <w:bCs/>
          <w:color w:val="000000"/>
          <w:sz w:val="28"/>
          <w:szCs w:val="28"/>
          <w:lang w:eastAsia="ko-KR"/>
        </w:rPr>
        <w:t>프로그램</w:t>
      </w:r>
      <w:r w:rsidRPr="00D9578A">
        <w:rPr>
          <w:rFonts w:ascii="굴림" w:hAnsi="굴림" w:cs="굴림"/>
          <w:b/>
          <w:bCs/>
          <w:color w:val="000000"/>
          <w:sz w:val="28"/>
          <w:szCs w:val="28"/>
          <w:lang w:eastAsia="ko-KR"/>
        </w:rPr>
        <w:t xml:space="preserve"> </w:t>
      </w:r>
      <w:r w:rsidRPr="00D9578A">
        <w:rPr>
          <w:rFonts w:ascii="굴림" w:hAnsi="굴림" w:cs="굴림"/>
          <w:b/>
          <w:bCs/>
          <w:color w:val="000000"/>
          <w:sz w:val="28"/>
          <w:szCs w:val="28"/>
          <w:lang w:eastAsia="ko-KR"/>
        </w:rPr>
        <w:t>개요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프로그램에서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sz w:val="24"/>
          <w:szCs w:val="24"/>
          <w:lang w:eastAsia="ko-KR"/>
        </w:rPr>
        <w:t xml:space="preserve">assemble (filename)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을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이용하여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sz w:val="24"/>
          <w:szCs w:val="24"/>
          <w:lang w:eastAsia="ko-KR"/>
        </w:rPr>
        <w:t xml:space="preserve">SIC/XE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어셈블리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프로그램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소스파일을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sz w:val="24"/>
          <w:szCs w:val="24"/>
          <w:lang w:eastAsia="ko-KR"/>
        </w:rPr>
        <w:t>input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으로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받아와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sz w:val="24"/>
          <w:szCs w:val="24"/>
          <w:lang w:eastAsia="ko-KR"/>
        </w:rPr>
        <w:t>object file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과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sz w:val="24"/>
          <w:szCs w:val="24"/>
          <w:lang w:eastAsia="ko-KR"/>
        </w:rPr>
        <w:t>assembly listing file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을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만드는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기능을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할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수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있도록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하였다</w:t>
      </w:r>
      <w:r w:rsidRPr="00D9578A">
        <w:rPr>
          <w:rFonts w:ascii="바탕" w:hAnsi="바탕" w:cs="굴림" w:hint="eastAsia"/>
          <w:color w:val="000000"/>
          <w:sz w:val="24"/>
          <w:szCs w:val="24"/>
          <w:lang w:eastAsia="ko-KR"/>
        </w:rPr>
        <w:t xml:space="preserve">.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또한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sz w:val="24"/>
          <w:szCs w:val="24"/>
          <w:lang w:eastAsia="ko-KR"/>
        </w:rPr>
        <w:t xml:space="preserve">type (filename)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으로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해당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파일의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내용을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볼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수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있게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출력하는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기능을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만들었다</w:t>
      </w:r>
      <w:r w:rsidRPr="00D9578A">
        <w:rPr>
          <w:rFonts w:ascii="바탕" w:hAnsi="바탕" w:cs="굴림" w:hint="eastAsia"/>
          <w:color w:val="000000"/>
          <w:sz w:val="24"/>
          <w:szCs w:val="24"/>
          <w:lang w:eastAsia="ko-KR"/>
        </w:rPr>
        <w:t>.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keepNext/>
        <w:numPr>
          <w:ilvl w:val="0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b/>
          <w:bCs/>
          <w:color w:val="000000"/>
          <w:sz w:val="24"/>
          <w:szCs w:val="24"/>
          <w:lang w:eastAsia="ko-KR"/>
        </w:rPr>
      </w:pPr>
      <w:r w:rsidRPr="00D9578A">
        <w:rPr>
          <w:rFonts w:ascii="굴림" w:eastAsia="굴림" w:hAnsi="굴림" w:cs="굴림"/>
          <w:b/>
          <w:bCs/>
          <w:color w:val="000000"/>
          <w:sz w:val="24"/>
          <w:szCs w:val="24"/>
          <w:lang w:eastAsia="ko-KR"/>
        </w:rPr>
        <w:tab/>
      </w:r>
      <w:r w:rsidRPr="00D9578A">
        <w:rPr>
          <w:rFonts w:ascii="굴림" w:hAnsi="굴림" w:cs="굴림"/>
          <w:b/>
          <w:bCs/>
          <w:color w:val="000000"/>
          <w:sz w:val="28"/>
          <w:szCs w:val="28"/>
          <w:lang w:eastAsia="ko-KR"/>
        </w:rPr>
        <w:t>프로그램</w:t>
      </w:r>
      <w:r w:rsidRPr="00D9578A">
        <w:rPr>
          <w:rFonts w:ascii="굴림" w:hAnsi="굴림" w:cs="굴림"/>
          <w:b/>
          <w:bCs/>
          <w:color w:val="000000"/>
          <w:sz w:val="28"/>
          <w:szCs w:val="28"/>
          <w:lang w:eastAsia="ko-KR"/>
        </w:rPr>
        <w:t xml:space="preserve"> </w:t>
      </w:r>
      <w:r w:rsidRPr="00D9578A">
        <w:rPr>
          <w:rFonts w:ascii="굴림" w:hAnsi="굴림" w:cs="굴림"/>
          <w:b/>
          <w:bCs/>
          <w:color w:val="000000"/>
          <w:sz w:val="28"/>
          <w:szCs w:val="28"/>
          <w:lang w:eastAsia="ko-KR"/>
        </w:rPr>
        <w:t>설명</w:t>
      </w:r>
    </w:p>
    <w:p w:rsidR="00D9578A" w:rsidRPr="00D9578A" w:rsidRDefault="00D9578A" w:rsidP="00D9578A">
      <w:pPr>
        <w:keepNext/>
        <w:numPr>
          <w:ilvl w:val="1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b/>
          <w:bCs/>
          <w:color w:val="000000"/>
          <w:lang w:eastAsia="ko-KR"/>
        </w:rPr>
      </w:pPr>
      <w:r w:rsidRPr="00D9578A">
        <w:rPr>
          <w:rFonts w:ascii="굴림" w:eastAsia="굴림" w:hAnsi="굴림" w:cs="굴림"/>
          <w:b/>
          <w:bCs/>
          <w:color w:val="000000"/>
          <w:lang w:eastAsia="ko-KR"/>
        </w:rPr>
        <w:tab/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>프로그램</w:t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>흐름도</w:t>
      </w:r>
    </w:p>
    <w:p w:rsidR="00D9578A" w:rsidRPr="00D9578A" w:rsidRDefault="00D9578A" w:rsidP="00D9578A">
      <w:pPr>
        <w:keepNext/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wordWrap w:val="0"/>
        <w:autoSpaceDE w:val="0"/>
        <w:autoSpaceDN w:val="0"/>
        <w:spacing w:line="240" w:lineRule="auto"/>
        <w:ind w:firstLine="720"/>
        <w:jc w:val="both"/>
        <w:textAlignment w:val="baseline"/>
        <w:rPr>
          <w:rFonts w:ascii="굴림" w:eastAsia="굴림" w:hAnsi="굴림" w:cs="굴림"/>
          <w:b/>
          <w:bCs/>
          <w:color w:val="000000"/>
          <w:kern w:val="2"/>
          <w:lang w:eastAsia="ko-KR"/>
        </w:rPr>
      </w:pPr>
      <w:r>
        <w:rPr>
          <w:rFonts w:ascii="굴림" w:eastAsia="굴림" w:hAnsi="굴림" w:cs="굴림"/>
          <w:b/>
          <w:bCs/>
          <w:noProof/>
          <w:color w:val="000000"/>
          <w:kern w:val="2"/>
          <w:lang w:eastAsia="ko-K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1371600</wp:posOffset>
            </wp:positionH>
            <wp:positionV relativeFrom="line">
              <wp:posOffset>132715</wp:posOffset>
            </wp:positionV>
            <wp:extent cx="2205355" cy="2341880"/>
            <wp:effectExtent l="0" t="0" r="4445" b="1270"/>
            <wp:wrapTopAndBottom/>
            <wp:docPr id="4" name="그림 4" descr="EMB0000554c70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1551464" descr="EMB0000554c70c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55" cy="2341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78A">
        <w:rPr>
          <w:rFonts w:ascii="굴림" w:hAnsi="굴림" w:cs="굴림"/>
          <w:b/>
          <w:bCs/>
          <w:color w:val="000000"/>
          <w:kern w:val="2"/>
          <w:lang w:eastAsia="ko-KR"/>
        </w:rPr>
        <w:t>그림</w:t>
      </w:r>
      <w:r w:rsidRPr="00D9578A">
        <w:rPr>
          <w:rFonts w:ascii="굴림" w:hAnsi="굴림" w:cs="굴림"/>
          <w:b/>
          <w:bCs/>
          <w:color w:val="000000"/>
          <w:kern w:val="2"/>
          <w:lang w:eastAsia="ko-KR"/>
        </w:rPr>
        <w:t xml:space="preserve"> </w:t>
      </w:r>
      <w:r w:rsidRPr="00D9578A">
        <w:rPr>
          <w:rFonts w:ascii="바탕" w:hAnsi="바탕" w:cs="굴림" w:hint="eastAsia"/>
          <w:b/>
          <w:bCs/>
          <w:color w:val="000000"/>
          <w:kern w:val="2"/>
          <w:lang w:eastAsia="ko-KR"/>
        </w:rPr>
        <w:t xml:space="preserve">1&gt; </w:t>
      </w:r>
      <w:r w:rsidRPr="00D9578A">
        <w:rPr>
          <w:rFonts w:ascii="굴림" w:hAnsi="굴림" w:cs="굴림"/>
          <w:b/>
          <w:bCs/>
          <w:color w:val="000000"/>
          <w:kern w:val="2"/>
          <w:lang w:eastAsia="ko-KR"/>
        </w:rPr>
        <w:t>프로그램</w:t>
      </w:r>
      <w:r w:rsidRPr="00D9578A">
        <w:rPr>
          <w:rFonts w:ascii="굴림" w:hAnsi="굴림" w:cs="굴림"/>
          <w:b/>
          <w:bCs/>
          <w:color w:val="000000"/>
          <w:kern w:val="2"/>
          <w:lang w:eastAsia="ko-KR"/>
        </w:rPr>
        <w:t xml:space="preserve"> </w:t>
      </w:r>
      <w:r w:rsidRPr="00D9578A">
        <w:rPr>
          <w:rFonts w:ascii="굴림" w:hAnsi="굴림" w:cs="굴림"/>
          <w:b/>
          <w:bCs/>
          <w:color w:val="000000"/>
          <w:kern w:val="2"/>
          <w:lang w:eastAsia="ko-KR"/>
        </w:rPr>
        <w:t>흐름도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프로그램을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구성하는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모듈의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구조를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도식하고</w:t>
      </w:r>
      <w:r w:rsidRPr="00D9578A">
        <w:rPr>
          <w:rFonts w:ascii="바탕" w:hAnsi="바탕" w:cs="굴림" w:hint="eastAsia"/>
          <w:color w:val="000000"/>
          <w:sz w:val="24"/>
          <w:szCs w:val="24"/>
          <w:lang w:eastAsia="ko-KR"/>
        </w:rPr>
        <w:t xml:space="preserve">,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각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모듈간의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상호작용에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사용되는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데이터에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대해서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기술한다</w:t>
      </w:r>
      <w:r w:rsidRPr="00D9578A">
        <w:rPr>
          <w:rFonts w:ascii="바탕" w:hAnsi="바탕" w:cs="굴림" w:hint="eastAsia"/>
          <w:color w:val="000000"/>
          <w:sz w:val="24"/>
          <w:szCs w:val="24"/>
          <w:lang w:eastAsia="ko-KR"/>
        </w:rPr>
        <w:t xml:space="preserve">.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각각의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상호작용의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흐름은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번호를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부여하여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도식한다</w:t>
      </w:r>
      <w:r w:rsidRPr="00D9578A">
        <w:rPr>
          <w:rFonts w:ascii="바탕" w:hAnsi="바탕" w:cs="굴림" w:hint="eastAsia"/>
          <w:color w:val="000000"/>
          <w:sz w:val="24"/>
          <w:szCs w:val="24"/>
          <w:lang w:eastAsia="ko-KR"/>
        </w:rPr>
        <w:t>.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keepNext/>
        <w:numPr>
          <w:ilvl w:val="0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b/>
          <w:bCs/>
          <w:color w:val="000000"/>
          <w:sz w:val="24"/>
          <w:szCs w:val="24"/>
          <w:lang w:eastAsia="ko-KR"/>
        </w:rPr>
      </w:pPr>
      <w:r w:rsidRPr="00D9578A">
        <w:rPr>
          <w:rFonts w:ascii="굴림" w:eastAsia="굴림" w:hAnsi="굴림" w:cs="굴림"/>
          <w:b/>
          <w:bCs/>
          <w:color w:val="000000"/>
          <w:sz w:val="24"/>
          <w:szCs w:val="24"/>
          <w:lang w:eastAsia="ko-KR"/>
        </w:rPr>
        <w:tab/>
      </w:r>
      <w:r w:rsidRPr="00D9578A">
        <w:rPr>
          <w:rFonts w:ascii="굴림" w:hAnsi="굴림" w:cs="굴림"/>
          <w:b/>
          <w:bCs/>
          <w:color w:val="000000"/>
          <w:sz w:val="28"/>
          <w:szCs w:val="28"/>
          <w:lang w:eastAsia="ko-KR"/>
        </w:rPr>
        <w:t>모듈</w:t>
      </w:r>
      <w:r w:rsidRPr="00D9578A">
        <w:rPr>
          <w:rFonts w:ascii="굴림" w:hAnsi="굴림" w:cs="굴림"/>
          <w:b/>
          <w:bCs/>
          <w:color w:val="000000"/>
          <w:sz w:val="28"/>
          <w:szCs w:val="28"/>
          <w:lang w:eastAsia="ko-KR"/>
        </w:rPr>
        <w:t xml:space="preserve"> </w:t>
      </w:r>
      <w:r w:rsidRPr="00D9578A">
        <w:rPr>
          <w:rFonts w:ascii="굴림" w:hAnsi="굴림" w:cs="굴림"/>
          <w:b/>
          <w:bCs/>
          <w:color w:val="000000"/>
          <w:sz w:val="28"/>
          <w:szCs w:val="28"/>
          <w:lang w:eastAsia="ko-KR"/>
        </w:rPr>
        <w:t>정의</w:t>
      </w:r>
    </w:p>
    <w:p w:rsidR="00D9578A" w:rsidRPr="00D9578A" w:rsidRDefault="00D9578A" w:rsidP="00D9578A">
      <w:pPr>
        <w:keepNext/>
        <w:numPr>
          <w:ilvl w:val="1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b/>
          <w:bCs/>
          <w:color w:val="000000"/>
          <w:lang w:eastAsia="ko-KR"/>
        </w:rPr>
      </w:pPr>
      <w:r w:rsidRPr="00D9578A">
        <w:rPr>
          <w:rFonts w:ascii="굴림" w:eastAsia="굴림" w:hAnsi="굴림" w:cs="굴림"/>
          <w:b/>
          <w:bCs/>
          <w:color w:val="000000"/>
          <w:lang w:eastAsia="ko-KR"/>
        </w:rPr>
        <w:tab/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>모듈</w:t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>이름</w:t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바탕" w:hAnsi="바탕" w:cs="굴림" w:hint="eastAsia"/>
          <w:b/>
          <w:bCs/>
          <w:color w:val="000000"/>
          <w:sz w:val="24"/>
          <w:szCs w:val="24"/>
          <w:lang w:eastAsia="ko-KR"/>
        </w:rPr>
        <w:t xml:space="preserve">: </w:t>
      </w:r>
      <w:r w:rsidR="00B7523F">
        <w:rPr>
          <w:rFonts w:ascii="바탕" w:hAnsi="바탕" w:cs="굴림" w:hint="eastAsia"/>
          <w:b/>
          <w:bCs/>
          <w:color w:val="000000"/>
          <w:sz w:val="24"/>
          <w:szCs w:val="24"/>
          <w:lang w:eastAsia="ko-KR"/>
        </w:rPr>
        <w:t>insertEsym</w:t>
      </w:r>
      <w:r w:rsidRPr="00D9578A">
        <w:rPr>
          <w:rFonts w:ascii="바탕" w:hAnsi="바탕" w:cs="굴림" w:hint="eastAsia"/>
          <w:b/>
          <w:bCs/>
          <w:color w:val="000000"/>
          <w:sz w:val="24"/>
          <w:szCs w:val="24"/>
          <w:lang w:eastAsia="ko-KR"/>
        </w:rPr>
        <w:t>()</w:t>
      </w:r>
    </w:p>
    <w:p w:rsidR="00D9578A" w:rsidRPr="00D9578A" w:rsidRDefault="00D9578A" w:rsidP="00D9578A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lang w:eastAsia="ko-KR"/>
        </w:rPr>
        <w:t>기능</w:t>
      </w:r>
      <w:r w:rsidRPr="00D9578A">
        <w:rPr>
          <w:rFonts w:ascii="바탕" w:hAnsi="바탕" w:cs="굴림" w:hint="eastAsia"/>
          <w:i/>
          <w:iCs/>
          <w:color w:val="000000"/>
          <w:lang w:eastAsia="ko-KR"/>
        </w:rPr>
        <w:t xml:space="preserve"> </w:t>
      </w:r>
    </w:p>
    <w:p w:rsidR="00D9578A" w:rsidRPr="00D9578A" w:rsidRDefault="00B7523F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  <w:r>
        <w:rPr>
          <w:rFonts w:ascii="바탕" w:hAnsi="바탕" w:cs="굴림" w:hint="eastAsia"/>
          <w:color w:val="000000"/>
          <w:lang w:eastAsia="ko-KR"/>
        </w:rPr>
        <w:t>Extermal Symbol Table의 정보를 갖는 linked list에 정보를 추가한다.</w:t>
      </w:r>
    </w:p>
    <w:p w:rsidR="00D9578A" w:rsidRPr="00D9578A" w:rsidRDefault="00D9578A" w:rsidP="00D9578A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lang w:eastAsia="ko-KR"/>
        </w:rPr>
        <w:t>사용</w:t>
      </w:r>
      <w:r w:rsidRPr="00D9578A">
        <w:rPr>
          <w:rFonts w:ascii="굴림" w:hAnsi="굴림" w:cs="굴림"/>
          <w:i/>
          <w:iCs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i/>
          <w:iCs/>
          <w:color w:val="000000"/>
          <w:lang w:eastAsia="ko-KR"/>
        </w:rPr>
        <w:t>변수</w:t>
      </w:r>
    </w:p>
    <w:p w:rsidR="00D9578A" w:rsidRPr="00D9578A" w:rsidRDefault="00B7523F" w:rsidP="00D9578A">
      <w:pPr>
        <w:autoSpaceDE w:val="0"/>
        <w:autoSpaceDN w:val="0"/>
        <w:spacing w:line="240" w:lineRule="auto"/>
        <w:ind w:left="720"/>
        <w:textAlignment w:val="baseline"/>
        <w:rPr>
          <w:rFonts w:ascii="굴림" w:eastAsia="굴림" w:hAnsi="굴림" w:cs="굴림"/>
          <w:color w:val="000000"/>
          <w:lang w:eastAsia="ko-KR"/>
        </w:rPr>
      </w:pPr>
      <w:r>
        <w:rPr>
          <w:rFonts w:ascii="바탕" w:hAnsi="바탕" w:cs="굴림" w:hint="eastAsia"/>
          <w:color w:val="000000"/>
          <w:lang w:eastAsia="ko-KR"/>
        </w:rPr>
        <w:t>char *</w:t>
      </w:r>
      <w:r>
        <w:rPr>
          <w:rFonts w:ascii="바탕" w:hAnsi="바탕" w:cs="굴림"/>
          <w:color w:val="000000"/>
          <w:lang w:eastAsia="ko-KR"/>
        </w:rPr>
        <w:t>ct</w:t>
      </w:r>
      <w:r>
        <w:rPr>
          <w:rFonts w:ascii="바탕" w:hAnsi="바탕" w:cs="굴림" w:hint="eastAsia"/>
          <w:color w:val="000000"/>
          <w:lang w:eastAsia="ko-KR"/>
        </w:rPr>
        <w:t>rl</w:t>
      </w:r>
      <w:r>
        <w:rPr>
          <w:rFonts w:ascii="바탕" w:hAnsi="바탕" w:cs="굴림" w:hint="eastAsia"/>
          <w:color w:val="000000"/>
          <w:lang w:eastAsia="ko-KR"/>
        </w:rPr>
        <w:tab/>
      </w:r>
      <w:r>
        <w:rPr>
          <w:rFonts w:ascii="바탕" w:hAnsi="바탕" w:cs="굴림" w:hint="eastAsia"/>
          <w:color w:val="000000"/>
          <w:lang w:eastAsia="ko-KR"/>
        </w:rPr>
        <w:tab/>
      </w:r>
      <w:r w:rsidR="00D9578A" w:rsidRPr="00D9578A">
        <w:rPr>
          <w:rFonts w:ascii="굴림" w:eastAsia="굴림" w:hAnsi="굴림" w:cs="굴림"/>
          <w:color w:val="000000"/>
          <w:lang w:eastAsia="ko-KR"/>
        </w:rPr>
        <w:tab/>
      </w:r>
      <w:r w:rsidR="00D9578A" w:rsidRPr="00D9578A">
        <w:rPr>
          <w:rFonts w:ascii="굴림" w:eastAsia="굴림" w:hAnsi="굴림" w:cs="굴림"/>
          <w:color w:val="000000"/>
          <w:lang w:eastAsia="ko-KR"/>
        </w:rPr>
        <w:tab/>
      </w:r>
      <w:r w:rsidR="00D9578A" w:rsidRPr="00D9578A">
        <w:rPr>
          <w:rFonts w:ascii="바탕" w:hAnsi="바탕" w:cs="굴림" w:hint="eastAsia"/>
          <w:color w:val="000000"/>
          <w:lang w:eastAsia="ko-KR"/>
        </w:rPr>
        <w:t xml:space="preserve">- </w:t>
      </w:r>
      <w:r w:rsidR="00A35091">
        <w:rPr>
          <w:rFonts w:ascii="바탕" w:hAnsi="바탕" w:cs="굴림" w:hint="eastAsia"/>
          <w:color w:val="000000"/>
          <w:lang w:eastAsia="ko-KR"/>
        </w:rPr>
        <w:t>program 이름</w:t>
      </w:r>
    </w:p>
    <w:p w:rsidR="00D9578A" w:rsidRDefault="00B7523F" w:rsidP="00D9578A">
      <w:pPr>
        <w:autoSpaceDE w:val="0"/>
        <w:autoSpaceDN w:val="0"/>
        <w:spacing w:line="240" w:lineRule="auto"/>
        <w:ind w:left="720"/>
        <w:textAlignment w:val="baseline"/>
        <w:rPr>
          <w:rFonts w:ascii="바탕" w:hAnsi="바탕" w:cs="굴림" w:hint="eastAsia"/>
          <w:color w:val="000000"/>
          <w:lang w:eastAsia="ko-KR"/>
        </w:rPr>
      </w:pPr>
      <w:r>
        <w:rPr>
          <w:rFonts w:ascii="바탕" w:hAnsi="바탕" w:cs="굴림" w:hint="eastAsia"/>
          <w:color w:val="000000"/>
          <w:lang w:eastAsia="ko-KR"/>
        </w:rPr>
        <w:t>char *esym</w:t>
      </w:r>
      <w:r w:rsidR="00D9578A" w:rsidRPr="00D9578A">
        <w:rPr>
          <w:rFonts w:ascii="굴림" w:eastAsia="굴림" w:hAnsi="굴림" w:cs="굴림"/>
          <w:color w:val="000000"/>
          <w:lang w:eastAsia="ko-KR"/>
        </w:rPr>
        <w:tab/>
      </w:r>
      <w:r w:rsidR="00D9578A" w:rsidRPr="00D9578A">
        <w:rPr>
          <w:rFonts w:ascii="바탕" w:hAnsi="바탕" w:cs="굴림" w:hint="eastAsia"/>
          <w:color w:val="000000"/>
          <w:lang w:eastAsia="ko-KR"/>
        </w:rPr>
        <w:t xml:space="preserve"> </w:t>
      </w:r>
      <w:r w:rsidR="00D9578A" w:rsidRPr="00D9578A">
        <w:rPr>
          <w:rFonts w:ascii="굴림" w:eastAsia="굴림" w:hAnsi="굴림" w:cs="굴림"/>
          <w:color w:val="000000"/>
          <w:lang w:eastAsia="ko-KR"/>
        </w:rPr>
        <w:tab/>
      </w:r>
      <w:r w:rsidR="00D9578A" w:rsidRPr="00D9578A">
        <w:rPr>
          <w:rFonts w:ascii="굴림" w:eastAsia="굴림" w:hAnsi="굴림" w:cs="굴림"/>
          <w:color w:val="000000"/>
          <w:lang w:eastAsia="ko-KR"/>
        </w:rPr>
        <w:tab/>
      </w:r>
      <w:r w:rsidR="00D9578A" w:rsidRPr="00D9578A">
        <w:rPr>
          <w:rFonts w:ascii="굴림" w:eastAsia="굴림" w:hAnsi="굴림" w:cs="굴림"/>
          <w:color w:val="000000"/>
          <w:lang w:eastAsia="ko-KR"/>
        </w:rPr>
        <w:tab/>
      </w:r>
      <w:r w:rsidR="00D9578A" w:rsidRPr="00D9578A">
        <w:rPr>
          <w:rFonts w:ascii="바탕" w:hAnsi="바탕" w:cs="굴림" w:hint="eastAsia"/>
          <w:color w:val="000000"/>
          <w:lang w:eastAsia="ko-KR"/>
        </w:rPr>
        <w:t xml:space="preserve">- </w:t>
      </w:r>
      <w:r w:rsidR="00A35091">
        <w:rPr>
          <w:rFonts w:ascii="굴림" w:hAnsi="굴림" w:cs="굴림" w:hint="eastAsia"/>
          <w:color w:val="000000"/>
          <w:lang w:eastAsia="ko-KR"/>
        </w:rPr>
        <w:t xml:space="preserve">label </w:t>
      </w:r>
      <w:r w:rsidR="00A35091">
        <w:rPr>
          <w:rFonts w:ascii="굴림" w:hAnsi="굴림" w:cs="굴림" w:hint="eastAsia"/>
          <w:color w:val="000000"/>
          <w:lang w:eastAsia="ko-KR"/>
        </w:rPr>
        <w:t>이름</w:t>
      </w:r>
    </w:p>
    <w:p w:rsidR="00A35091" w:rsidRDefault="00A35091" w:rsidP="00D9578A">
      <w:pPr>
        <w:autoSpaceDE w:val="0"/>
        <w:autoSpaceDN w:val="0"/>
        <w:spacing w:line="240" w:lineRule="auto"/>
        <w:ind w:left="720"/>
        <w:textAlignment w:val="baseline"/>
        <w:rPr>
          <w:rFonts w:ascii="바탕" w:hAnsi="바탕" w:cs="굴림" w:hint="eastAsia"/>
          <w:color w:val="000000"/>
          <w:lang w:eastAsia="ko-KR"/>
        </w:rPr>
      </w:pPr>
      <w:r>
        <w:rPr>
          <w:rFonts w:ascii="바탕" w:hAnsi="바탕" w:cs="굴림" w:hint="eastAsia"/>
          <w:color w:val="000000"/>
          <w:lang w:eastAsia="ko-KR"/>
        </w:rPr>
        <w:t>int addr</w:t>
      </w:r>
      <w:r>
        <w:rPr>
          <w:rFonts w:ascii="바탕" w:hAnsi="바탕" w:cs="굴림" w:hint="eastAsia"/>
          <w:color w:val="000000"/>
          <w:lang w:eastAsia="ko-KR"/>
        </w:rPr>
        <w:tab/>
      </w:r>
      <w:r>
        <w:rPr>
          <w:rFonts w:ascii="바탕" w:hAnsi="바탕" w:cs="굴림" w:hint="eastAsia"/>
          <w:color w:val="000000"/>
          <w:lang w:eastAsia="ko-KR"/>
        </w:rPr>
        <w:tab/>
      </w:r>
      <w:r>
        <w:rPr>
          <w:rFonts w:ascii="바탕" w:hAnsi="바탕" w:cs="굴림" w:hint="eastAsia"/>
          <w:color w:val="000000"/>
          <w:lang w:eastAsia="ko-KR"/>
        </w:rPr>
        <w:tab/>
      </w:r>
      <w:r>
        <w:rPr>
          <w:rFonts w:ascii="바탕" w:hAnsi="바탕" w:cs="굴림" w:hint="eastAsia"/>
          <w:color w:val="000000"/>
          <w:lang w:eastAsia="ko-KR"/>
        </w:rPr>
        <w:tab/>
        <w:t>- 주소값</w:t>
      </w:r>
    </w:p>
    <w:p w:rsidR="00A35091" w:rsidRPr="00D9578A" w:rsidRDefault="00A35091" w:rsidP="00D9578A">
      <w:pPr>
        <w:autoSpaceDE w:val="0"/>
        <w:autoSpaceDN w:val="0"/>
        <w:spacing w:line="240" w:lineRule="auto"/>
        <w:ind w:left="720"/>
        <w:textAlignment w:val="baseline"/>
        <w:rPr>
          <w:rFonts w:ascii="굴림" w:eastAsia="굴림" w:hAnsi="굴림" w:cs="굴림"/>
          <w:color w:val="000000"/>
          <w:lang w:eastAsia="ko-KR"/>
        </w:rPr>
      </w:pPr>
      <w:r>
        <w:rPr>
          <w:rFonts w:ascii="바탕" w:hAnsi="바탕" w:cs="굴림" w:hint="eastAsia"/>
          <w:color w:val="000000"/>
          <w:lang w:eastAsia="ko-KR"/>
        </w:rPr>
        <w:t>int len</w:t>
      </w:r>
      <w:r>
        <w:rPr>
          <w:rFonts w:ascii="바탕" w:hAnsi="바탕" w:cs="굴림" w:hint="eastAsia"/>
          <w:color w:val="000000"/>
          <w:lang w:eastAsia="ko-KR"/>
        </w:rPr>
        <w:tab/>
      </w:r>
      <w:r>
        <w:rPr>
          <w:rFonts w:ascii="바탕" w:hAnsi="바탕" w:cs="굴림" w:hint="eastAsia"/>
          <w:color w:val="000000"/>
          <w:lang w:eastAsia="ko-KR"/>
        </w:rPr>
        <w:tab/>
      </w:r>
      <w:r>
        <w:rPr>
          <w:rFonts w:ascii="바탕" w:hAnsi="바탕" w:cs="굴림" w:hint="eastAsia"/>
          <w:color w:val="000000"/>
          <w:lang w:eastAsia="ko-KR"/>
        </w:rPr>
        <w:tab/>
      </w:r>
      <w:r>
        <w:rPr>
          <w:rFonts w:ascii="바탕" w:hAnsi="바탕" w:cs="굴림" w:hint="eastAsia"/>
          <w:color w:val="000000"/>
          <w:lang w:eastAsia="ko-KR"/>
        </w:rPr>
        <w:tab/>
      </w:r>
      <w:r>
        <w:rPr>
          <w:rFonts w:ascii="바탕" w:hAnsi="바탕" w:cs="굴림" w:hint="eastAsia"/>
          <w:color w:val="000000"/>
          <w:lang w:eastAsia="ko-KR"/>
        </w:rPr>
        <w:tab/>
        <w:t>- 길이</w:t>
      </w:r>
    </w:p>
    <w:p w:rsidR="00D9578A" w:rsidRPr="00D9578A" w:rsidRDefault="00D9578A" w:rsidP="00D9578A">
      <w:pPr>
        <w:keepNext/>
        <w:numPr>
          <w:ilvl w:val="1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b/>
          <w:bCs/>
          <w:color w:val="000000"/>
          <w:lang w:eastAsia="ko-KR"/>
        </w:rPr>
      </w:pPr>
      <w:r w:rsidRPr="00D9578A">
        <w:rPr>
          <w:rFonts w:ascii="굴림" w:eastAsia="굴림" w:hAnsi="굴림" w:cs="굴림"/>
          <w:b/>
          <w:bCs/>
          <w:color w:val="000000"/>
          <w:lang w:eastAsia="ko-KR"/>
        </w:rPr>
        <w:lastRenderedPageBreak/>
        <w:tab/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>모듈</w:t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>이름</w:t>
      </w:r>
      <w:r w:rsidRPr="00D9578A">
        <w:rPr>
          <w:rFonts w:ascii="바탕" w:hAnsi="바탕" w:cs="굴림" w:hint="eastAsia"/>
          <w:b/>
          <w:bCs/>
          <w:color w:val="000000"/>
          <w:sz w:val="24"/>
          <w:szCs w:val="24"/>
          <w:lang w:eastAsia="ko-KR"/>
        </w:rPr>
        <w:t xml:space="preserve">: </w:t>
      </w:r>
      <w:r w:rsidR="00B7523F">
        <w:rPr>
          <w:rFonts w:ascii="바탕" w:hAnsi="바탕" w:cs="굴림" w:hint="eastAsia"/>
          <w:b/>
          <w:bCs/>
          <w:color w:val="000000"/>
          <w:sz w:val="24"/>
          <w:szCs w:val="24"/>
          <w:lang w:eastAsia="ko-KR"/>
        </w:rPr>
        <w:t>loader</w:t>
      </w:r>
      <w:r w:rsidRPr="00D9578A">
        <w:rPr>
          <w:rFonts w:ascii="바탕" w:hAnsi="바탕" w:cs="굴림" w:hint="eastAsia"/>
          <w:b/>
          <w:bCs/>
          <w:color w:val="000000"/>
          <w:sz w:val="24"/>
          <w:szCs w:val="24"/>
          <w:lang w:eastAsia="ko-KR"/>
        </w:rPr>
        <w:t>()</w:t>
      </w:r>
    </w:p>
    <w:p w:rsidR="00D9578A" w:rsidRPr="00D9578A" w:rsidRDefault="00D9578A" w:rsidP="00D9578A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sz w:val="24"/>
          <w:szCs w:val="24"/>
          <w:lang w:eastAsia="ko-KR"/>
        </w:rPr>
        <w:t>기능</w:t>
      </w:r>
      <w:r w:rsidRPr="00D9578A">
        <w:rPr>
          <w:rFonts w:ascii="바탕" w:hAnsi="바탕" w:cs="굴림" w:hint="eastAsia"/>
          <w:i/>
          <w:iCs/>
          <w:color w:val="000000"/>
          <w:sz w:val="24"/>
          <w:szCs w:val="24"/>
          <w:lang w:eastAsia="ko-KR"/>
        </w:rPr>
        <w:t xml:space="preserve"> </w:t>
      </w:r>
    </w:p>
    <w:p w:rsidR="00D9578A" w:rsidRPr="00D9578A" w:rsidRDefault="00A35091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  <w:r>
        <w:rPr>
          <w:rFonts w:ascii="굴림" w:hAnsi="굴림" w:cs="굴림" w:hint="eastAsia"/>
          <w:color w:val="000000"/>
          <w:lang w:eastAsia="ko-KR"/>
        </w:rPr>
        <w:t>메모리에</w:t>
      </w:r>
      <w:r>
        <w:rPr>
          <w:rFonts w:ascii="굴림" w:hAnsi="굴림" w:cs="굴림" w:hint="eastAsia"/>
          <w:color w:val="000000"/>
          <w:lang w:eastAsia="ko-KR"/>
        </w:rPr>
        <w:t xml:space="preserve"> .object code</w:t>
      </w:r>
      <w:r>
        <w:rPr>
          <w:rFonts w:ascii="굴림" w:hAnsi="굴림" w:cs="굴림" w:hint="eastAsia"/>
          <w:color w:val="000000"/>
          <w:lang w:eastAsia="ko-KR"/>
        </w:rPr>
        <w:t>들을</w:t>
      </w:r>
      <w:r>
        <w:rPr>
          <w:rFonts w:ascii="굴림" w:hAnsi="굴림" w:cs="굴림" w:hint="eastAsia"/>
          <w:color w:val="000000"/>
          <w:lang w:eastAsia="ko-KR"/>
        </w:rPr>
        <w:t xml:space="preserve"> </w:t>
      </w:r>
      <w:r>
        <w:rPr>
          <w:rFonts w:ascii="굴림" w:hAnsi="굴림" w:cs="굴림" w:hint="eastAsia"/>
          <w:color w:val="000000"/>
          <w:lang w:eastAsia="ko-KR"/>
        </w:rPr>
        <w:t>로딩한다</w:t>
      </w:r>
      <w:r>
        <w:rPr>
          <w:rFonts w:ascii="굴림" w:hAnsi="굴림" w:cs="굴림" w:hint="eastAsia"/>
          <w:color w:val="000000"/>
          <w:lang w:eastAsia="ko-KR"/>
        </w:rPr>
        <w:t>.</w:t>
      </w:r>
    </w:p>
    <w:p w:rsidR="00D9578A" w:rsidRPr="00D9578A" w:rsidRDefault="00D9578A" w:rsidP="00D9578A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sz w:val="24"/>
          <w:szCs w:val="24"/>
          <w:lang w:eastAsia="ko-KR"/>
        </w:rPr>
        <w:t>사용</w:t>
      </w:r>
      <w:r w:rsidRPr="00D9578A">
        <w:rPr>
          <w:rFonts w:ascii="굴림" w:hAnsi="굴림" w:cs="굴림"/>
          <w:i/>
          <w:iCs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i/>
          <w:iCs/>
          <w:color w:val="000000"/>
          <w:sz w:val="24"/>
          <w:szCs w:val="24"/>
          <w:lang w:eastAsia="ko-KR"/>
        </w:rPr>
        <w:t>변수</w:t>
      </w:r>
    </w:p>
    <w:p w:rsidR="00D9578A" w:rsidRPr="00D9578A" w:rsidRDefault="00A35091" w:rsidP="00A35091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>
        <w:rPr>
          <w:rFonts w:ascii="바탕" w:hAnsi="바탕" w:cs="굴림" w:hint="eastAsia"/>
          <w:color w:val="000000"/>
          <w:lang w:eastAsia="ko-KR"/>
        </w:rPr>
        <w:tab/>
        <w:t>char *memory</w:t>
      </w:r>
      <w:r w:rsidR="00D9578A" w:rsidRPr="00D9578A">
        <w:rPr>
          <w:rFonts w:ascii="굴림" w:eastAsia="굴림" w:hAnsi="굴림" w:cs="굴림"/>
          <w:color w:val="000000"/>
          <w:lang w:eastAsia="ko-KR"/>
        </w:rPr>
        <w:tab/>
      </w:r>
      <w:r w:rsidR="00D9578A" w:rsidRPr="00D9578A">
        <w:rPr>
          <w:rFonts w:ascii="굴림" w:eastAsia="굴림" w:hAnsi="굴림" w:cs="굴림"/>
          <w:color w:val="000000"/>
          <w:lang w:eastAsia="ko-KR"/>
        </w:rPr>
        <w:tab/>
      </w:r>
      <w:r>
        <w:rPr>
          <w:rFonts w:ascii="굴림" w:eastAsia="굴림" w:hAnsi="굴림" w:cs="굴림" w:hint="eastAsia"/>
          <w:color w:val="000000"/>
          <w:lang w:eastAsia="ko-KR"/>
        </w:rPr>
        <w:tab/>
      </w:r>
      <w:r w:rsidR="00D9578A" w:rsidRPr="00D9578A">
        <w:rPr>
          <w:rFonts w:ascii="바탕" w:hAnsi="바탕" w:cs="굴림" w:hint="eastAsia"/>
          <w:color w:val="000000"/>
          <w:lang w:eastAsia="ko-KR"/>
        </w:rPr>
        <w:t xml:space="preserve">- mnemonic </w:t>
      </w:r>
      <w:r w:rsidR="00D9578A" w:rsidRPr="00D9578A">
        <w:rPr>
          <w:rFonts w:ascii="굴림" w:hAnsi="굴림" w:cs="굴림"/>
          <w:color w:val="000000"/>
          <w:lang w:eastAsia="ko-KR"/>
        </w:rPr>
        <w:t>해쉬테이블</w:t>
      </w:r>
    </w:p>
    <w:p w:rsidR="00D9578A" w:rsidRPr="00D9578A" w:rsidRDefault="00D9578A" w:rsidP="00D9578A">
      <w:pPr>
        <w:autoSpaceDE w:val="0"/>
        <w:autoSpaceDN w:val="0"/>
        <w:spacing w:line="240" w:lineRule="auto"/>
        <w:ind w:left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char *</w:t>
      </w:r>
      <w:r w:rsidR="00A35091">
        <w:rPr>
          <w:rFonts w:ascii="바탕" w:hAnsi="바탕" w:cs="굴림" w:hint="eastAsia"/>
          <w:color w:val="000000"/>
          <w:lang w:eastAsia="ko-KR"/>
        </w:rPr>
        <w:t>loadstr</w:t>
      </w:r>
      <w:r w:rsidRPr="00D9578A">
        <w:rPr>
          <w:rFonts w:ascii="바탕" w:hAnsi="바탕" w:cs="굴림" w:hint="eastAsia"/>
          <w:color w:val="000000"/>
          <w:lang w:eastAsia="ko-KR"/>
        </w:rPr>
        <w:t xml:space="preserve"> 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- </w:t>
      </w:r>
      <w:r w:rsidR="00A35091">
        <w:rPr>
          <w:rFonts w:ascii="바탕" w:hAnsi="바탕" w:cs="굴림" w:hint="eastAsia"/>
          <w:color w:val="000000"/>
          <w:lang w:eastAsia="ko-KR"/>
        </w:rPr>
        <w:t>load할 파일 이름들의 string</w:t>
      </w:r>
    </w:p>
    <w:p w:rsidR="00D9578A" w:rsidRPr="00D9578A" w:rsidRDefault="00D9578A" w:rsidP="00A35091">
      <w:pPr>
        <w:autoSpaceDE w:val="0"/>
        <w:autoSpaceDN w:val="0"/>
        <w:spacing w:line="240" w:lineRule="auto"/>
        <w:ind w:left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 xml:space="preserve">int </w:t>
      </w:r>
      <w:r w:rsidR="00A35091">
        <w:rPr>
          <w:rFonts w:ascii="바탕" w:hAnsi="바탕" w:cs="굴림" w:hint="eastAsia"/>
          <w:color w:val="000000"/>
          <w:lang w:eastAsia="ko-KR"/>
        </w:rPr>
        <w:t>sAddr</w:t>
      </w:r>
      <w:r w:rsidRPr="00D9578A">
        <w:rPr>
          <w:rFonts w:ascii="바탕" w:hAnsi="바탕" w:cs="굴림" w:hint="eastAsia"/>
          <w:color w:val="000000"/>
          <w:lang w:eastAsia="ko-KR"/>
        </w:rPr>
        <w:t xml:space="preserve"> 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-</w:t>
      </w:r>
      <w:r w:rsidR="00A35091">
        <w:rPr>
          <w:rFonts w:ascii="바탕" w:hAnsi="바탕" w:cs="굴림" w:hint="eastAsia"/>
          <w:color w:val="000000"/>
          <w:lang w:eastAsia="ko-KR"/>
        </w:rPr>
        <w:t xml:space="preserve"> program starting address</w:t>
      </w:r>
    </w:p>
    <w:p w:rsidR="00D9578A" w:rsidRPr="00D9578A" w:rsidRDefault="00D9578A" w:rsidP="00D9578A">
      <w:pPr>
        <w:keepNext/>
        <w:numPr>
          <w:ilvl w:val="1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b/>
          <w:bCs/>
          <w:color w:val="000000"/>
          <w:lang w:eastAsia="ko-KR"/>
        </w:rPr>
      </w:pPr>
      <w:r w:rsidRPr="00D9578A">
        <w:rPr>
          <w:rFonts w:ascii="굴림" w:eastAsia="굴림" w:hAnsi="굴림" w:cs="굴림"/>
          <w:b/>
          <w:bCs/>
          <w:color w:val="000000"/>
          <w:lang w:eastAsia="ko-KR"/>
        </w:rPr>
        <w:tab/>
      </w:r>
      <w:r w:rsidRPr="00D9578A">
        <w:rPr>
          <w:rFonts w:ascii="바탕" w:hAnsi="바탕" w:cs="굴림" w:hint="eastAsia"/>
          <w:b/>
          <w:bCs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>모듈이름</w:t>
      </w:r>
      <w:r w:rsidRPr="00D9578A">
        <w:rPr>
          <w:rFonts w:ascii="바탕" w:hAnsi="바탕" w:cs="굴림" w:hint="eastAsia"/>
          <w:b/>
          <w:bCs/>
          <w:color w:val="000000"/>
          <w:sz w:val="24"/>
          <w:szCs w:val="24"/>
          <w:lang w:eastAsia="ko-KR"/>
        </w:rPr>
        <w:t xml:space="preserve">: </w:t>
      </w:r>
      <w:r w:rsidR="00B7523F">
        <w:rPr>
          <w:rFonts w:ascii="바탕" w:hAnsi="바탕" w:cs="굴림" w:hint="eastAsia"/>
          <w:b/>
          <w:bCs/>
          <w:color w:val="000000"/>
          <w:sz w:val="24"/>
          <w:szCs w:val="24"/>
          <w:lang w:eastAsia="ko-KR"/>
        </w:rPr>
        <w:t>getTA</w:t>
      </w:r>
      <w:r w:rsidRPr="00D9578A">
        <w:rPr>
          <w:rFonts w:ascii="바탕" w:hAnsi="바탕" w:cs="굴림" w:hint="eastAsia"/>
          <w:b/>
          <w:bCs/>
          <w:color w:val="000000"/>
          <w:sz w:val="24"/>
          <w:szCs w:val="24"/>
          <w:lang w:eastAsia="ko-KR"/>
        </w:rPr>
        <w:t>()</w:t>
      </w:r>
    </w:p>
    <w:p w:rsidR="00D9578A" w:rsidRPr="00D9578A" w:rsidRDefault="00D9578A" w:rsidP="00D9578A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lang w:eastAsia="ko-KR"/>
        </w:rPr>
        <w:t>기능</w:t>
      </w:r>
    </w:p>
    <w:p w:rsidR="00D9578A" w:rsidRPr="00D9578A" w:rsidRDefault="00A35091" w:rsidP="00D9578A">
      <w:pPr>
        <w:autoSpaceDE w:val="0"/>
        <w:autoSpaceDN w:val="0"/>
        <w:spacing w:line="240" w:lineRule="auto"/>
        <w:ind w:left="720"/>
        <w:textAlignment w:val="baseline"/>
        <w:rPr>
          <w:rFonts w:ascii="굴림" w:eastAsia="굴림" w:hAnsi="굴림" w:cs="굴림"/>
          <w:color w:val="000000"/>
          <w:lang w:eastAsia="ko-KR"/>
        </w:rPr>
      </w:pPr>
      <w:r>
        <w:rPr>
          <w:rFonts w:ascii="바탕" w:hAnsi="바탕" w:cs="굴림" w:hint="eastAsia"/>
          <w:color w:val="000000"/>
          <w:lang w:eastAsia="ko-KR"/>
        </w:rPr>
        <w:t>Target Address를 가져온다.</w:t>
      </w:r>
    </w:p>
    <w:p w:rsidR="00D9578A" w:rsidRPr="00D9578A" w:rsidRDefault="00D9578A" w:rsidP="00D9578A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lang w:eastAsia="ko-KR"/>
        </w:rPr>
        <w:t>사용변수</w:t>
      </w:r>
    </w:p>
    <w:p w:rsidR="00D9578A" w:rsidRPr="00D9578A" w:rsidRDefault="00A35091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  <w:r>
        <w:rPr>
          <w:rFonts w:ascii="바탕" w:hAnsi="바탕" w:cs="굴림" w:hint="eastAsia"/>
          <w:color w:val="000000"/>
          <w:lang w:eastAsia="ko-KR"/>
        </w:rPr>
        <w:t xml:space="preserve">int n, </w:t>
      </w:r>
      <w:r>
        <w:rPr>
          <w:rFonts w:ascii="바탕" w:hAnsi="바탕" w:cs="굴림"/>
          <w:color w:val="000000"/>
          <w:lang w:eastAsia="ko-KR"/>
        </w:rPr>
        <w:t>i, x, b, p, e</w:t>
      </w:r>
      <w:r>
        <w:rPr>
          <w:rFonts w:ascii="바탕" w:hAnsi="바탕" w:cs="굴림" w:hint="eastAsia"/>
          <w:color w:val="000000"/>
          <w:lang w:eastAsia="ko-KR"/>
        </w:rPr>
        <w:tab/>
      </w:r>
      <w:r>
        <w:rPr>
          <w:rFonts w:ascii="바탕" w:hAnsi="바탕" w:cs="굴림" w:hint="eastAsia"/>
          <w:color w:val="000000"/>
          <w:lang w:eastAsia="ko-KR"/>
        </w:rPr>
        <w:tab/>
      </w:r>
      <w:r w:rsidR="00D9578A" w:rsidRPr="00D9578A">
        <w:rPr>
          <w:rFonts w:ascii="바탕" w:hAnsi="바탕" w:cs="굴림" w:hint="eastAsia"/>
          <w:color w:val="000000"/>
          <w:lang w:eastAsia="ko-KR"/>
        </w:rPr>
        <w:t xml:space="preserve"> - </w:t>
      </w:r>
      <w:r>
        <w:rPr>
          <w:rFonts w:ascii="바탕" w:hAnsi="바탕" w:cs="굴림" w:hint="eastAsia"/>
          <w:color w:val="000000"/>
          <w:lang w:eastAsia="ko-KR"/>
        </w:rPr>
        <w:t>n,</w:t>
      </w:r>
      <w:r>
        <w:rPr>
          <w:rFonts w:ascii="바탕" w:hAnsi="바탕" w:cs="굴림"/>
          <w:color w:val="000000"/>
          <w:lang w:eastAsia="ko-KR"/>
        </w:rPr>
        <w:t xml:space="preserve">i,x,b,p,e </w:t>
      </w:r>
      <w:r>
        <w:rPr>
          <w:rFonts w:ascii="바탕" w:hAnsi="바탕" w:cs="굴림" w:hint="eastAsia"/>
          <w:color w:val="000000"/>
          <w:lang w:eastAsia="ko-KR"/>
        </w:rPr>
        <w:t>값</w:t>
      </w:r>
    </w:p>
    <w:p w:rsidR="00D9578A" w:rsidRPr="00D9578A" w:rsidRDefault="00A35091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  <w:r>
        <w:rPr>
          <w:rFonts w:ascii="바탕" w:hAnsi="바탕" w:cs="굴림" w:hint="eastAsia"/>
          <w:color w:val="000000"/>
          <w:lang w:eastAsia="ko-KR"/>
        </w:rPr>
        <w:t>int disp</w:t>
      </w:r>
      <w:r w:rsidR="00D9578A" w:rsidRPr="00D9578A">
        <w:rPr>
          <w:rFonts w:ascii="바탕" w:hAnsi="바탕" w:cs="굴림" w:hint="eastAsia"/>
          <w:color w:val="000000"/>
          <w:lang w:eastAsia="ko-KR"/>
        </w:rPr>
        <w:t xml:space="preserve"> </w:t>
      </w:r>
      <w:r w:rsidR="00D9578A" w:rsidRPr="00D9578A">
        <w:rPr>
          <w:rFonts w:ascii="굴림" w:eastAsia="굴림" w:hAnsi="굴림" w:cs="굴림"/>
          <w:color w:val="000000"/>
          <w:lang w:eastAsia="ko-KR"/>
        </w:rPr>
        <w:tab/>
      </w:r>
      <w:r w:rsidR="00D9578A" w:rsidRPr="00D9578A">
        <w:rPr>
          <w:rFonts w:ascii="굴림" w:eastAsia="굴림" w:hAnsi="굴림" w:cs="굴림"/>
          <w:color w:val="000000"/>
          <w:lang w:eastAsia="ko-KR"/>
        </w:rPr>
        <w:tab/>
      </w:r>
      <w:r w:rsidR="00D9578A" w:rsidRPr="00D9578A">
        <w:rPr>
          <w:rFonts w:ascii="굴림" w:eastAsia="굴림" w:hAnsi="굴림" w:cs="굴림"/>
          <w:color w:val="000000"/>
          <w:lang w:eastAsia="ko-KR"/>
        </w:rPr>
        <w:tab/>
      </w:r>
      <w:r w:rsidR="00D9578A" w:rsidRPr="00D9578A">
        <w:rPr>
          <w:rFonts w:ascii="바탕" w:hAnsi="바탕" w:cs="굴림" w:hint="eastAsia"/>
          <w:color w:val="000000"/>
          <w:lang w:eastAsia="ko-KR"/>
        </w:rPr>
        <w:t xml:space="preserve">- </w:t>
      </w:r>
      <w:r>
        <w:rPr>
          <w:rFonts w:ascii="굴림" w:hAnsi="굴림" w:cs="굴림" w:hint="eastAsia"/>
          <w:color w:val="000000"/>
          <w:lang w:eastAsia="ko-KR"/>
        </w:rPr>
        <w:t>displacement</w:t>
      </w:r>
    </w:p>
    <w:p w:rsidR="00A35091" w:rsidRPr="00D9578A" w:rsidRDefault="00A35091" w:rsidP="00A35091">
      <w:pPr>
        <w:autoSpaceDE w:val="0"/>
        <w:autoSpaceDN w:val="0"/>
        <w:spacing w:line="240" w:lineRule="auto"/>
        <w:ind w:left="720"/>
        <w:textAlignment w:val="baseline"/>
        <w:rPr>
          <w:rFonts w:ascii="굴림" w:eastAsia="굴림" w:hAnsi="굴림" w:cs="굴림"/>
          <w:color w:val="000000"/>
          <w:lang w:eastAsia="ko-KR"/>
        </w:rPr>
      </w:pPr>
      <w:r>
        <w:rPr>
          <w:rFonts w:ascii="바탕" w:hAnsi="바탕" w:cs="굴림" w:hint="eastAsia"/>
          <w:color w:val="000000"/>
          <w:lang w:eastAsia="ko-KR"/>
        </w:rPr>
        <w:t>int sAddr</w:t>
      </w:r>
      <w:r w:rsidR="00D9578A" w:rsidRPr="00D9578A">
        <w:rPr>
          <w:rFonts w:ascii="바탕" w:hAnsi="바탕" w:cs="굴림" w:hint="eastAsia"/>
          <w:color w:val="000000"/>
          <w:lang w:eastAsia="ko-KR"/>
        </w:rPr>
        <w:t xml:space="preserve"> </w:t>
      </w:r>
      <w:r w:rsidR="00D9578A" w:rsidRPr="00D9578A">
        <w:rPr>
          <w:rFonts w:ascii="굴림" w:eastAsia="굴림" w:hAnsi="굴림" w:cs="굴림"/>
          <w:color w:val="000000"/>
          <w:lang w:eastAsia="ko-KR"/>
        </w:rPr>
        <w:tab/>
      </w:r>
      <w:r w:rsidR="00D9578A" w:rsidRPr="00D9578A">
        <w:rPr>
          <w:rFonts w:ascii="굴림" w:eastAsia="굴림" w:hAnsi="굴림" w:cs="굴림"/>
          <w:color w:val="000000"/>
          <w:lang w:eastAsia="ko-KR"/>
        </w:rPr>
        <w:tab/>
      </w:r>
      <w:r w:rsidR="00D9578A" w:rsidRPr="00D9578A">
        <w:rPr>
          <w:rFonts w:ascii="굴림" w:eastAsia="굴림" w:hAnsi="굴림" w:cs="굴림"/>
          <w:color w:val="000000"/>
          <w:lang w:eastAsia="ko-KR"/>
        </w:rPr>
        <w:tab/>
      </w:r>
      <w:r w:rsidR="00D9578A" w:rsidRPr="00D9578A">
        <w:rPr>
          <w:rFonts w:ascii="바탕" w:hAnsi="바탕" w:cs="굴림" w:hint="eastAsia"/>
          <w:color w:val="000000"/>
          <w:lang w:eastAsia="ko-KR"/>
        </w:rPr>
        <w:t xml:space="preserve">- </w:t>
      </w:r>
      <w:r>
        <w:rPr>
          <w:rFonts w:ascii="바탕" w:hAnsi="바탕" w:cs="굴림" w:hint="eastAsia"/>
          <w:color w:val="000000"/>
          <w:lang w:eastAsia="ko-KR"/>
        </w:rPr>
        <w:t>program starting address</w:t>
      </w:r>
    </w:p>
    <w:p w:rsidR="00A35091" w:rsidRPr="00D9578A" w:rsidRDefault="00A35091" w:rsidP="00A35091">
      <w:pPr>
        <w:autoSpaceDE w:val="0"/>
        <w:autoSpaceDN w:val="0"/>
        <w:spacing w:line="240" w:lineRule="auto"/>
        <w:ind w:left="720"/>
        <w:textAlignment w:val="baseline"/>
        <w:rPr>
          <w:rFonts w:ascii="굴림" w:eastAsia="굴림" w:hAnsi="굴림" w:cs="굴림"/>
          <w:color w:val="000000"/>
          <w:lang w:eastAsia="ko-KR"/>
        </w:rPr>
      </w:pPr>
      <w:r>
        <w:rPr>
          <w:rFonts w:ascii="바탕" w:hAnsi="바탕" w:cs="굴림" w:hint="eastAsia"/>
          <w:color w:val="000000"/>
          <w:lang w:eastAsia="ko-KR"/>
        </w:rPr>
        <w:t xml:space="preserve">int </w:t>
      </w:r>
      <w:r>
        <w:rPr>
          <w:rFonts w:ascii="바탕" w:hAnsi="바탕" w:cs="굴림" w:hint="eastAsia"/>
          <w:color w:val="000000"/>
          <w:lang w:eastAsia="ko-KR"/>
        </w:rPr>
        <w:t>*reg</w:t>
      </w:r>
      <w:r w:rsidRPr="00D9578A">
        <w:rPr>
          <w:rFonts w:ascii="바탕" w:hAnsi="바탕" w:cs="굴림" w:hint="eastAsia"/>
          <w:color w:val="000000"/>
          <w:lang w:eastAsia="ko-KR"/>
        </w:rPr>
        <w:t xml:space="preserve"> 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- </w:t>
      </w:r>
      <w:r>
        <w:rPr>
          <w:rFonts w:ascii="바탕" w:hAnsi="바탕" w:cs="굴림" w:hint="eastAsia"/>
          <w:color w:val="000000"/>
          <w:lang w:eastAsia="ko-KR"/>
        </w:rPr>
        <w:t>registers</w:t>
      </w:r>
    </w:p>
    <w:p w:rsidR="00D9578A" w:rsidRPr="00D9578A" w:rsidRDefault="00A35091" w:rsidP="00A35091">
      <w:pPr>
        <w:autoSpaceDE w:val="0"/>
        <w:autoSpaceDN w:val="0"/>
        <w:spacing w:line="240" w:lineRule="auto"/>
        <w:ind w:left="720"/>
        <w:textAlignment w:val="baseline"/>
        <w:rPr>
          <w:rFonts w:ascii="굴림" w:eastAsia="굴림" w:hAnsi="굴림" w:cs="굴림"/>
          <w:color w:val="000000"/>
          <w:lang w:eastAsia="ko-KR"/>
        </w:rPr>
      </w:pPr>
      <w:r>
        <w:rPr>
          <w:rFonts w:ascii="바탕" w:hAnsi="바탕" w:cs="굴림" w:hint="eastAsia"/>
          <w:color w:val="000000"/>
          <w:lang w:eastAsia="ko-KR"/>
        </w:rPr>
        <w:t>unsigned char *</w:t>
      </w:r>
      <w:r>
        <w:rPr>
          <w:rFonts w:ascii="바탕" w:hAnsi="바탕" w:cs="굴림" w:hint="eastAsia"/>
          <w:color w:val="000000"/>
          <w:lang w:eastAsia="ko-KR"/>
        </w:rPr>
        <w:t xml:space="preserve"> </w:t>
      </w:r>
      <w:r>
        <w:rPr>
          <w:rFonts w:ascii="바탕" w:hAnsi="바탕" w:cs="굴림" w:hint="eastAsia"/>
          <w:color w:val="000000"/>
          <w:lang w:eastAsia="ko-KR"/>
        </w:rPr>
        <w:t>memory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- </w:t>
      </w:r>
      <w:r>
        <w:rPr>
          <w:rFonts w:ascii="바탕" w:hAnsi="바탕" w:cs="굴림" w:hint="eastAsia"/>
          <w:color w:val="000000"/>
          <w:lang w:eastAsia="ko-KR"/>
        </w:rPr>
        <w:t>memory</w:t>
      </w:r>
    </w:p>
    <w:p w:rsidR="00D9578A" w:rsidRPr="00D9578A" w:rsidRDefault="00D9578A" w:rsidP="00D9578A">
      <w:pPr>
        <w:keepNext/>
        <w:numPr>
          <w:ilvl w:val="1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b/>
          <w:bCs/>
          <w:color w:val="000000"/>
          <w:lang w:eastAsia="ko-KR"/>
        </w:rPr>
      </w:pPr>
      <w:r w:rsidRPr="00D9578A">
        <w:rPr>
          <w:rFonts w:ascii="굴림" w:eastAsia="굴림" w:hAnsi="굴림" w:cs="굴림"/>
          <w:b/>
          <w:bCs/>
          <w:color w:val="000000"/>
          <w:lang w:eastAsia="ko-KR"/>
        </w:rPr>
        <w:tab/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>모듈이름</w:t>
      </w:r>
      <w:r w:rsidRPr="00D9578A">
        <w:rPr>
          <w:rFonts w:ascii="바탕" w:hAnsi="바탕" w:cs="굴림" w:hint="eastAsia"/>
          <w:b/>
          <w:bCs/>
          <w:color w:val="000000"/>
          <w:sz w:val="24"/>
          <w:szCs w:val="24"/>
          <w:lang w:eastAsia="ko-KR"/>
        </w:rPr>
        <w:t xml:space="preserve">: </w:t>
      </w:r>
      <w:r w:rsidR="00B7523F">
        <w:rPr>
          <w:rFonts w:ascii="바탕" w:hAnsi="바탕" w:cs="굴림" w:hint="eastAsia"/>
          <w:b/>
          <w:bCs/>
          <w:color w:val="000000"/>
          <w:sz w:val="24"/>
          <w:szCs w:val="24"/>
          <w:lang w:eastAsia="ko-KR"/>
        </w:rPr>
        <w:t>getDisp</w:t>
      </w:r>
      <w:r w:rsidRPr="00D9578A">
        <w:rPr>
          <w:rFonts w:ascii="바탕" w:hAnsi="바탕" w:cs="굴림" w:hint="eastAsia"/>
          <w:b/>
          <w:bCs/>
          <w:color w:val="000000"/>
          <w:sz w:val="24"/>
          <w:szCs w:val="24"/>
          <w:lang w:eastAsia="ko-KR"/>
        </w:rPr>
        <w:t>()</w:t>
      </w:r>
    </w:p>
    <w:p w:rsidR="00D9578A" w:rsidRPr="00D9578A" w:rsidRDefault="00D9578A" w:rsidP="00D9578A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sz w:val="24"/>
          <w:szCs w:val="24"/>
          <w:lang w:eastAsia="ko-KR"/>
        </w:rPr>
        <w:t>기능</w:t>
      </w:r>
    </w:p>
    <w:p w:rsidR="00D9578A" w:rsidRPr="00D9578A" w:rsidRDefault="00A35091" w:rsidP="00D9578A">
      <w:pPr>
        <w:autoSpaceDE w:val="0"/>
        <w:autoSpaceDN w:val="0"/>
        <w:spacing w:line="240" w:lineRule="auto"/>
        <w:ind w:left="720"/>
        <w:textAlignment w:val="baseline"/>
        <w:rPr>
          <w:rFonts w:ascii="굴림" w:eastAsia="굴림" w:hAnsi="굴림" w:cs="굴림"/>
          <w:color w:val="000000"/>
          <w:lang w:eastAsia="ko-KR"/>
        </w:rPr>
      </w:pPr>
      <w:r>
        <w:rPr>
          <w:rFonts w:ascii="바탕" w:hAnsi="바탕" w:cs="굴림" w:hint="eastAsia"/>
          <w:color w:val="000000"/>
          <w:lang w:eastAsia="ko-KR"/>
        </w:rPr>
        <w:t>Displacement 값을 가져온다.</w:t>
      </w:r>
    </w:p>
    <w:p w:rsidR="00D9578A" w:rsidRPr="00D9578A" w:rsidRDefault="00D9578A" w:rsidP="00D9578A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lang w:eastAsia="ko-KR"/>
        </w:rPr>
        <w:t>사용변수</w:t>
      </w:r>
      <w:r w:rsidRPr="00D9578A">
        <w:rPr>
          <w:rFonts w:ascii="바탕" w:hAnsi="바탕" w:cs="굴림" w:hint="eastAsia"/>
          <w:i/>
          <w:iCs/>
          <w:color w:val="000000"/>
          <w:lang w:eastAsia="ko-KR"/>
        </w:rPr>
        <w:t xml:space="preserve"> </w:t>
      </w:r>
    </w:p>
    <w:p w:rsidR="00D9578A" w:rsidRPr="00D9578A" w:rsidRDefault="00A35091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  <w:r>
        <w:rPr>
          <w:rFonts w:ascii="바탕" w:hAnsi="바탕" w:cs="굴림" w:hint="eastAsia"/>
          <w:color w:val="000000"/>
          <w:lang w:eastAsia="ko-KR"/>
        </w:rPr>
        <w:t xml:space="preserve">int b, p, e </w:t>
      </w:r>
      <w:r w:rsidR="00D9578A" w:rsidRPr="00D9578A">
        <w:rPr>
          <w:rFonts w:ascii="바탕" w:hAnsi="바탕" w:cs="굴림" w:hint="eastAsia"/>
          <w:color w:val="000000"/>
          <w:lang w:eastAsia="ko-KR"/>
        </w:rPr>
        <w:t xml:space="preserve"> </w:t>
      </w:r>
      <w:r w:rsidR="00D9578A" w:rsidRPr="00D9578A">
        <w:rPr>
          <w:rFonts w:ascii="굴림" w:eastAsia="굴림" w:hAnsi="굴림" w:cs="굴림"/>
          <w:color w:val="000000"/>
          <w:lang w:eastAsia="ko-KR"/>
        </w:rPr>
        <w:tab/>
      </w:r>
      <w:r w:rsidR="00D9578A" w:rsidRPr="00D9578A">
        <w:rPr>
          <w:rFonts w:ascii="굴림" w:eastAsia="굴림" w:hAnsi="굴림" w:cs="굴림"/>
          <w:color w:val="000000"/>
          <w:lang w:eastAsia="ko-KR"/>
        </w:rPr>
        <w:tab/>
      </w:r>
      <w:r>
        <w:rPr>
          <w:rFonts w:ascii="굴림" w:eastAsia="굴림" w:hAnsi="굴림" w:cs="굴림" w:hint="eastAsia"/>
          <w:color w:val="000000"/>
          <w:lang w:eastAsia="ko-KR"/>
        </w:rPr>
        <w:tab/>
      </w:r>
      <w:r w:rsidR="00D9578A" w:rsidRPr="00D9578A">
        <w:rPr>
          <w:rFonts w:ascii="바탕" w:hAnsi="바탕" w:cs="굴림" w:hint="eastAsia"/>
          <w:color w:val="000000"/>
          <w:lang w:eastAsia="ko-KR"/>
        </w:rPr>
        <w:t xml:space="preserve">- </w:t>
      </w:r>
      <w:r>
        <w:rPr>
          <w:rFonts w:ascii="바탕" w:hAnsi="바탕" w:cs="굴림" w:hint="eastAsia"/>
          <w:color w:val="000000"/>
          <w:lang w:eastAsia="ko-KR"/>
        </w:rPr>
        <w:t>b, p, e 값</w:t>
      </w:r>
    </w:p>
    <w:p w:rsidR="00A35091" w:rsidRPr="00D9578A" w:rsidRDefault="00A35091" w:rsidP="00A35091">
      <w:pPr>
        <w:autoSpaceDE w:val="0"/>
        <w:autoSpaceDN w:val="0"/>
        <w:spacing w:line="240" w:lineRule="auto"/>
        <w:ind w:left="720"/>
        <w:textAlignment w:val="baseline"/>
        <w:rPr>
          <w:rFonts w:ascii="굴림" w:eastAsia="굴림" w:hAnsi="굴림" w:cs="굴림"/>
          <w:color w:val="000000"/>
          <w:lang w:eastAsia="ko-KR"/>
        </w:rPr>
      </w:pPr>
      <w:r>
        <w:rPr>
          <w:rFonts w:ascii="바탕" w:hAnsi="바탕" w:cs="굴림" w:hint="eastAsia"/>
          <w:color w:val="000000"/>
          <w:lang w:eastAsia="ko-KR"/>
        </w:rPr>
        <w:t>int *reg</w:t>
      </w:r>
      <w:r w:rsidRPr="00D9578A">
        <w:rPr>
          <w:rFonts w:ascii="바탕" w:hAnsi="바탕" w:cs="굴림" w:hint="eastAsia"/>
          <w:color w:val="000000"/>
          <w:lang w:eastAsia="ko-KR"/>
        </w:rPr>
        <w:t xml:space="preserve"> 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- </w:t>
      </w:r>
      <w:r>
        <w:rPr>
          <w:rFonts w:ascii="바탕" w:hAnsi="바탕" w:cs="굴림" w:hint="eastAsia"/>
          <w:color w:val="000000"/>
          <w:lang w:eastAsia="ko-KR"/>
        </w:rPr>
        <w:t>registers</w:t>
      </w:r>
    </w:p>
    <w:p w:rsidR="00D9578A" w:rsidRPr="00D9578A" w:rsidRDefault="00A35091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  <w:r>
        <w:rPr>
          <w:rFonts w:ascii="바탕" w:hAnsi="바탕" w:cs="굴림" w:hint="eastAsia"/>
          <w:color w:val="000000"/>
          <w:lang w:eastAsia="ko-KR"/>
        </w:rPr>
        <w:t>unsigned char * memory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- </w:t>
      </w:r>
      <w:r>
        <w:rPr>
          <w:rFonts w:ascii="바탕" w:hAnsi="바탕" w:cs="굴림" w:hint="eastAsia"/>
          <w:color w:val="000000"/>
          <w:lang w:eastAsia="ko-KR"/>
        </w:rPr>
        <w:t>memor</w:t>
      </w:r>
      <w:r>
        <w:rPr>
          <w:rFonts w:ascii="바탕" w:hAnsi="바탕" w:cs="굴림" w:hint="eastAsia"/>
          <w:color w:val="000000"/>
          <w:lang w:eastAsia="ko-KR"/>
        </w:rPr>
        <w:t>y</w:t>
      </w:r>
    </w:p>
    <w:p w:rsidR="00D9578A" w:rsidRPr="00D9578A" w:rsidRDefault="00D9578A" w:rsidP="00D9578A">
      <w:pPr>
        <w:keepNext/>
        <w:numPr>
          <w:ilvl w:val="1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b/>
          <w:bCs/>
          <w:color w:val="000000"/>
          <w:lang w:eastAsia="ko-KR"/>
        </w:rPr>
      </w:pPr>
      <w:r w:rsidRPr="00D9578A">
        <w:rPr>
          <w:rFonts w:ascii="굴림" w:eastAsia="굴림" w:hAnsi="굴림" w:cs="굴림"/>
          <w:b/>
          <w:bCs/>
          <w:color w:val="000000"/>
          <w:lang w:eastAsia="ko-KR"/>
        </w:rPr>
        <w:tab/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>모듈이름</w:t>
      </w:r>
      <w:r w:rsidRPr="00D9578A">
        <w:rPr>
          <w:rFonts w:ascii="바탕" w:hAnsi="바탕" w:cs="굴림" w:hint="eastAsia"/>
          <w:b/>
          <w:bCs/>
          <w:color w:val="000000"/>
          <w:sz w:val="24"/>
          <w:szCs w:val="24"/>
          <w:lang w:eastAsia="ko-KR"/>
        </w:rPr>
        <w:t xml:space="preserve">: </w:t>
      </w:r>
      <w:r w:rsidR="00B7523F">
        <w:rPr>
          <w:rFonts w:ascii="바탕" w:hAnsi="바탕" w:cs="굴림" w:hint="eastAsia"/>
          <w:b/>
          <w:bCs/>
          <w:color w:val="000000"/>
          <w:sz w:val="24"/>
          <w:szCs w:val="24"/>
          <w:lang w:eastAsia="ko-KR"/>
        </w:rPr>
        <w:t>run</w:t>
      </w:r>
      <w:r w:rsidRPr="00D9578A">
        <w:rPr>
          <w:rFonts w:ascii="바탕" w:hAnsi="바탕" w:cs="굴림" w:hint="eastAsia"/>
          <w:b/>
          <w:bCs/>
          <w:color w:val="000000"/>
          <w:sz w:val="24"/>
          <w:szCs w:val="24"/>
          <w:lang w:eastAsia="ko-KR"/>
        </w:rPr>
        <w:t>()</w:t>
      </w:r>
    </w:p>
    <w:p w:rsidR="00D9578A" w:rsidRPr="00D9578A" w:rsidRDefault="00D9578A" w:rsidP="00D9578A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sz w:val="24"/>
          <w:szCs w:val="24"/>
          <w:lang w:eastAsia="ko-KR"/>
        </w:rPr>
        <w:t>기능</w:t>
      </w:r>
    </w:p>
    <w:p w:rsidR="00D9578A" w:rsidRPr="00D9578A" w:rsidRDefault="00A35091" w:rsidP="00D9578A">
      <w:pPr>
        <w:autoSpaceDE w:val="0"/>
        <w:autoSpaceDN w:val="0"/>
        <w:spacing w:line="240" w:lineRule="auto"/>
        <w:ind w:left="720"/>
        <w:textAlignment w:val="baseline"/>
        <w:rPr>
          <w:rFonts w:ascii="굴림" w:eastAsia="굴림" w:hAnsi="굴림" w:cs="굴림"/>
          <w:color w:val="000000"/>
          <w:lang w:eastAsia="ko-KR"/>
        </w:rPr>
      </w:pPr>
      <w:r>
        <w:rPr>
          <w:rFonts w:ascii="바탕" w:hAnsi="바탕" w:cs="굴림" w:hint="eastAsia"/>
          <w:color w:val="000000"/>
          <w:lang w:eastAsia="ko-KR"/>
        </w:rPr>
        <w:t>프로그램을 execute 한다.</w:t>
      </w:r>
    </w:p>
    <w:p w:rsidR="00D9578A" w:rsidRPr="00D9578A" w:rsidRDefault="00D9578A" w:rsidP="00D9578A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sz w:val="24"/>
          <w:szCs w:val="24"/>
          <w:lang w:eastAsia="ko-KR"/>
        </w:rPr>
        <w:t>사용변수</w:t>
      </w:r>
    </w:p>
    <w:p w:rsidR="00D9578A" w:rsidRDefault="00A35091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바탕" w:hAnsi="바탕" w:cs="굴림" w:hint="eastAsia"/>
          <w:color w:val="000000"/>
          <w:lang w:eastAsia="ko-KR"/>
        </w:rPr>
      </w:pPr>
      <w:r>
        <w:rPr>
          <w:rFonts w:ascii="바탕" w:hAnsi="바탕" w:cs="굴림" w:hint="eastAsia"/>
          <w:color w:val="000000"/>
          <w:lang w:eastAsia="ko-KR"/>
        </w:rPr>
        <w:t>u</w:t>
      </w:r>
      <w:r>
        <w:rPr>
          <w:rFonts w:ascii="바탕" w:hAnsi="바탕" w:cs="굴림" w:hint="eastAsia"/>
          <w:color w:val="000000"/>
          <w:lang w:eastAsia="ko-KR"/>
        </w:rPr>
        <w:t>nsigned char * memory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- </w:t>
      </w:r>
      <w:r>
        <w:rPr>
          <w:rFonts w:ascii="바탕" w:hAnsi="바탕" w:cs="굴림" w:hint="eastAsia"/>
          <w:color w:val="000000"/>
          <w:lang w:eastAsia="ko-KR"/>
        </w:rPr>
        <w:t>memor</w:t>
      </w:r>
      <w:r>
        <w:rPr>
          <w:rFonts w:ascii="바탕" w:hAnsi="바탕" w:cs="굴림" w:hint="eastAsia"/>
          <w:color w:val="000000"/>
          <w:lang w:eastAsia="ko-KR"/>
        </w:rPr>
        <w:t>y</w:t>
      </w:r>
    </w:p>
    <w:p w:rsidR="00A35091" w:rsidRPr="00D9578A" w:rsidRDefault="00A35091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  <w:r>
        <w:rPr>
          <w:rFonts w:ascii="바탕" w:hAnsi="바탕" w:cs="굴림" w:hint="eastAsia"/>
          <w:color w:val="000000"/>
          <w:lang w:eastAsia="ko-KR"/>
        </w:rPr>
        <w:t>i</w:t>
      </w:r>
      <w:r>
        <w:rPr>
          <w:rFonts w:ascii="바탕" w:hAnsi="바탕" w:cs="굴림" w:hint="eastAsia"/>
          <w:color w:val="000000"/>
          <w:lang w:eastAsia="ko-KR"/>
        </w:rPr>
        <w:t>nt sAddr</w:t>
      </w:r>
      <w:r w:rsidRPr="00D9578A">
        <w:rPr>
          <w:rFonts w:ascii="바탕" w:hAnsi="바탕" w:cs="굴림" w:hint="eastAsia"/>
          <w:color w:val="000000"/>
          <w:lang w:eastAsia="ko-KR"/>
        </w:rPr>
        <w:t xml:space="preserve"> 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- </w:t>
      </w:r>
      <w:r>
        <w:rPr>
          <w:rFonts w:ascii="바탕" w:hAnsi="바탕" w:cs="굴림" w:hint="eastAsia"/>
          <w:color w:val="000000"/>
          <w:lang w:eastAsia="ko-KR"/>
        </w:rPr>
        <w:t>program starting addres</w:t>
      </w:r>
      <w:r>
        <w:rPr>
          <w:rFonts w:ascii="바탕" w:hAnsi="바탕" w:cs="굴림" w:hint="eastAsia"/>
          <w:color w:val="000000"/>
          <w:lang w:eastAsia="ko-KR"/>
        </w:rPr>
        <w:t>s</w:t>
      </w:r>
    </w:p>
    <w:p w:rsidR="00B7523F" w:rsidRDefault="00B7523F" w:rsidP="00B7523F">
      <w:pPr>
        <w:autoSpaceDE w:val="0"/>
        <w:autoSpaceDN w:val="0"/>
        <w:spacing w:line="240" w:lineRule="auto"/>
        <w:textAlignment w:val="baseline"/>
        <w:rPr>
          <w:rFonts w:ascii="굴림" w:hAnsi="굴림" w:cs="굴림" w:hint="eastAsia"/>
          <w:b/>
          <w:bCs/>
          <w:color w:val="000000"/>
          <w:sz w:val="24"/>
          <w:szCs w:val="24"/>
          <w:lang w:eastAsia="ko-KR"/>
        </w:rPr>
      </w:pPr>
    </w:p>
    <w:p w:rsidR="00B7523F" w:rsidRPr="00D9578A" w:rsidRDefault="00B7523F" w:rsidP="00B7523F">
      <w:pPr>
        <w:keepNext/>
        <w:numPr>
          <w:ilvl w:val="0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b/>
          <w:bCs/>
          <w:color w:val="000000"/>
          <w:sz w:val="24"/>
          <w:szCs w:val="24"/>
          <w:lang w:eastAsia="ko-KR"/>
        </w:rPr>
      </w:pPr>
      <w:r w:rsidRPr="00D9578A">
        <w:rPr>
          <w:rFonts w:ascii="굴림" w:eastAsia="굴림" w:hAnsi="굴림" w:cs="굴림"/>
          <w:b/>
          <w:bCs/>
          <w:color w:val="000000"/>
          <w:sz w:val="24"/>
          <w:szCs w:val="24"/>
          <w:lang w:eastAsia="ko-KR"/>
        </w:rPr>
        <w:tab/>
      </w:r>
      <w:r>
        <w:rPr>
          <w:rFonts w:ascii="굴림" w:hAnsi="굴림" w:cs="굴림" w:hint="eastAsia"/>
          <w:b/>
          <w:bCs/>
          <w:color w:val="000000"/>
          <w:sz w:val="28"/>
          <w:szCs w:val="28"/>
          <w:lang w:eastAsia="ko-KR"/>
        </w:rPr>
        <w:t>전역</w:t>
      </w:r>
      <w:r>
        <w:rPr>
          <w:rFonts w:ascii="굴림" w:hAnsi="굴림" w:cs="굴림" w:hint="eastAsia"/>
          <w:b/>
          <w:bCs/>
          <w:color w:val="000000"/>
          <w:sz w:val="28"/>
          <w:szCs w:val="28"/>
          <w:lang w:eastAsia="ko-KR"/>
        </w:rPr>
        <w:t xml:space="preserve"> </w:t>
      </w:r>
      <w:r>
        <w:rPr>
          <w:rFonts w:ascii="굴림" w:hAnsi="굴림" w:cs="굴림" w:hint="eastAsia"/>
          <w:b/>
          <w:bCs/>
          <w:color w:val="000000"/>
          <w:sz w:val="28"/>
          <w:szCs w:val="28"/>
          <w:lang w:eastAsia="ko-KR"/>
        </w:rPr>
        <w:t>변수</w:t>
      </w:r>
      <w:r>
        <w:rPr>
          <w:rFonts w:ascii="굴림" w:hAnsi="굴림" w:cs="굴림" w:hint="eastAsia"/>
          <w:b/>
          <w:bCs/>
          <w:color w:val="000000"/>
          <w:sz w:val="28"/>
          <w:szCs w:val="28"/>
          <w:lang w:eastAsia="ko-KR"/>
        </w:rPr>
        <w:t xml:space="preserve"> </w:t>
      </w:r>
      <w:r>
        <w:rPr>
          <w:rFonts w:ascii="굴림" w:hAnsi="굴림" w:cs="굴림" w:hint="eastAsia"/>
          <w:b/>
          <w:bCs/>
          <w:color w:val="000000"/>
          <w:sz w:val="28"/>
          <w:szCs w:val="28"/>
          <w:lang w:eastAsia="ko-KR"/>
        </w:rPr>
        <w:t>정의</w:t>
      </w:r>
      <w:bookmarkStart w:id="0" w:name="_GoBack"/>
      <w:bookmarkEnd w:id="0"/>
    </w:p>
    <w:p w:rsidR="00B7523F" w:rsidRPr="00D9578A" w:rsidRDefault="00B7523F" w:rsidP="00B7523F">
      <w:pPr>
        <w:keepNext/>
        <w:numPr>
          <w:ilvl w:val="1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b/>
          <w:bCs/>
          <w:color w:val="000000"/>
          <w:lang w:eastAsia="ko-KR"/>
        </w:rPr>
      </w:pPr>
      <w:r w:rsidRPr="00D9578A">
        <w:rPr>
          <w:rFonts w:ascii="굴림" w:eastAsia="굴림" w:hAnsi="굴림" w:cs="굴림"/>
          <w:b/>
          <w:bCs/>
          <w:color w:val="000000"/>
          <w:lang w:eastAsia="ko-KR"/>
        </w:rPr>
        <w:tab/>
      </w:r>
      <w:r>
        <w:rPr>
          <w:rFonts w:ascii="굴림" w:hAnsi="굴림" w:cs="굴림" w:hint="eastAsia"/>
          <w:b/>
          <w:bCs/>
          <w:color w:val="000000"/>
          <w:sz w:val="24"/>
          <w:szCs w:val="24"/>
          <w:lang w:eastAsia="ko-KR"/>
        </w:rPr>
        <w:t>전역변수</w:t>
      </w:r>
      <w:r>
        <w:rPr>
          <w:rFonts w:ascii="굴림" w:hAnsi="굴림" w:cs="굴림" w:hint="eastAsia"/>
          <w:b/>
          <w:bCs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바탕" w:hAnsi="바탕" w:cs="굴림" w:hint="eastAsia"/>
          <w:b/>
          <w:bCs/>
          <w:color w:val="000000"/>
          <w:sz w:val="24"/>
          <w:szCs w:val="24"/>
          <w:lang w:eastAsia="ko-KR"/>
        </w:rPr>
        <w:t>:</w:t>
      </w:r>
      <w:r>
        <w:rPr>
          <w:rFonts w:ascii="바탕" w:hAnsi="바탕" w:cs="굴림" w:hint="eastAsia"/>
          <w:b/>
          <w:bCs/>
          <w:color w:val="000000"/>
          <w:sz w:val="24"/>
          <w:szCs w:val="24"/>
          <w:lang w:eastAsia="ko-KR"/>
        </w:rPr>
        <w:t xml:space="preserve"> EsymTab *esymtab</w:t>
      </w:r>
    </w:p>
    <w:p w:rsidR="00B7523F" w:rsidRPr="00D9578A" w:rsidRDefault="00B7523F" w:rsidP="00B7523F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lang w:eastAsia="ko-KR"/>
        </w:rPr>
        <w:t>기능</w:t>
      </w:r>
      <w:r w:rsidRPr="00D9578A">
        <w:rPr>
          <w:rFonts w:ascii="바탕" w:hAnsi="바탕" w:cs="굴림" w:hint="eastAsia"/>
          <w:i/>
          <w:iCs/>
          <w:color w:val="000000"/>
          <w:lang w:eastAsia="ko-KR"/>
        </w:rPr>
        <w:t xml:space="preserve"> </w:t>
      </w:r>
      <w:r>
        <w:rPr>
          <w:rFonts w:ascii="바탕" w:hAnsi="바탕" w:cs="굴림" w:hint="eastAsia"/>
          <w:i/>
          <w:iCs/>
          <w:color w:val="000000"/>
          <w:lang w:eastAsia="ko-KR"/>
        </w:rPr>
        <w:t>: External Symbol Table의 정보를 담는 linked list</w:t>
      </w:r>
    </w:p>
    <w:p w:rsidR="00B7523F" w:rsidRPr="00B7523F" w:rsidRDefault="00B7523F" w:rsidP="00B7523F">
      <w:pPr>
        <w:keepNext/>
        <w:numPr>
          <w:ilvl w:val="1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b/>
          <w:bCs/>
          <w:color w:val="000000"/>
          <w:lang w:eastAsia="ko-KR"/>
        </w:rPr>
      </w:pPr>
      <w:r>
        <w:rPr>
          <w:rFonts w:ascii="굴림" w:hAnsi="굴림" w:cs="굴림" w:hint="eastAsia"/>
          <w:b/>
          <w:bCs/>
          <w:color w:val="000000"/>
          <w:sz w:val="24"/>
          <w:szCs w:val="24"/>
          <w:lang w:eastAsia="ko-KR"/>
        </w:rPr>
        <w:t xml:space="preserve"> </w:t>
      </w:r>
      <w:r>
        <w:rPr>
          <w:rFonts w:ascii="굴림" w:hAnsi="굴림" w:cs="굴림" w:hint="eastAsia"/>
          <w:b/>
          <w:bCs/>
          <w:color w:val="000000"/>
          <w:sz w:val="24"/>
          <w:szCs w:val="24"/>
          <w:lang w:eastAsia="ko-KR"/>
        </w:rPr>
        <w:tab/>
      </w:r>
      <w:r>
        <w:rPr>
          <w:rFonts w:ascii="굴림" w:hAnsi="굴림" w:cs="굴림" w:hint="eastAsia"/>
          <w:b/>
          <w:bCs/>
          <w:color w:val="000000"/>
          <w:sz w:val="24"/>
          <w:szCs w:val="24"/>
          <w:lang w:eastAsia="ko-KR"/>
        </w:rPr>
        <w:t>전역변수</w:t>
      </w:r>
      <w:r>
        <w:rPr>
          <w:rFonts w:ascii="굴림" w:hAnsi="굴림" w:cs="굴림" w:hint="eastAsia"/>
          <w:b/>
          <w:bCs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바탕" w:hAnsi="바탕" w:cs="굴림" w:hint="eastAsia"/>
          <w:b/>
          <w:bCs/>
          <w:color w:val="000000"/>
          <w:sz w:val="24"/>
          <w:szCs w:val="24"/>
          <w:lang w:eastAsia="ko-KR"/>
        </w:rPr>
        <w:t>:</w:t>
      </w:r>
      <w:r>
        <w:rPr>
          <w:rFonts w:ascii="바탕" w:hAnsi="바탕" w:cs="굴림" w:hint="eastAsia"/>
          <w:b/>
          <w:bCs/>
          <w:color w:val="000000"/>
          <w:sz w:val="24"/>
          <w:szCs w:val="24"/>
          <w:lang w:eastAsia="ko-KR"/>
        </w:rPr>
        <w:t xml:space="preserve"> </w:t>
      </w:r>
      <w:r>
        <w:rPr>
          <w:rFonts w:ascii="바탕" w:hAnsi="바탕" w:cs="굴림" w:hint="eastAsia"/>
          <w:b/>
          <w:bCs/>
          <w:color w:val="000000"/>
          <w:sz w:val="24"/>
          <w:szCs w:val="24"/>
          <w:lang w:eastAsia="ko-KR"/>
        </w:rPr>
        <w:t>bp *bphead</w:t>
      </w:r>
    </w:p>
    <w:p w:rsidR="00B7523F" w:rsidRPr="00B7523F" w:rsidRDefault="00B7523F" w:rsidP="00B7523F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lang w:eastAsia="ko-KR"/>
        </w:rPr>
        <w:t>기능</w:t>
      </w:r>
      <w:r>
        <w:rPr>
          <w:rFonts w:ascii="바탕" w:hAnsi="바탕" w:cs="굴림" w:hint="eastAsia"/>
          <w:i/>
          <w:iCs/>
          <w:color w:val="000000"/>
          <w:lang w:eastAsia="ko-KR"/>
        </w:rPr>
        <w:t xml:space="preserve"> : break point의 정보들을 갖는 linked list</w:t>
      </w:r>
    </w:p>
    <w:p w:rsidR="00B7523F" w:rsidRPr="00D9578A" w:rsidRDefault="00B7523F" w:rsidP="00B7523F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keepNext/>
        <w:numPr>
          <w:ilvl w:val="0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b/>
          <w:bCs/>
          <w:color w:val="000000"/>
          <w:sz w:val="24"/>
          <w:szCs w:val="24"/>
          <w:lang w:eastAsia="ko-KR"/>
        </w:rPr>
      </w:pPr>
      <w:r w:rsidRPr="00D9578A">
        <w:rPr>
          <w:rFonts w:ascii="굴림" w:eastAsia="굴림" w:hAnsi="굴림" w:cs="굴림"/>
          <w:b/>
          <w:bCs/>
          <w:color w:val="000000"/>
          <w:sz w:val="24"/>
          <w:szCs w:val="24"/>
          <w:lang w:eastAsia="ko-KR"/>
        </w:rPr>
        <w:lastRenderedPageBreak/>
        <w:tab/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>코드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/*</w:t>
      </w:r>
      <w:r w:rsidRPr="00D9578A">
        <w:rPr>
          <w:rFonts w:ascii="굴림" w:hAnsi="굴림" w:cs="굴림"/>
          <w:color w:val="000000"/>
          <w:lang w:eastAsia="ko-KR"/>
        </w:rPr>
        <w:t>포함되는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파일</w:t>
      </w:r>
      <w:r w:rsidRPr="00D9578A">
        <w:rPr>
          <w:rFonts w:ascii="바탕" w:hAnsi="바탕" w:cs="굴림" w:hint="eastAsia"/>
          <w:color w:val="000000"/>
          <w:lang w:eastAsia="ko-KR"/>
        </w:rPr>
        <w:t>*/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/*</w:t>
      </w:r>
      <w:r w:rsidRPr="00D9578A">
        <w:rPr>
          <w:rFonts w:ascii="굴림" w:hAnsi="굴림" w:cs="굴림"/>
          <w:color w:val="000000"/>
          <w:lang w:eastAsia="ko-KR"/>
        </w:rPr>
        <w:t>헤더파일</w:t>
      </w:r>
      <w:r w:rsidRPr="00D9578A">
        <w:rPr>
          <w:rFonts w:ascii="바탕" w:hAnsi="바탕" w:cs="굴림" w:hint="eastAsia"/>
          <w:color w:val="000000"/>
          <w:lang w:eastAsia="ko-KR"/>
        </w:rPr>
        <w:t>*/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808080"/>
          <w:sz w:val="19"/>
          <w:szCs w:val="19"/>
          <w:lang w:eastAsia="ko-KR"/>
        </w:rPr>
        <w:t>#ifndef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__20141515__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808080"/>
          <w:sz w:val="19"/>
          <w:szCs w:val="19"/>
          <w:lang w:eastAsia="ko-KR"/>
        </w:rPr>
        <w:t>#define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6F008A"/>
          <w:sz w:val="19"/>
          <w:szCs w:val="19"/>
          <w:lang w:eastAsia="ko-KR"/>
        </w:rPr>
        <w:t>__20141515__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808080"/>
          <w:sz w:val="19"/>
          <w:szCs w:val="19"/>
          <w:lang w:eastAsia="ko-KR"/>
        </w:rPr>
        <w:t>#include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&lt;stdio.h&gt;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808080"/>
          <w:sz w:val="19"/>
          <w:szCs w:val="19"/>
          <w:lang w:eastAsia="ko-KR"/>
        </w:rPr>
        <w:t>#include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&lt;stdlib.h&gt;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808080"/>
          <w:sz w:val="19"/>
          <w:szCs w:val="19"/>
          <w:lang w:eastAsia="ko-KR"/>
        </w:rPr>
        <w:t>#include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&lt;string.h&gt;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808080"/>
          <w:sz w:val="19"/>
          <w:szCs w:val="19"/>
          <w:lang w:eastAsia="ko-KR"/>
        </w:rPr>
        <w:t>#include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&lt;sys/stat.h&gt;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808080"/>
          <w:sz w:val="19"/>
          <w:szCs w:val="19"/>
          <w:lang w:eastAsia="ko-KR"/>
        </w:rPr>
        <w:t>#include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"dirent.h"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typedef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struct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Node_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{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strcmd[500];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struct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Node_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*link;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>}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Node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typedef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struct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bp_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{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point;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struct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bp_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*link;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>}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bp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typedef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struct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HashTable_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{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mne[10];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format;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opcode;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struct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HashTable_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*link;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>}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HashTable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typedef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struct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SymTab_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{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sym[10];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value;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flag;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struct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SymTab_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*link;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>}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SymTab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typedef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struct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EsymTab_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{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ctrl[7];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esym[7];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addr;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len;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struct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EsymTab_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*link;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>}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EsymTab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2B91AF"/>
          <w:sz w:val="19"/>
          <w:szCs w:val="19"/>
          <w:lang w:eastAsia="ko-KR"/>
        </w:rPr>
        <w:t>Node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*head;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2B91AF"/>
          <w:sz w:val="19"/>
          <w:szCs w:val="19"/>
          <w:lang w:eastAsia="ko-KR"/>
        </w:rPr>
        <w:lastRenderedPageBreak/>
        <w:t>Node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*rear;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2B91AF"/>
          <w:sz w:val="19"/>
          <w:szCs w:val="19"/>
          <w:lang w:eastAsia="ko-KR"/>
        </w:rPr>
        <w:t>EsymTab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*esymtab;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2B91AF"/>
          <w:sz w:val="19"/>
          <w:szCs w:val="19"/>
          <w:lang w:eastAsia="ko-KR"/>
        </w:rPr>
        <w:t>bp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*bphead;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void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addNode(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cmd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void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help();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void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dir();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void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history();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charTohex(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c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TwoInputsString(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str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first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second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dump(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unsigned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mem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ThreeInputsString(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str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first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second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third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hashfunc(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str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getOpcode(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HashTable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mne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str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index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getFormat(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HashTable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mne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str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index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void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insertSym(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SymTab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symtab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label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locctr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searchSym(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SymTab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symtab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symbol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void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printSym(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SymTab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symtab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void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freeSym(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SymTab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symtab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findSym(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SymTab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symtab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str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inst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findSymAddr(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SymTab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symtab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symbol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void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hexTostring(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n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str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size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makeObjectcode(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SymTab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symtab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locctr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format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opcode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inst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baseSym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void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displayFile(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fname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assembleFile(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fname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HashTable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mne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2B91AF"/>
          <w:sz w:val="19"/>
          <w:szCs w:val="19"/>
          <w:lang w:eastAsia="ko-KR"/>
        </w:rPr>
        <w:t>SymTab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symtab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void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insertEsym(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ctrl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esym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addr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len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loader(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unsigned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memory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loadstr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sAddr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getTA(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n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i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x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b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p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disp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reg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unsigned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memory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sAddr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getDisp(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b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p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reg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unsigned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memory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run(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unsigned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*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memory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,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808080"/>
          <w:sz w:val="19"/>
          <w:szCs w:val="19"/>
          <w:lang w:eastAsia="ko-KR"/>
        </w:rPr>
        <w:t>sAddr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</w:p>
    <w:p w:rsidR="00B7523F" w:rsidRDefault="00B7523F" w:rsidP="00B7523F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808080"/>
          <w:sz w:val="19"/>
          <w:szCs w:val="19"/>
          <w:lang w:eastAsia="ko-KR"/>
        </w:rPr>
        <w:t>#endif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B7523F" w:rsidRDefault="00B7523F" w:rsidP="00D9578A">
      <w:pPr>
        <w:autoSpaceDE w:val="0"/>
        <w:autoSpaceDN w:val="0"/>
        <w:spacing w:line="240" w:lineRule="auto"/>
        <w:textAlignment w:val="baseline"/>
        <w:rPr>
          <w:rFonts w:ascii="바탕" w:hAnsi="바탕" w:cs="굴림" w:hint="eastAsia"/>
          <w:color w:val="000000"/>
          <w:lang w:eastAsia="ko-KR"/>
        </w:rPr>
      </w:pPr>
    </w:p>
    <w:p w:rsidR="00B7523F" w:rsidRDefault="00B7523F" w:rsidP="00D9578A">
      <w:pPr>
        <w:autoSpaceDE w:val="0"/>
        <w:autoSpaceDN w:val="0"/>
        <w:spacing w:line="240" w:lineRule="auto"/>
        <w:textAlignment w:val="baseline"/>
        <w:rPr>
          <w:rFonts w:ascii="바탕" w:hAnsi="바탕" w:cs="굴림" w:hint="eastAsia"/>
          <w:color w:val="000000"/>
          <w:lang w:eastAsia="ko-KR"/>
        </w:rPr>
      </w:pPr>
    </w:p>
    <w:p w:rsidR="00B7523F" w:rsidRDefault="00B7523F" w:rsidP="00D9578A">
      <w:pPr>
        <w:autoSpaceDE w:val="0"/>
        <w:autoSpaceDN w:val="0"/>
        <w:spacing w:line="240" w:lineRule="auto"/>
        <w:textAlignment w:val="baseline"/>
        <w:rPr>
          <w:rFonts w:ascii="바탕" w:hAnsi="바탕" w:cs="굴림" w:hint="eastAsia"/>
          <w:color w:val="000000"/>
          <w:lang w:eastAsia="ko-KR"/>
        </w:rPr>
      </w:pPr>
    </w:p>
    <w:p w:rsidR="00B7523F" w:rsidRDefault="00B7523F" w:rsidP="00D9578A">
      <w:pPr>
        <w:autoSpaceDE w:val="0"/>
        <w:autoSpaceDN w:val="0"/>
        <w:spacing w:line="240" w:lineRule="auto"/>
        <w:textAlignment w:val="baseline"/>
        <w:rPr>
          <w:rFonts w:ascii="바탕" w:hAnsi="바탕" w:cs="굴림" w:hint="eastAsia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/*</w:t>
      </w:r>
      <w:r w:rsidRPr="00D9578A">
        <w:rPr>
          <w:rFonts w:ascii="굴림" w:hAnsi="굴림" w:cs="굴림"/>
          <w:color w:val="000000"/>
          <w:lang w:eastAsia="ko-KR"/>
        </w:rPr>
        <w:t>소스파일</w:t>
      </w:r>
      <w:r w:rsidRPr="00D9578A">
        <w:rPr>
          <w:rFonts w:ascii="바탕" w:hAnsi="바탕" w:cs="굴림" w:hint="eastAsia"/>
          <w:color w:val="000000"/>
          <w:lang w:eastAsia="ko-KR"/>
        </w:rPr>
        <w:t>*/</w:t>
      </w:r>
    </w:p>
    <w:p w:rsidR="00D9578A" w:rsidRPr="00D9578A" w:rsidRDefault="00D9578A" w:rsidP="00D9578A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#include "20141515.h"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void addNode(char *cmd)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when valid command is excuted add the command string to the linked list (for history)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Node *n = (Node*)malloc(sizeof(Node));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strcpy(n-&gt;strcmd, cmd);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n-&gt;link = NULL;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(head == NULL)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head = n;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rear-&gt;link = n;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rear = n;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void help()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display all commands supported by this program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printf("h[elp]\n");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printf("d[ir]\n");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printf("q[uit]\n");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printf("hi[story]\n");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printf("du[mp] [start, end]\n");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printf("e[dit] address, value\n");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printf("f[ill], start, end, value\n");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printf("reset\n");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printf("opcode mnemonic\n");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printf("opcodelist\n");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printf("assemble filename\n");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printf("type filename\n");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printf("symbol\n");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printf("progaddr [address]\n");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printf("loader [filename1] [filename2] [filename3]\n");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printf("run\n");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printf("bp [address|clear]");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void dir()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shows the files in the current directory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DIR *dir;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struct dirent *dire;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struct stat statbuf;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dir = opendir("./");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(dir !=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readdir(dir);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readdir(dir);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 ((dire = readdir(dir)) !=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printf("%s", dire-&gt;d_name);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(stat(dire-&gt;d_name, &amp;statbuf) &lt;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perror("stat error\n");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(S_ISDIR(statbuf.st_mode))</w:t>
      </w:r>
      <w:r>
        <w:rPr>
          <w:lang w:eastAsia="ko-KR"/>
        </w:rPr>
        <w:tab/>
        <w:t>// if it's a directory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printf("/");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((statbuf.st_mode &amp; S_IXUSR) != 0 || (statbuf.st_mode &amp; S_IXGRP) != 0 || (statbuf.st_mode &amp; S_IXOTH) != 0)</w:t>
      </w:r>
      <w:r>
        <w:rPr>
          <w:lang w:eastAsia="ko-KR"/>
        </w:rPr>
        <w:tab/>
        <w:t>// if file has execute permission (which means it's executable file)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printf("*");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closedir(dir);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perror("\nerror on directory output...(d[ir])\n\n");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void history()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print out history of all valid commands excuted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Node *temp = head;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int i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while (temp !=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printf("%d\t%s\n", i, temp-&gt;strcmd);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temp = temp-&gt;link;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int charTohex(char c)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change character to hexadecimal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(c &gt;= '0'&amp;&amp;c &lt;= '9')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c - '0';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else if (c &gt;= 'A'&amp;&amp;c &lt;= 'F')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c - 'A' + 10;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else if (c &gt;= 'a'&amp;&amp;c &lt;= 'f')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c - 'a' + 10;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int TwoInputsString(char *str, int *first, int *second)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get two inputs from str (used for du[mp] and e[dit])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int i = 0, startSize = 0, comaFlag = 0, endSize = 0, spaceFlag = 0, f = 0, s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while (str[i] != '\0')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(str[i] != ' ' &amp;&amp; str[i] != '\t')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((str[i] &gt;= '0'&amp;&amp;str[i] &lt;= '9') || (str[i] &gt;= 'A'&amp;&amp;str[i] &lt;= 'F') || (str[i] &gt;= 'a'&amp;&amp;str[i] &lt;= 'f') || (str[i] == ',') || (str[i] == '0' &amp;&amp; (str[i + 1] == 'X' || str[i + 1] == 'x'))) {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((str[i] == ','))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(startSize == 0)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command , ...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printf("\nWrong Command!!!\n\n");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// command start, ...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(str[i + 1] == '\0')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command start, (error)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printf("\nWrong Command!!!\n\n");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comaFlag++;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spaceFlag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(comaFlag &gt;= 2)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when there are more inputs (error)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printf("\nWrong Command!!!\n\n");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(str[i] == '0' &amp;&amp; (str[i + 1] == 'X' || str[i + 1] == 'x') &amp;&amp; str[i - 1] != '0')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(!((str[i + 2] &gt;= '0' &amp;&amp; str[i + 2] &lt;= '9') || (str[i + 2] &gt;= 'A' &amp;&amp; str[i + 2] &lt;= 'F') || (str[i + 2] &gt;= 'a' &amp;&amp; str[i + 2] &lt;= 'f')))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command start, 0x (end error)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printf("\nWrong Command!!!\n\n");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((str[i] &gt;= '0'&amp;&amp;str[i] &lt;= '9') || (str[i] &gt;= 'A'&amp;&amp;str[i] &lt;= 'F') || (str[i] &gt;= 'a'&amp;&amp;str[i] &lt;= 'f')) {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(str[i + 1] == '\0' &amp;&amp; comaFlag == 0)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// command start 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 = -1;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(comaFlag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 = 16 * f + charTohex(str[i]);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startSize++;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(comaFlag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 = 16 * s + charTohex(str[i]);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 &gt; 0xFFFFF)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 = 0xFFFFF;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endSize++;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(spaceFlag == 1 &amp;&amp; (startSize != 0 || endSize != 0)) {</w:t>
      </w:r>
      <w:r>
        <w:rPr>
          <w:lang w:eastAsia="ko-KR"/>
        </w:rPr>
        <w:tab/>
        <w:t xml:space="preserve">// command s tart... or  dump stard end (errors) 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printf("\nWrong Command!!! (Input error)\n\n");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printf("\nWrong Command!!! (Input error)\n\n");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other words in string (error)</w:t>
      </w:r>
      <w:r>
        <w:rPr>
          <w:lang w:eastAsia="ko-KR"/>
        </w:rPr>
        <w:tab/>
      </w:r>
      <w:r>
        <w:rPr>
          <w:lang w:eastAsia="ko-KR"/>
        </w:rPr>
        <w:tab/>
        <w:t>com mand (error)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(startSize != 0 &amp;&amp; comaFlag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spaceFlag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(endSize != 0)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command start, e nd (error)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printf("\nWrong Command!!! (Input error)\n\n");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*first = f;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(s != -1)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*second = s;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*second = -1;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return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int dump(unsigned char *mem, int s, int e) {</w:t>
      </w:r>
      <w:r>
        <w:rPr>
          <w:lang w:eastAsia="ko-KR"/>
        </w:rPr>
        <w:tab/>
      </w:r>
      <w:r>
        <w:rPr>
          <w:lang w:eastAsia="ko-KR"/>
        </w:rPr>
        <w:tab/>
        <w:t>// outputs for command d[ump]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int eAddr, start, tmps;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printf("\n");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(s &lt;= e || e == -1)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print address from start to end (when e == -1 there is no end address)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int i = 0;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(e == -1)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 = s + 159;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(e &gt; 0xFFFFF)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 = 0xFFFFF;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eAddr = e;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start = s;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 (start &gt;=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start -= 16;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i--;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start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(int j = 0; j &lt; i; j++)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start += 16;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tmps = start;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(int j = 0; j &lt; (e - tmps) / 16 + 1; j++)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(tmps &lt;= s &amp;&amp; s &lt;= e &amp;&amp; e &lt;= tmps + 15)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printf("%05X ", start);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k = tmps; k &lt; s; k++)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   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k = s; k &lt;= e; k++)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 ", mem[k]);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k = e + 1; k &lt;= tmps + 15; k++)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   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printf("; 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k = 0; k &lt; 16; k++)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(j &lt; (e - tmps) / 16)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printf("%05X ", start);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k = 0; k &lt; 16; k++)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(j == 0 &amp;&amp; k &lt; s - (s / 16) * 16)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   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 ", mem[tmps + 16 * j + k]);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printf("; 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k = 0; k &lt; 16; k++)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(mem[tmps + 16 * j + k] &lt; 0x20 || mem[tmps + 16 * j + k]&gt;0x7E)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mem[tmps + 16 * j + k]);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start += 16;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(j == (e - tmps) / 16 &amp;&amp; e - (e / 16) * 16 &gt;=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printf("%05X ", start);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k = 0; k &lt; 16; k++)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(k &lt;= e - (e / 16) * 16)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 ", mem[tmps + 16 * j + k]);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   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printf("; 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k = 0; k &lt; 16; k++)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(k &lt;= e - (e / 16) * 16)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(mem[tmps + 16 * j + k] &lt; 0x20 || mem[tmps + 16 * j + k]&gt;0x7E)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mem[tmps + 16 * j + k]);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eAddr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printf("Wrong Command!!!(start address must be smaller than end address...)\n");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return eAddr;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int ThreeInputsString(char *str, int *first, int *second, int *third)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get three inputs from str (used for f[ill])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int i = 0, firstSize = 0, secondSize = 0, thirdSize = 0, comaFlag = 0, spaceFlag = 0, f = 0, s = 0, t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while (str[i] != '\0')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(str[i] != ' ' &amp;&amp; str[i] != '\t')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((str[i] &gt;= '0'&amp;&amp;str[i] &lt;= '9') || (str[i] &gt;= 'A'&amp;&amp;str[i] &lt;= 'F') || (str[i] &gt;= 'a'&amp;&amp;str[i] &lt;= 'f') || (str[i] == ',') || (str[i] == '0' &amp;&amp; (str[i + 1] == 'X' || str[i + 1] == 'x'))) {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((str[i] == ','))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(firstSize == 0)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command , ...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printf("\nWrong Command!!!\n\n");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command start, ...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(str[i + 1] == '\0')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command start, (error)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printf("\nWrong Command!!!\n\n");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comaFlag++;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spaceFlag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(comaFlag &gt;= 3)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printf("\nWrong Command!!!\n\n");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(str[i] == '0' &amp;&amp; (str[i + 1] == 'X' || str[i + 1] == 'x') &amp;&amp; str[i - 1] != '0')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(!((str[i + 2] &gt;= '0' &amp;&amp; str[i + 2] &lt;= '9') || (str[i + 2] &gt;= 'A' &amp;&amp; str[i + 2] &lt;= 'F') || (str[i + 2] &gt;= 'a' &amp;&amp; str[i + 2] &lt;= 'f')))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command start, 0x (end error)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printf("\nWrong Command!!!\n\n");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((str[i] &gt;= '0'&amp;&amp;str[i] &lt;= '9') || (str[i] &gt;= 'A'&amp;&amp;str[i] &lt;= 'F') || (str[i] &gt;= 'a'&amp;&amp;str[i] &lt;= 'f')) {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(comaFlag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 = 16 * f + charTohex(str[i]);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firstSize++;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(comaFlag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 = 16 * s + charTohex(str[i]);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secondSize++;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(comaFlag == 2)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 = 16 * t + charTohex(str[i]);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thirdSize++;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(spaceFlag == 1 &amp;&amp; (firstSize != 0 || secondSize != 0 || thirdSize != 0)) {</w:t>
      </w:r>
      <w:r>
        <w:rPr>
          <w:lang w:eastAsia="ko-KR"/>
        </w:rPr>
        <w:tab/>
        <w:t xml:space="preserve">// command s tart... or  dump stard end (errors) 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printf("\nWrong Command!!! (Input error)\n\n");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printf("\nWrong Command!!! (Input error)\n\n");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other words in string (error)</w:t>
      </w:r>
      <w:r>
        <w:rPr>
          <w:lang w:eastAsia="ko-KR"/>
        </w:rPr>
        <w:tab/>
      </w:r>
      <w:r>
        <w:rPr>
          <w:lang w:eastAsia="ko-KR"/>
        </w:rPr>
        <w:tab/>
        <w:t>com mand (error)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((firstSize != 0 &amp;&amp; comaFlag == 0) || (secondSize != 0 &amp;&amp; comaFlag == 1))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spaceFlag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(thirdSize != 0)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command start, e nd (error)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printf("\nWrong Command!!! (Input error)\n\n");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(firstSize == 0 || secondSize == 0 || thirdSize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printf("\nWrong Command!!!(Need to write 3 inputs)\n\n");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*first = f;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*second = s;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*third = t;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(f &gt; s)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printf("\nWrong Command!!!(start address must be smaller than end address...)\n\n");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return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int hashfunc(char *str)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hashfunction : Returns the remainder value of res(sum of values of each characters ASCII code in string) divided by 20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int i = 0, res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while (str[i] != '\0')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res += (int)str[i];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return res % 20;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int getOpcode(HashTable ** mne, char *str, int index)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get (str)'s opcode from hashtable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HashTable *temp = mne[index];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while (temp !=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(strcmp(temp-&gt;mne, str)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temp-&gt;opcode;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temp = temp-&gt;link;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return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int getFormat(HashTable **mne, char *str, int index) {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(strcmp(str, "START")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HashTable *temp = mne[index];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while (temp !=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(strcmp(temp-&gt;mne, str)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temp-&gt;format;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temp = temp-&gt;link;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return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void makeHashTable(HashTable **mne)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make hashtable of opcode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FILE *fp = fopen("opcode.txt", "r");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char m[10], tmp;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int code, i, j, format;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tmp = fgetc(fp);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while (tmp != EOF)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 = 0; j = 0; code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(int k = 0; k &lt; 10; k++)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m[k]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 (tmp != '\n')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if (i &lt; 2)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(tmp &gt;= '0'&amp;&amp;tmp &lt;= '9')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code = code * 16 + tmp - '0';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(tmp &gt;= 'A'&amp;&amp;tmp &lt;= 'F')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code = code * 16 + tmp - 'A' + 10;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(tmp &gt;= 'A'&amp;&amp;tmp &lt;= 'Z')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m[j] = tmp;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(tmp &gt;= '1'&amp;&amp;tmp &lt;= '3')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format = tmp - '0';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fgetc(fp);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HashTable *temp, *node;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temp = (HashTable*)malloc(sizeof(HashTable));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strcpy(temp-&gt;mne, m);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temp-&gt;opcode = code;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temp-&gt;format = format;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temp-&gt;link = NULL;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(mne[hashfunc(m)] == NULL)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mne[hashfunc(m)] = temp;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node = mne[hashfunc(m)];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 (node-&gt;link != NULL)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node = node-&gt;link;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node-&gt;link = temp;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tmp = fgetc(fp);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void insertSym(SymTab **symtab, char *label, int locctr) {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int i = label[0] - 'A', inputFlag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SymTab *data = (SymTab*)malloc(sizeof(SymTab));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SymTab *head = symtab[i];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SymTab *temp;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strcpy(data-&gt;sym, label);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data-&gt;value = locctr;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data-&gt;link = NULL;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(symtab[i] == NULL)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symtab[i] = data;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 (head-&gt;link !=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(strcmp(symtab[i]-&gt;sym, data-&gt;sym) &lt;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data-&gt;link = symtab[i];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symtab[i] = data;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inputFlag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(strcmp(head-&gt;link-&gt;sym, data-&gt;sym) &lt;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 = head-&gt;link;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head-&gt;link = data;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data-&gt;link = temp;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inputFlag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head = head-&gt;link;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(inputFlag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head-&gt;link = data;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int searchSym(SymTab **symtab, char *symbol) {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SymTab *temp;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(symbol[0] - 'A' &lt; 0 || symbol[0] - 'A'&gt; 26)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temp = symtab[symbol[0] - 'A'];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while (temp !=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(strcmp(temp-&gt;sym, symbol)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 = temp-&gt;link;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void printSym(SymTab** symtab) {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SymTab *temp;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for (int i = 25; i &gt;= 0; i--)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(symtab[i] !=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 = symtab[i];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 (temp !=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printf("\t%s\t%04X\n", temp-&gt;sym, temp-&gt;value);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 = temp-&gt;link;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void freeSym(SymTab **symtab)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SymTab *temp;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  <w:t>for (int i = 25; i &gt;= 0; i--)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 (symtab[i] !=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 = symtab[i];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symtab[i] = symtab[i]-&gt;link;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free(temp);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int findSym(SymTab **symtab, char *str, char *inst)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int j = 0, strFlag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for (int i = 0; i &lt; strlen(inst); i++)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((inst[i] &gt;= 'A' &amp;&amp; inst[i] &lt;= 'Z') || (inst[i] &gt;= '0' &amp;&amp; inst[i] &lt;= '9'))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strFlag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str[j] = inst[i];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(strFlag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(searchSym(symtab, str)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(strFlag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(searchSym(symtab, str)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int findSymAddr(SymTab **symtab, char *symbol)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SymTab *temp = symtab[symbol[0] - 'A'];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while (temp !=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(strcmp(temp-&gt;sym, symbol)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temp-&gt;value;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 = temp-&gt;link;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void hexTostring(int n, char *str, int size) {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int temp = n;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for (int i = 0; i &lt; 10; i++)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str[i] = 0;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for (int i = size-1; i &gt;=0; i--)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temp = n;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(int j = 0; j &lt; i; j++)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 /= 16;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temp %= 16;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(temp &gt;= 0 || temp &lt;= 9)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str[size - i - 1] = temp + '0';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(temp == 10)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str[size - i - 1] = 'A';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(temp == 11)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str[size - i - 1] = 'B';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(temp == 12)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str[size - i - 1] = 'C';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(temp == 13)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str[size - i - 1] = 'D';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(temp == 14)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str[size - i - 1] = 'E';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(temp == 15)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str[size - i - 1] = 'F';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int makeObjectcode(SymTab **symtab, int locctr, int format, int opcode, char *inst, char *baseSym)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int n = 1, i = 1, x = 0, b = 0, p = 1, e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int objectcode = -1, baseAddr, pcAddr;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char temp[10] = { 0 };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baseAddr = findSymAddr(symtab, baseSym);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(inst[0] == '#')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n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(inst[0] == '@')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(inst[strlen(inst) - 1] == 'X')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x = 1;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(format == 0)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BYTE CHAR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(inst[0] == 'C')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k = 2;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 (inst[k] != '\'')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*= 256;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+= (int)inst[k];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k++;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(inst[0] == 'X')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BYTE HEX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 = inst[2];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 = inst[3];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= strtol(temp, NULL, 16);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// </w:t>
      </w:r>
      <w:r>
        <w:rPr>
          <w:lang w:eastAsia="ko-KR"/>
        </w:rPr>
        <w:lastRenderedPageBreak/>
        <w:t>WORD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= strtol(inst, NULL, 16);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(format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opcode;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(format == 2)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char reg[7] = { 'A','X','L','B','S','T','F' };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int j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objectcode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objectcode += opcode * 256;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(int k = 0; k &lt; strlen(inst); k++)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(inst[k] != ' ' &amp;&amp; inst[k] != '\t')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temp[j] = inst[k];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(strlen(temp)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k = 0; k &lt; 7; k++)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(temp[0] == reg[k])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+= k * 16;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(strlen(temp) == 2)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(temp[0] == 'P' &amp;&amp; temp[1] == 'C')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+= 8 * 16;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(temp[0] == 'S' &amp;&amp; temp[1] == 'W')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+= 9 * 16;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(strlen(temp) == 3)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k = 0; k &lt; 7; k++)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(temp[0] == reg[k])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+= k * 16;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(temp[2] == reg[k])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+= 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(strlen(temp) == 4)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(temp[1] == ',')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k = 0; k &lt; 7; k++)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(temp[0] == reg[k])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+= k * 16;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(temp[3] == 'P' &amp;&amp; temp[4] == 'C')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+= 8;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(temp[3] == 'S' &amp;&amp; temp[4] == 'W')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+= 9;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(temp[2] == ',')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(temp[0] == 'P' &amp;&amp; temp[1] == 'C')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+= 8 * 16;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(temp[0] == 'S' &amp;&amp; temp[1] == 'W')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+= 9 * 16;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k = 0; k &lt; 7; k++)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(temp[3] == reg[k])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+= 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(strlen(temp) == 5)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(temp[0] == 'P' &amp;&amp; temp[1] == 'C')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+= 8 * 16;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(temp[0] == 'S' &amp;&amp; temp[1] == 'W')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+= 9 * 16;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(temp[3] == 'P' &amp;&amp; temp[4] == 'C')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+= 8;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(temp[3] == 'S' &amp;&amp; temp[4] == 'W')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+= 9;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(format == 3)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char operand[20] = { 0 };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int t;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 = findSym(symtab, operand, inst);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objectcode = 0;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(operand[0] &gt;= 'A' &amp;&amp; operand[0] &lt;= 'Z')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pcAddr = findSymAddr(symtab, operand) - (locctr + 3);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(pcAddr &gt;= -2048 &amp;&amp; pcAddr &lt; 2047)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(pcAddr &lt;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pcAddr += 4096;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+= (opcode + 2 * n + i) * 65536;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+= (8 * x + 4 * b + 2 * p + e) * 4096;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+= pcAddr;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+= (opcode + 2 * n + i) * 65536;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+= (8 * x + 4 * b + 2 * p + e) * 4096;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+= pcAddr;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addr = findSymAddr(symtab, operand) - baseAddr;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 = 1; p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+= (opcode + 2 * n + i) * 65536;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+= (8 * x + 4 * b + 2 * p + e) * 4096;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+= addr;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(operand[0] &gt;= '0' &amp;&amp; operand[0] &lt;= '9')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 = atoi(operand);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+= (opcode + 2 * n + i) * 65536;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+= (8 * x + 4 * b + 2 * p + e) * 4096;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+= t;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 = atoi(operand);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+= (opcode + 2 * n + i) * 65536;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+= (8 * x + 4 * b + 2 * p + e) * 4096;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+= t;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(format == 4)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objectcode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 = 0; p = 0; e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objectcode += (opcode + 2 * n + i) * 16 + 8 * x + 4 * b + 2 * p + e;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return objectcode;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void displayFile(char * fname) {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FILE *fp = fopen(fname, "r");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char t;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(fp ==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printf("There is no such name of file...\n\n");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while (1)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 = fgetc(fp);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(t == EOF)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printf("%c", t);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int assembleFile(char *fname, HashTable **mne, SymTab **symtab) {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char str[200], symbol[20] = { 0 }, *opcode, inst[20] = { 0 }, name[7] = { 0 }, baseSym[20] = { 0 };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int linenum = 5, size, symFlag, opFlag, insFlag, cmntFlag, errorFlag, errorCnt = 0, startFlag = 0, endFlag = 0, startAddr, locctr = 0, proglen, format4Flag;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char reg[7] = { 'A','X','L','B','S','T','F' };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////////////////////////////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// Pass1 of the Assembler //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  <w:t>////////////////////////////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FILE *fp = fopen(fname, "r");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(fp ==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printf("There is no such name of file...\n\n");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opcode = (char*)malloc(20 * sizeof(char));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while (fgets(str, 201, fp) !=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size = strlen(str); symFlag = 0; opFlag = 0; insFlag = 0; cmntFlag = 0; format4Flag = 0; errorFlag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int j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(int i = 0; i &lt; 20; i++)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symbol[i]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opcode[i]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inst[i]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(int i = 0; i &lt; size; i++)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(str[i] == ' ' || str[i] == '\t' || str[i] == '\n')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((str[i] &gt;= 'A' &amp;&amp; str[i] &lt;= 'Z') || (str[i] &gt;= '0' &amp;&amp; str[i] &lt;= '9') || str[i] == '#' || str[i] == '@' || str[i] == '+' || str[i] == ',' || str[i] == '\'')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(str[i] == '#')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(str[i] == '@')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(str[i] == '+')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format4Flag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(symFlag == 0 &amp;&amp; opFlag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symbol[j] = str[i];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(symFlag == 1 &amp;&amp; opFlag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opcode[j] = str[i];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(opFlag == 1 &amp;&amp; insFlag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inst[j] = str[i];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j++;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(str[i + 1] == ' ' || str[i + 1] == '\t' || str[i + 1] == '\n') {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(str[i] == ',')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((getOpcode(mne, symbol, hashfunc(symbol)) != -1 &amp;&amp; opFlag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|| strcmp(symbol, "START") == 0 || strcmp(symbol, "END") == 0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|| strcmp(symbol, "BASE") == 0 || strcmp(symbol, "NOBASE")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strcpy(opcode, symbol);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k = 0; k &lt; 10; k++)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symbol[k]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opFlag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(opFlag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insFlag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(symFlag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opFlag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symFlag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 = 0;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(str[i] == ',')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(str[i + 1] == ',')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errorFlag =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errorCnt++;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(str[i] == '.')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cmntFlag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(j &gt;= 20)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errorFlag =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errorCnt++;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errorFlag =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errorCnt++;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(int i = 0; i &lt; strlen(symbol); i++) {</w:t>
      </w:r>
      <w:r>
        <w:rPr>
          <w:lang w:eastAsia="ko-KR"/>
        </w:rPr>
        <w:tab/>
      </w:r>
      <w:r>
        <w:rPr>
          <w:lang w:eastAsia="ko-KR"/>
        </w:rPr>
        <w:tab/>
        <w:t>// error check symbol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(!((symbol[i] &gt;= 'A' &amp;&amp; symbol[i] &lt;= 'Z') || (symbol[i] &gt;= '0' &amp;&amp; symbol[i] &lt;= '9')))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errorFlag =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errorCnt++;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(int i = 0; i &lt; strlen(opcode); i++) {</w:t>
      </w:r>
      <w:r>
        <w:rPr>
          <w:lang w:eastAsia="ko-KR"/>
        </w:rPr>
        <w:tab/>
      </w:r>
      <w:r>
        <w:rPr>
          <w:lang w:eastAsia="ko-KR"/>
        </w:rPr>
        <w:tab/>
        <w:t>// error check opcode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(opcode[i]&lt;'A' || opcode[i]&gt;'Z')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errorFlag =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errorCnt++;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int quoteFlag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(int i = 0; i &lt; strlen(inst); i++) {</w:t>
      </w:r>
      <w:r>
        <w:rPr>
          <w:lang w:eastAsia="ko-KR"/>
        </w:rPr>
        <w:tab/>
      </w:r>
      <w:r>
        <w:rPr>
          <w:lang w:eastAsia="ko-KR"/>
        </w:rPr>
        <w:tab/>
        <w:t>// error check instruction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(strcmp(opcode, "BYTE")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((!(inst[i] == 'C' || inst[i] == 'X')) &amp;&amp; i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errorFlag =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errorCnt++;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(inst[i] == '\'' &amp;&amp; i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quoteFlag++;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(inst[i] == '\'' &amp;&amp; i == strlen(inst) - 1)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quoteFlag++;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(!((inst[i] &gt;= 'A' &amp;&amp; inst[i] &lt;= 'Z') || (inst[i] &gt;= '0' &amp;&amp; inst[i] &lt;= '9')))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errorFlag =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errorCnt++;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(inst[i] == ',' &amp;&amp; (i == 0 || i == strlen(inst) - 1))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errorFlag =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errorCnt++;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(!((inst[i] &gt;= 'A' &amp;&amp; inst[i] &lt;= 'Z') || (inst[i] &gt;= '0' &amp;&amp; inst[i] &lt;= '9') || inst[i] == ','))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errorFlag =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errorCnt++;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int nerror = 0, nerror2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(strcmp(opcode, "CLEAR") == 0 || strcmp(opcode, "TIXR") == 0) {</w:t>
      </w:r>
      <w:r>
        <w:rPr>
          <w:lang w:eastAsia="ko-KR"/>
        </w:rPr>
        <w:tab/>
      </w:r>
      <w:r>
        <w:rPr>
          <w:lang w:eastAsia="ko-KR"/>
        </w:rPr>
        <w:tab/>
        <w:t>// error check in using registers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k = 0; k &lt; 7; k++)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((inst[0] == reg[k]) &amp;&amp; inst[1] == '\0')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nerror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(strcmp(inst, "PC") == 0 || strcmp(inst, "SW")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nerror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nerror2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(nerror == 0 || nerror2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errorFlag =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errorCnt++;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(strcmp(opcode, "ADDR") == 0 || strcmp(opcode, "COMPR") == 0 || strcmp(opcode, "DIVR") == 0 || strcmp(opcode, "MULR") == 0 || strcmp(opcode, "RMO") == 0 || strcmp(opcode, "SUBR") == 0) {</w:t>
      </w:r>
      <w:r>
        <w:rPr>
          <w:lang w:eastAsia="ko-KR"/>
        </w:rPr>
        <w:tab/>
        <w:t>// error check in using registers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char temp[2] = { 0 };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 = inst[0];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(inst[1] != ',')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 = inst[1];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(strcmp(temp, "PC") == 0 || strcmp(temp, "SW")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nerror = 1;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(strlen(inst) == 4)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k = 0; k &lt; 7; k++)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(inst[3] == reg[k])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nerror2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(strlen(inst) == 5)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 = inst[3];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 = inst[4];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(strcmp(temp, "PC") == 0 || strcmp(temp, "SW")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nerror2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k = 0; k &lt; 7; k++)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(inst[0] == reg[k])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nerror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(strlen(inst) == 3)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k = 0; k &lt; 7; k++)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(inst[2] == reg[k])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nerror2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(strlen(inst) == 4)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 = inst[2];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 = inst[3];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(strcmp(temp, "PC") == 0 || strcmp(temp, "SW")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nerror2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(nerror == 0 || nerror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errorFlag =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errorCnt++;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(!(quoteFlag == 0 || quoteFlag == 2))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errorFlag =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errorCnt++;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(strcmp(opcode, "START") == 0) {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startFlag = 1;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(strlen(symbol) &lt;= 6)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strcpy(name, symbol);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errorFlag =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errorCnt++;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(locctr !=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errorFlag =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errorCnt++;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(insFlag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startAddr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locctr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startAddr = strtol(inst, NULL, 16);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locctr = strtol(inst, NULL, 16);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(strcmp(opcode, "END") != 0 &amp;&amp; strcmp(opcode, "START") != 0 &amp;&amp; endFlag == 0 &amp;&amp; cmntFlag == 0) {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(startFlag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errorFlag =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errorCnt++;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(cmntFlag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(symFlag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(searchSym(symtab, symbol)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errorFlag =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errorCnt++;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insertSym(symtab, symbol, locctr);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k = getFormat(mne, opcode, hashfunc(opcode));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(k != -1)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locctr += 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(format4Flag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locctr++;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(strcmp(opcode, "WORD")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i = 0; i &lt; strlen(inst); i++)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(inst[i]&lt;'0' || inst[i]&gt;'9')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errorFlag =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locctr += 3;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(strcmp(opcode, "RESW")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i = 0; i &lt; strlen(inst); i++)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(inst[i]&lt;'0' || inst[i]&gt;'9')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errorFlag =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locctr += (3 * atoi(inst));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(strcmp(opcode, "RESB")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i = 0; i &lt; strlen(inst); i++)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(inst[i]&lt;'0' || inst[i]&gt;'9')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errorFlag =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locctr += atoi(inst);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(strcmp(opcode, "BYTE")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(inst[0] == 'C')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locctr += (strlen(inst) - 3);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(inst[0] == 'X')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locctr += ((strlen(inst) - 3) / 2 + (strlen(inst) - 3) % 2);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errorFlag =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(strcmp(opcode, "BASE")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strcpy(baseSym, inst);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(strcmp(opcode, "NOBASE") == 0) {}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(strcmp(opcode, "END") == 0) {}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errorFlag =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errorCnt++;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(strcmp(opcode, "END")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(startFlag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errorFlag =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errorCnt++;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endFlag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(errorFlag == -1)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printf("Error in line %d\n", linenum);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linenum += 5;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(endFlag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errorFlag =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errorCnt++;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printf("Error in line %d\n", linenum);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(errorCnt &gt;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proglen = locctr - startAddr;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fclose(fp);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////////////////////////////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// Pass2 of the Assembler //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////////////////////////////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fp = fopen(fname, "r");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(fp ==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printf("There is no such name of file...\n\n");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char *filelst = (char*)malloc((strlen(fname) + 1) * sizeof(char));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char *fileobj = (char*)malloc((strlen(fname) + 1) * sizeof(char));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char *textrecord = (char*)malloc(70 * sizeof(char));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char *textobjcode = (char*)malloc(10 * sizeof(char));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for (int i = 0; i &lt; 70; i++)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textrecord[i]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int textlen = 0, textAddr = startAddr, endAddr, endAddrFlag = 0;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fname[strlen(fname) - 4] = '\0';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strcpy(filelst, fname);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strcpy(fileobj, fname);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strcat(filelst, ".lst");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strcat(fileobj, ".obj");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fname[strlen(fname)] = '.';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FILE *lst = fopen(filelst, "w");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(lst ==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printf("File opening error...\n\n");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FILE *obj = fopen(fileobj, "w");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(obj ==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printf("File opening error...\n\n");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linenum = 5; startFlag = 0; endFlag = 0;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while (fgets(str, 201, fp) !=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size = strlen(str); symFlag = 0; opFlag = 0; insFlag = 0; cmntFlag = 0; format4Flag = 0; errorFlag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int j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(int i = 0; i &lt; 20; i++)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symbol[i]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opcode[i]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inst[i]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(int i = 0; i &lt; size; i++)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(str[i] == '\n' || str[i] == ' ' || str[i] == '\t')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((str[i] &gt;= 'A' &amp;&amp; str[i] &lt;= 'Z') || (str[i] &gt;= '0' &amp;&amp; str[i] &lt;= '9') || str[i] == '#' || str[i] == '@' || str[i] == '+' || str[i] == ',' || str[i] == '\'') {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(str[i] == '+')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format4Flag = 1;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(symFlag == 0 &amp;&amp; opFlag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symbol[j] = str[i];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(symFlag == 1 &amp;&amp; opFlag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opcode[j] = str[i];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(opFlag == 1 &amp;&amp; insFlag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inst[j] = str[i];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j++;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(str[i + 1] == ' ' || str[i + 1] == '\t' || str[i + 1] == '\n') {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(str[i] == ',')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((getOpcode(mne, symbol, hashfunc(symbol)) != -1 &amp;&amp; opFlag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|| (getOpcode(mne, &amp;symbol[1], hashfunc(&amp;symbol[1])) != -1 &amp;&amp; opFlag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|| strcmp(symbol, "START") == 0 || strcmp(symbol, "END") == 0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|| strcmp(symbol, "BASE") == 0 || strcmp(symbol, "NOBASE")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strcpy(opcode, symbol);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k = 0; k &lt; 10; k++)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symbol[k]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opFlag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(opFlag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insFlag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(symFlag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opFlag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symFlag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 = 0;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(str[i] == '.')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cmntFlag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(j &gt;= 10)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errorFlag =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errorFlag =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(strcmp(opcode, "START") == 0) {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startFlag = 1;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(strlen(symbol) &lt;= 6)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strcpy(name, symbol);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errorFlag = -1;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(locctr !=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errorFlag = -1;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(insFlag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startAddr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locctr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startAddr = strtol(inst, NULL, 16);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locctr = strtol(inst, NULL, 16);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len = strlen(name);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i = len; i &lt; 6; i++)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name[i] = ' ';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fprintf(obj, "H%s%06X%06X\n", name, startAddr, proglen);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int objectcode;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(endFlag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(cmntFlag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code, format;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char operand[20] = { 0 };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(opcode[0] == '+')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code = getOpcode(mne, &amp;opcode[1], hashfunc(&amp;opcode[1]));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format = 4;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code = getOpcode(mne, opcode, hashfunc(opcode));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format = getFormat(mne, opcode, hashfunc(opcode));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(code != -1)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(endAddrFlag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endAddr = locctr;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endAddrFlag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= makeObjectcode(symtab, locctr, format, code, inst, baseSym);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(strcmp(opcode, "BYTE") == 0 || strcmp(opcode, "WORD")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= makeObjectcode(symtab, locctr, 0, code, inst, baseSym);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objectcode = -1;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(textlen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textAddr = locctr;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(objectcode == -1)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(strcmp(opcode, "BASE") == 0 || strcmp(opcode, "NOBASE") == 0 || strcmp(opcode, "END")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(symFlag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fprintf(lst, "\t\t%s\t%s\t%s\n", symbol, opcode, inst);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fprintf(lst, "\t\t%s\t%s\n", opcode, inst);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(strcmp(opcode, "END")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(textlen !=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fprintf(obj, "T%06X%02X%s\n", textAddr, textlen, textrecord);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fprintf(obj, "E%06X\n", endAddr);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(symFlag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fprintf(lst, "%04X\t%s\t%s\t%s\n", locctr, symbol, opcode, inst);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fprintf(lst, "%04X\t\t%s\t%s\n", locctr, opcode, inst);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(strcmp(opcode, "RESW") == 0 || strcmp(opcode, "RESB")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(textlen !=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fprintf(obj, "T%06X%02X%s\n", textAddr, textlen, textrecord);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textlen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i = 0; i &lt; 70; i++)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textrecord[i]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(strcmp(opcode, "WORD")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textlen += 3;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(textlen &gt; 30)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textlen -= 3;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fprintf(obj, "T%06X%02X%s\n", textAddr, textlen, textrecord);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textlen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textAddr = locctr;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i = 0; i &lt; 70; i++)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textrecord[i]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textlen += 3;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hexTostring(objectcode, textobjcode, 6);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strcat(textrecord, textobjcode);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(strcmp(opcode, "BYTE")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tmp;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(inst[0] == 'C')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strlen(inst) - 3;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(inst[0] == 'X')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(strlen(inst) - 3) / 2;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textlen += tmp;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(textlen &gt; 30)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textlen -= tmp;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fprintf(obj, "T%06X%02X%s\n", textAddr, textlen, textrecord);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textlen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textAddr = locctr;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i = 0; i &lt; 70; i++)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textrecord[i]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textlen += tmp;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hexTostring(objectcode, textobjcode, tmp * 2);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strcat(textrecord, textobjcode);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textlen += format;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(textlen &gt; 30)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textlen -= format;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fprintf(obj, "T%06X%02X%s\n", textAddr, textlen, textrecord);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textlen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textAddr = locctr;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i = 0; i &lt; 70; i++)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textrecord[i]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textlen += format;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(format4Flag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hexTostring(objectcode, textobjcode, 3);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strcat(textrecord, textobjcode);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tempAddr;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(operand[0] &gt;= 'A' &amp;&amp; operand[0] &lt;= 'Z')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tempAddr = findSymAddr(symtab, operand);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(operand[0] &gt;= '0' &amp;&amp; operand[0] &lt;= '9')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tempAddr = atoi(operand);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hexTostring(tempAddr, textobjcode, 5);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strcat(textrecord, textobjcode);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hexTostring(objectcode, textobjcode, format * 2);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strcat(textrecord, textobjcode);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(strlen(inst) &lt; 8)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if (strcmp(opcode, "BYTE") == 0 || strcmp(opcode, "WORD") </w:t>
      </w:r>
      <w:r>
        <w:rPr>
          <w:lang w:eastAsia="ko-KR"/>
        </w:rPr>
        <w:lastRenderedPageBreak/>
        <w:t>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(symFlag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fprintf(lst, "%04X\t%s\t%s\t%s\t\t%02X\n", locctr, symbol, opcode, inst, objectcode);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fprintf(lst, "%04X\t\t%s\t%s\t\t%02X\n", locctr, opcode, inst, objectcode);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(format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(symFlag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fprintf(lst, "%04X\t%s\t%s\t%s\t\t%02X\n", locctr, symbol, opcode, inst, objectcode);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fprintf(lst, "%04X\t\t%s\t%s\t\t%02X\n", locctr, opcode, inst, objectcode);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(format == 2)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(symFlag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fprintf(lst, "%04X\t%s\t%s\t%s\t\t%04X\n", locctr, symbol, opcode, inst, objectcode);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fprintf(lst, "%04X\t\t%s\t%s\t\t%04X\n", locctr, opcode, inst, objectcode);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(format == 3)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(symFlag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fprintf(lst, "%04X\t%s\t%s\t%s\t\t%06X\n", locctr, symbol, opcode, inst, objectcode);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fprintf(lst, "%04X\t\t%s\t%s\t\t%06X\n", locctr, opcode, inst, objectcode);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(format == 4)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tempAddr;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(operand[0] &gt;= 'A' &amp;&amp; operand[0] &lt;= 'Z')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tempAddr = findSymAddr(symtab, operand);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(operand[0] &gt;= '0' &amp;&amp; operand[0] &lt;= '9')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tempAddr = atoi(operand);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(symFlag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fprintf(lst, "%04X\t%s\t%s\t%s\t\t%03X%05X\n", locctr, symbol, opcode, inst, objectcode, tempAddr);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fprintf(lst, "%04X\t\t%s\t%s\t\t%03X%05X\n", locctr, opcode, inst, objectcode, tempAddr);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(strcmp(opcode, "BYTE") == 0 || strcmp(opcode, "WORD")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(symFlag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fprintf(lst, "%04X\t%s\t%s\t%s\t%02X\n", locctr, symbol, opcode, inst, objectcode);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fprintf(lst, "%04X\t\t%s\t%s\t%02X\n", locctr, opcode, inst, objectcode);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(format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(symFlag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fprintf(lst, "%04X\t%s\t%s\t%s\t%02X\n", locctr, symbol, opcode, inst, objectcode);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fprintf(lst, "%04X\t\t%s\t%s\t%02X\n", locctr, opcode, inst, objectcode);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(format == 2)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(symFlag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fprintf(lst, "%04X\t%s\t%s\t%s\t%04X\n", locctr, symbol, opcode, inst, objectcode);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fprintf(lst, "%04X\t\t%s\t%s\t%04X\n", locctr, opcode, inst, objectcode);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(format == 3)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(symFlag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fprintf(lst, "%04X\t%s\t%s\t%s\t%06X\n", locctr, symbol, opcode, inst, objectcode);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fprintf(lst, "%04X\t\t%s\t%s\t%06X\n", locctr, opcode, inst, objectcode);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(format == 4)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tempAddr;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(operand[0] &gt;= 'A' &amp;&amp; operand[0] &lt;= 'Z')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tempAddr = findSymAddr(symtab, operand);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(operand[0] &gt;= '0' &amp;&amp; operand[0] &lt;= '9')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tempAddr = atoi(operand);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(symFlag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fprintf(lst, "%04X\t%s\t%s\t%s\t%03X%05X\n", locctr, symbol, opcode, inst, objectcode, tempAddr);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fprintf(lst, "%04X\t\t%s\t%s\t%03X%05X\n", locctr, opcode, inst, objectcode, tempAddr);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(strcmp(opcode, "END") != 0 &amp;&amp; strcmp(opcode, "START") != 0 &amp;&amp; endFlag == 0 &amp;&amp; cmntFlag == 0) {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(startFlag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errorFlag = -1;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if (cmntFlag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(opcode[0] == '+')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k = getFormat(mne, &amp;opcode[1], hashfunc(&amp;opcode[1]));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k = getFormat(mne, opcode, hashfunc(opcode));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(k != -1)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locctr += 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(format4Flag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locctr++;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(strcmp(opcode, "WORD")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locctr += 3;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(strcmp(opcode, "RESW")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locctr += (3 * atoi(inst));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(strcmp(opcode, "RESB")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locctr += atoi(inst);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(strcmp(opcode, "BYTE")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(inst[0] == 'C')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locctr += (strlen(inst) - 3);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(inst[0] == 'X')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locctr += ((strlen(inst) - 3) / 2 + (strlen(inst) - 3) % 2);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(strcmp(opcode, "BASE") == 0) {}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(strcmp(opcode, "NOBASE") == 0) {}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(strcmp(opcode, "END") == 0) {}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errorFlag = -1;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(strcmp(opcode, "END")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(startFlag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errorFlag =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endFlag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linenum += 5;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printf("output file: [%s], [%s]\n\n", filelst, fileobj);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free(textrecord);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free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free(textobjcode);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free(opcode);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free(filelst);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free(fileobj);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fclose(fp);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  <w:t>fclose(lst);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fclose(obj);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return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void insertEsym(char *ctrl, char *esym, int addr, int len)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EsymTab *temp = (EsymTab*)malloc(sizeof(EsymTab));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EsymTab *ehead = esymtab;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strcpy(temp-&gt;ctrl, ctrl);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strcpy(temp-&gt;esym, esym);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temp-&gt;addr = addr;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temp-&gt;len = len;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temp-&gt;link = NULL;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(esymtab == NULL)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esymtab = temp;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 (ehead-&gt;link != NULL)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ehead = ehead-&gt;link;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ehead-&gt;link = temp;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int loader(unsigned char *memory, char *loadstr, int sAddr)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int size;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char *f1;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char *f2;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char *f3;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FILE *fp1, *fp2, *fp3;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EsymTab *etemp;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esymtab = NULL;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for (int i = 0; i &lt; 3; i++) {</w:t>
      </w:r>
      <w:r>
        <w:rPr>
          <w:lang w:eastAsia="ko-KR"/>
        </w:rPr>
        <w:tab/>
        <w:t>//////////////////////////// get file names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int j = 0, 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size = i;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 (loadstr[j] != ' ' &amp;&amp; loadstr[j] != '\t' &amp;&amp; loadstr[j] != '\0')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(i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f1 = (char*)malloc((j + 1) * sizeof(char));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(k = 0; k &lt; j; k++)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f1[k] = loadstr[k];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f1[k] = '\0';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(i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f2 = (char*)malloc((j + 1) * sizeof(char));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(k = 0; k &lt; j; k++)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f2[k] = loadstr[k];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f2[k] = '\0';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(i == 2)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f3 = (char*)malloc((j + 1) * sizeof(char));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(k = 0; k &lt; j; k++)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f3[k] = loadstr[k];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f3[k] = '\0';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(loadstr[j] == '\0')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 (loadstr[j] == ' ' || loadstr[j] == '\t')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loadstr = &amp;loadstr[j];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size++;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(size == 1) {</w:t>
      </w:r>
      <w:r>
        <w:rPr>
          <w:lang w:eastAsia="ko-KR"/>
        </w:rPr>
        <w:tab/>
        <w:t>// one object file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fp1 = fopen(f1, "r");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(fp1 ==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(fp1 == NULL)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printf("object filename 1 error\n");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(size == 2) {</w:t>
      </w:r>
      <w:r>
        <w:rPr>
          <w:lang w:eastAsia="ko-KR"/>
        </w:rPr>
        <w:tab/>
        <w:t>// two object files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fp1 = fopen(f1, "r");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fp2 = fopen(f2, "r");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(fp1 == NULL || fp2 ==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(fp1 == NULL)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printf("object filename 1 error\n");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(fp2 == NULL)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printf("object filename 2 error\n");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(size == 3) {</w:t>
      </w:r>
      <w:r>
        <w:rPr>
          <w:lang w:eastAsia="ko-KR"/>
        </w:rPr>
        <w:tab/>
        <w:t>// three object files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fp1 = fopen(f1, "r");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fp2 = fopen(f2, "r");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fp3 = fopen(f3, "r");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(fp1 == NULL || fp2 == NULL || fp3 ==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(fp1 == NULL)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printf("object filename 1 error\n");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(fp2 == NULL)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printf("object filename 2 error\n");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(fp3 == NULL)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printf("object filename 3 error\n");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int taddr = 0, sumlen = 0, curAddr = sAddr;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for (int i = 0; i &lt; size; i++) {</w:t>
      </w:r>
      <w:r>
        <w:rPr>
          <w:lang w:eastAsia="ko-KR"/>
        </w:rPr>
        <w:tab/>
        <w:t>// pass1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int len = 0, pass1flag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char tmp, name[7] = { 0 };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(i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fgetc(fp1);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(i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tmp = fgetc(fp2);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(i == 2)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fgetc(fp3);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 (pass1flag !=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(tmp == 'H')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j;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6; j++)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fgetc(fp1);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fgetc(fp2);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2)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fgetc(fp3);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(tmp == ' 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name[j] = '\0';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name[j] = tmp;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6; j++)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(j !=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taddr *= 16;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fgetc(fp1);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fgetc(fp2);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2)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fgetc(fp3);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taddr += charTohex(tmp);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6; j++)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(j !=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 *= 16;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fgetc(fp1);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fgetc(fp2);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2)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fgetc(fp3);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 += charTohex(tmp);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taddr += curAddr;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insertEsym(name, "", taddr, len);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7; j++)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name[j]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taddr = 0;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fgetc(fp1);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fgetc(fp1);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fgetc(fp2);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fgetc(fp2);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2)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fgetc(fp3);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fgetc(fp3);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(tmp == 'D')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j;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 (1)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6; j++)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fgetc(fp1);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fgetc(fp2);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2)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fgetc(fp3);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(tmp == '\n')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(tmp == ' 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name[j] = '\0';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name[j] = tmp;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(tmp == '\n')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6; j++)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(j !=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taddr *= 16;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fgetc(fp1);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fgetc(fp2);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2)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fgetc(fp3);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taddr += charTohex(tmp);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taddr += curAddr;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insertEsym("", name, taddr, len);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7; j++)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name[j]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taddr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pass1flag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(tmp == 'T' || tmp == 'M'||tmp == 'R')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 (tmp != '\n')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fgetc(fp1);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fgetc(fp2);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2)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fgetc(fp3);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fgetc(fp1);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fgetc(fp2);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2)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fgetc(fp3);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(tmp == 'E')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printf("error in obj file\n\n");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curAddr += len;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sumlen += len;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(sumlen + sAddr &gt; 0xFFFFF)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printf("Object file is out of range(memory : 0 ~ FFFFF)\n\n");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(size == 1) {</w:t>
      </w:r>
      <w:r>
        <w:rPr>
          <w:lang w:eastAsia="ko-KR"/>
        </w:rPr>
        <w:tab/>
        <w:t>// one object file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fp1 = fopen(f1, "r");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(fp1 ==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(fp1 == NULL)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printf("object filename 1 error\n");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(size == 2) {</w:t>
      </w:r>
      <w:r>
        <w:rPr>
          <w:lang w:eastAsia="ko-KR"/>
        </w:rPr>
        <w:tab/>
        <w:t>// two object files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fp1 = fopen(f1, "r");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fp2 = fopen(f2, "r");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(fp1 == NULL || fp2 ==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(fp1 == NULL)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printf("object filename 1 error\n");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(fp2 == NULL)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printf("object filename 2 error\n");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(size == 3) {</w:t>
      </w:r>
      <w:r>
        <w:rPr>
          <w:lang w:eastAsia="ko-KR"/>
        </w:rPr>
        <w:tab/>
        <w:t>// three object files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fp1 = fopen(f1, "r");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fp2 = fopen(f2, "r");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fp3 = fopen(f3, "r");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(fp1 == NULL || fp2 == NULL || fp3 ==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(fp1 == NULL)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printf("object filename 1 error\n");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(fp2 == NULL)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printf("object filename 2 error\n");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(fp3 == NULL)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printf("object filename 3 error\n");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char *tmpstr = (char*)malloc(100 * sizeof(char));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char refer[10][7];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curAddr = sAddr;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for (int i = 0; i &lt; size; i++) {</w:t>
      </w:r>
      <w:r>
        <w:rPr>
          <w:lang w:eastAsia="ko-KR"/>
        </w:rPr>
        <w:tab/>
        <w:t>// pass2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int len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(int j = 0; j &lt; 10; j++)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k = 0; k &lt; 7; k++)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refer[j][k]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 (1)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fgets(tmpstr, 100, fp1);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fgets(tmpstr, 100, fp2);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2)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fgets(tmpstr, 100, fp3);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(tmpstr[0] == 'H')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j = 0; j &lt; 6; j++)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(tmpstr[j + 1] == ' 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refer[0][j] = '\0';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refer[0][j] = tmpstr[j + 1];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j = 13; j &lt;= 18; j++)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 *= 16;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 += charTohex(tmpstr[j]);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(tmpstr[0] == 'R')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j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 (tmpstr[j] != '\n')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idx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k = 0; k &lt; 2; k++)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idx *= 16;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idx += charTohex(tmpstr[j]);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k = 0; k &lt; 6; k++)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(tmpstr[j] == ' 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refer[idx - 1][k] = '\0';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(tmpstr[j] == '\n')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refer[idx - 1][k] = tmpstr[j];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(tmpstr[0] == 'T')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j, k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idxAddr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1; j &lt;= 6; j++)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idxAddr *= 16;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idxAddr += charTohex(tmpstr[j]);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 += 2;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 (tmpstr[j] != '\n')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(memory[idxAddr + k + curAddr] !=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memory[idxAddr + k + curAddr]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l = 0; l &lt; 2; l++)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memory[idxAddr + k + curAddr] *= 16;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memory[idxAddr + k + curAddr] += charTohex(tmpstr[j]);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k++;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(tmpstr[0] == '.' || tmpstr[0] == 'D')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(tmpstr[0] == 'M')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j;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idxAddr = 0, idxNum = 0, tmpint;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EsymTab *temp = esymtab;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1; j &lt;= 6; j++)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idxAddr *= 16;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idxAddr += charTohex(tmpstr[j]);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10; j &lt;= 11; j++)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idxNum *= 16;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idxNum += charTohex(tmpstr[j]);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(tmpstr[9] == '+')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(idxNum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 (strcmp(temp-&gt;ctrl, refer[idxNum - 1]) !=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 = temp-&gt;link;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(temp ==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printf("Error no external reference symbols\n\n");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tmpint = temp-&gt;addr;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tmpint = (memory[idxAddr + curAddr] * 65536 + memory[idxAddr + 1 + curAddr] * 256 + memory[idxAddr + 2 + curAddr]) + tmpint;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(tmpint &gt;= 16777216)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tmpint -= 16777216;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memory[idxAddr + curAddr] = tmpint / 65536;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memory[idxAddr + 1 + curAddr] = (tmpint % 65536) / 256;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memory[idxAddr + 2 + curAddr] = tmpint % 256;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 (strcmp(temp-&gt;esym, refer[idxNum - 1]) !=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 = temp-&gt;link;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(temp ==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printf("Error no external reference symbols\n\n");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tmpint = temp-&gt;addr;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tmpint = (memory[idxAddr + curAddr] * 65536 + memory[idxAddr + 1 + curAddr] * 256 + memory[idxAddr + 2 + curAddr]) + tmpint;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(tmpint &gt;= 16777216)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tmpint -= 16777216;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memory[idxAddr + curAddr] = tmpint / 65536;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memory[idxAddr + 1 + curAddr] = (tmpint % 65536) / 256;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memory[idxAddr + 2 + curAddr] = tmpint % 256;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(tmpstr[9] == '-')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(idxNum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 (strcmp(temp-&gt;ctrl, refer[idxNum - 1]) !=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 = temp-&gt;link;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(temp ==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printf("Error no external reference symbols\n\n");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tmpint = temp-&gt;addr;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tmpint = (memory[idxAddr + curAddr] * 65536 + memory[idxAddr + 1 + curAddr] * 256 + memory[idxAddr + 2 + curAddr]) - tmpint;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(tmpint &lt;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tmpint += 16777216;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memory[idxAddr + curAddr] = tmpint / 65536;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memory[idxAddr + 1 + curAddr] = (tmpint % 65536) / 256;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memory[idxAddr + 2 + curAddr] = tmpint % 256;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 (strcmp(temp-&gt;esym, refer[idxNum - 1]) !=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 = temp-&gt;link;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(temp ==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printf("Error no external reference symbols\n\n");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tmpint = temp-&gt;addr;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tmpint = (memory[idxAddr + curAddr] * 65536 + memory[idxAddr + 1 + curAddr] * 256 + memory[idxAddr + 2 + curAddr]) - tmpint;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(tmpint &lt;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tmpint += 16777216;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memory[idxAddr + curAddr] = tmpint / 65536;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memory[idxAddr + 1 + curAddr] = (tmpint % 65536) / 256;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memory[idxAddr + 2 + curAddr] = tmpint % 256;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if(tmpstr[9] == '\n'){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printf("object file error\n\n");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(tmpstr[0] == 'E')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curAddr += len;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printf("control\t\tsymbol\t\taddress\t\tlength\n");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printf("section\t\tname\n");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printf("-------------------------------------------------------\n");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etemp = esymtab;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while (etemp !=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(strcmp(etemp-&gt;ctrl, "") !=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printf("%s\t\t\t\t%04X\t\t%04X\n", etemp-&gt;ctrl, etemp-&gt;addr, etemp-&gt;len);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(strcmp(etemp-&gt;esym, "") !=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printf("\t\t%s\t\t%04X\t\t\n", etemp-&gt;esym, etemp-&gt;addr);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etemp = etemp-&gt;link;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printf("-------------------------------------------------------\n");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printf("\t\t\t\ttotal length\t%04X\n\n", sumlen);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(size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fclose(fp1);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free(f1);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(size == 2)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fclose(fp1);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fclose(fp2);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free(f1);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free(f2);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(size == 3)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fclose(fp1);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fclose(fp2);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fclose(fp3);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free(f1);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free(f2);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free(f3);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free(tmpstr);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return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int getTA(int n, int i, int x, int b, int p, int e, int disp, int *reg, unsigned char *memory, int sAddr)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int TA = 0, PC, Base = reg[3];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(e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PC = reg[8] + 3;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(e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PC = reg[8] + 4;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(b == 1 &amp;&amp; p == 0)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Base relative addressing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 += Base;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else if (b == 0 &amp;&amp; p == 1) {</w:t>
      </w:r>
      <w:r>
        <w:rPr>
          <w:lang w:eastAsia="ko-KR"/>
        </w:rPr>
        <w:tab/>
        <w:t>// PC relative addressing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 += PC;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else if (b == 0 &amp;&amp; p == 0) {</w:t>
      </w:r>
      <w:r>
        <w:rPr>
          <w:lang w:eastAsia="ko-KR"/>
        </w:rPr>
        <w:tab/>
        <w:t>// direct addressing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(e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 = disp + sAddr;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(e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 = disp;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TA;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(x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 += reg[1];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(n == 1 &amp;&amp; i == 1)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simple addressing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 += disp;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else if (n == 0 &amp;&amp; i == 1) {</w:t>
      </w:r>
      <w:r>
        <w:rPr>
          <w:lang w:eastAsia="ko-KR"/>
        </w:rPr>
        <w:tab/>
        <w:t>// immediate addressing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 += disp;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else if (n == 1 &amp;&amp; i == 0) {</w:t>
      </w:r>
      <w:r>
        <w:rPr>
          <w:lang w:eastAsia="ko-KR"/>
        </w:rPr>
        <w:tab/>
        <w:t>// indirect addressing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 += disp;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 = memory[TA] * 65536 + memory[TA + 1] * 256 + memory[TA + 2];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else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sic origin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return TA;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>int getDisp(int b, int p, int e, int *reg, unsigned char *memory) {</w:t>
      </w:r>
      <w:r>
        <w:rPr>
          <w:lang w:eastAsia="ko-KR"/>
        </w:rPr>
        <w:tab/>
        <w:t>// get disp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int disp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(e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 = (memory[reg[8] + 1] % 16) * 256 + memory[reg[8] + 2];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(e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 = (memory[reg[8] + 1] % 16) * 65536 + memory[reg[8] + 2] * 256 + memory[reg[8] + 3];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(b == 0 &amp;&amp; p == 1 &amp;&amp; e == 0)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PC relative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(disp &gt;= 0x800)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 -= 0x1000;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return disp;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int run(unsigned char *memory, int sAddr)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int len = 0, retaddr = 0, retflag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EsymTab *etemp = esymtab;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while (etemp !=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int prelen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if(etemp-&gt;len != prelen){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 += etemp-&gt;len;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prelen = etemp-&gt;len;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etemp = etemp-&gt;link;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int reg[10] = { 0 }, CC = 0;// 0 : A = 0x000000, 1 : X = 0x000000, 2 : L = 0x000000, 3 : B = 0x000000, 4 : S = 0x000000, 5 : T = 0x000000, 8 : PC = 0x000000, CC = 0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reg[8] = sAddr;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while (1)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int opcode, adrs, n, i, x, b, p, e;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opcode = memory[reg[8]] - (memory[reg[8]] % 4);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n = (memory[reg[8]] % 4) / 2;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 = (memory[reg[8]] % 4) % 2;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(memory[reg[8] + 1] &gt; 0xFFFFF) {</w:t>
      </w:r>
      <w:r>
        <w:rPr>
          <w:lang w:eastAsia="ko-KR"/>
        </w:rPr>
        <w:tab/>
      </w:r>
      <w:r>
        <w:rPr>
          <w:lang w:eastAsia="ko-KR"/>
        </w:rPr>
        <w:tab/>
        <w:t>// memory range (0~FFFFF)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adrs = (memory[reg[8] + 1]) / 16;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x = adrs / 8;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 = (adrs % 8) / 4;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 = (adrs % 4) / 2;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 = adrs % 2;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(opcode == 0x00)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LDA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ta = getTA(n, i, x, b, p, e, getDisp(b, p, e, reg, memory), reg, memory, sAddr);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(e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((b == 0 &amp;&amp; p == 1) || (b == 1 &amp;&amp; p == 0))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reg[0] = memory[ta] * 65536 + memory[ta + 1] * 256 + memory[ta + 2];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(b == 0 &amp;&amp; p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reg[0] = ta;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+= 3;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(e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reg[0] = ta;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+= 4;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(opcode == 0x68)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LDB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reg[3] = getTA(n, i, x, b, p, e, getDisp(b, p, e,reg,memory), reg, memory, sAddr);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if(e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+= 3;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if(e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+= 4;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(opcode == 0x74)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LDT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ta = getTA(n, i, x, b, p, e, getDisp(b, p, e, reg, memory), reg, memory, sAddr);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(e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((b == 0 &amp;&amp; p == 1) || (b == 1 &amp;&amp; p == 0))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reg[5] = memory[ta] * 65536 + memory[ta + 1] * 256 + memory[ta + 2];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(b == 0 &amp;&amp; p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reg[5] = ta;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+= 3;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(e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reg[5] = ta;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+= 4;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(opcode == 0x50)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LDCH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ta = getTA(n, i, x, b, p, e, getDisp(b, p, e, reg, memory), reg, memory, sAddr);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reg[0] = (reg[0] / 256) * 256 + memory[ta];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(e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+= 3;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(e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+= 4;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(opcode == 0x0C)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STA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ta = getTA(n, i, x, b, p, e, getDisp(b, p, e, reg, memory), reg, memory, sAddr);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memory[ta] = reg[0] / 65536;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memory[ta + 1] = (reg[0] % 65536) / 256;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memory[ta + 2] = reg[0] % 256;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+= 3;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(opcode == 0x10)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STX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ta = getTA(n, i, x, b, p, e, getDisp(b, p, e, reg, memory), reg, memory, sAddr);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memory[ta] = reg[1] / 65536;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memory[ta + 1] = (reg[1] % 65536) / 256;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memory[ta + 2] = reg[1] % 256;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+= 3;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(opcode == 0x14)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STL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ta = getTA(n, i, x, b, p, e, getDisp(b, p, e, reg, memory), reg, memory, sAddr);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memory[ta] = reg[2] / 65536;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memory[ta + 1] = (reg[2] % 65536) / 256;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memory[ta + 2] = reg[2] % 256;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+= 3;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(retflag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retaddr = reg[2];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retflag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(opcode == 0x54)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STCH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ta = getTA(n, i, x, b, p, e, getDisp(b, p, e, reg, memory), reg, memory, sAddr);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memory[ta + reg[1]] = reg[0] % 256;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+= 3;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(opcode == 0x3C)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J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= getTA(n, i, x, b, p, e, getDisp(b, p, e, reg, memory), reg, memory, sAddr);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(opcode == 0x48)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JSUB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(e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reg[2] = reg[8] + 3;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(e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reg[2] = reg[8] + 4;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= getTA(n, i, x, b, p, e, getDisp(b, p, e, reg, memory), reg, memory, sAddr);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(opcode == 0x38)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JLT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(CC &lt;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= getTA(n, i, x, b, p, e, getDisp(b, p, e, reg, memory), reg, memory, sAddr);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(e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+= 3;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(e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+= 4;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(opcode == 0x30)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JEQ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(CC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= getTA(n, i, x, b, p, e, getDisp(b, p, e, reg, memory), reg, memory, sAddr);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(e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+= 3;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(e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+= 4;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(opcode == 0x4C)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RSUB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= reg[2];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(opcode == 0x28)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COMP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ta = getTA(n, i, x, b, p, e, getDisp(b, p, e, reg, memory), reg, memory, sAddr);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(reg[0] &lt; ta)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CC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(reg[0] &gt; ta)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CC =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CC = 0;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(e ==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+= 3;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(e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+= 4;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(opcode == 0xA0)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COMPR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reg1, reg2;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reg1 = (memory[reg[8] + 1]) / 16;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reg2 = (memory[reg[8] + 1]) % 16;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(reg1 &gt;= 0 &amp;&amp; reg1 &lt;= 9 &amp;&amp; reg1 != 7 &amp;&amp; reg2 &gt;= 0 &amp;&amp; reg2 &lt;= 9 &amp;&amp; reg2 != 7)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(reg[reg1] &gt; reg[reg2])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CC =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(reg[reg1] &lt; reg[reg2])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CC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CC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+= 2;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format 2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+= 1;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byte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(opcode == 0xB4)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CLEAR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regNum = (memory[reg[8] + 1]) / 16;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(regNum &gt;= 0 &amp;&amp; regNum &lt;= 9 &amp;&amp; regNum != 7)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reg[regNum]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+= 2;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format 2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+= 1;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byte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(opcode == 0xB8)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TIXR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reg[1]++;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regNum = (memory[reg[8] + 1]) / 16;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(regNum &gt;= 0 &amp;&amp; regNum &lt;= 9 &amp;&amp; regNum != 7)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(reg[regNum] &gt; reg[1])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CC =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(reg[regNum] &lt; reg[1])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CC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CC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+= 2;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format 2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+= 1;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byte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(opcode == 0xE0)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TD*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(e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CC =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+= 3;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(e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CC = -1;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+= 4;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+=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(opcode == 0xD8)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RD*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(e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reg[0]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+= 3;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(e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reg[0]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+= 4;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+=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(opcode == 0xDC)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WD*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(e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+= 3;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(e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+= 4;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+=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Data Type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+=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(reg[8] == retaddr)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reg[8] = sAddr + len;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printf("A : %06X X : %06X\n", reg[0], reg[1]);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printf("L : %06X PC: %06X\n", reg[2], reg[8]);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printf("B : %06X S : %06X\n", reg[3], reg[4]);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printf("T : %06X\n", reg[5]);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printf("End program\n\n");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return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>int main() {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char *str;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unsigned char *memory = (unsigned char*)malloc(0x100000 * sizeof(unsigned char));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int sAddr = 0, addr[3], assembleFlag = 0, progsAddr = 0, loaderFlag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HashTable **mnemonic = (HashTable**)malloc(20 * sizeof(HashTable*));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for (int a = 0; a &lt; 0x100000; a++)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memory[a] = 0x00;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for (int a = 0; a &lt; 20; a++)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mnemonic[a] = (HashTable*)malloc(sizeof(HashTable));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mnemonic[a] = NULL;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SymTab **symtab;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makeHashTable(mnemonic);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head = NULL;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bphead = NULL;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while (1)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program progress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printf("sicsim&gt; 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char *command = (char*)malloc(500 * sizeof(char));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scanf("%[^\n]", command);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 = command;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//////////////////////////////////////////////////////////// erasing indent, space character from both left and right side of the string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(command[0] == ' ' || command[0] == '\t')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i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 (command[i] == ' ' || command[i] == '\t')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command = &amp;command[i];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(command[strlen(command) - 1] == ' ' || command[strlen(command) - 1] == '\t')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i = (int)strlen(command) - 2;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 (command[i] == ' ' || command[i] == '\t')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i--;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command[i + 1] = '\0';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/////////////////////////////////////////////////////////////////////////////////////////////////////////////////////////////////////////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(strcmp(command, "h") == 0 || strcmp(command, "help") == 0)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h[elp]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addNode(str);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help();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(strcmp(command, "q") == 0 || strcmp(command, "quit") == 0)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q[uit]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(strcmp(command, "d") == 0 || strcmp(command, "dir")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addNode(str);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dir();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(strcmp(command, "hi") == 0 || strcmp(command, "history") == 0)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hi[story]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addNode(str);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history();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(command[0] == 'd' &amp;&amp; command[1] == 'u')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du[mp]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(command[2] == 'm' &amp;&amp; command[3] == 'p')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(command[4] == ' ' || command[4] == '\0' || command[4] == '\t') {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(command[4] == ' ' || command[4] == '\t')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dump A,B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(TwoInputsString(&amp;command[5], &amp;addr[0], &amp;addr[1])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(addr[0] &gt;= 0x00000 &amp;&amp; addr[0] &lt;= 0xFFFFF)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(addr[1] &gt; 0xFFFFF)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addr[1] = 0xFFFFF;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addNode(str);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sAddr = dump(memory, addr[0], addr[1]) + 1;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printf("\nWrong Command!!!(input is outside the bounds)\n\n");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{ 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just dump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(sAddr &lt; 0x100000)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addNode(str);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sAddr = dump(memory, sAddr, -1) + 1;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printf("\nWrong Command!!! (start address is out of </w:t>
      </w:r>
      <w:r>
        <w:rPr>
          <w:lang w:eastAsia="ko-KR"/>
        </w:rPr>
        <w:lastRenderedPageBreak/>
        <w:t>range(0 ~ FFFFF))\n\n");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printf("\nWrong Command!!!\n\n");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(command[2] == ' ' || command[2] == '\0' || command[2] == '\t') {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(command[2] == ' ' || command[2] == '\t')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du A,B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(TwoInputsString(&amp;command[3], &amp;addr[0], &amp;addr[1])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(addr[0] &gt;= 0x00000 &amp;&amp; addr[0] &lt;= 0xFFFFF)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(addr[1] &gt; 0xFFFFF)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addr[1] = 0xFFFFF;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addNode(str);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sAddr = dump(memory, addr[0], addr[1]) + 1;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printf("\nWrong Command!!!(input is outside the bounds)\n\n");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just du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(sAddr &lt; 0x100000)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addNode(str);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sAddr = dump(memory, sAddr, -1) + 1;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printf("\nWrong Command!!! (start address is out of range(0 ~ FFFFF))\n\n");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printf("\nWrong Command!!!\n\n");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(command[0] == 'e')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e[dit]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(command[1] == 'd' &amp;&amp; command[2] == 'i' &amp;&amp; command[3] == 't')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(command[4] == ' ' || command[4] == '\t')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edit A,B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(TwoInputsString(&amp;command[5], &amp;addr[0], &amp;addr[1])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(addr[0] &gt;= 0x00000 &amp;&amp; addr[0] &lt;= 0xFFFFF &amp;&amp; addr[1] &gt;= 0x00 &amp;&amp; addr[1] &lt;= 0xFF)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addNode(str);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memory[addr[0]] = addr[1];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printf("\nWrong Command!!!(input is outside the bounds)\n\n");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printf("\nWrong Command!!!\n\n");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(command[1] == ' ' || command[1] == '\0' || command[1] == '\t') {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(command[1] == ' ' || command[1] == '\t')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e A,B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(TwoInputsString(&amp;command[2], &amp;addr[0], &amp;addr[1])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(addr[0] &gt;= 0x00000 &amp;&amp; addr[0] &lt;= 0xFFFFF &amp;&amp; addr[1] &gt;= 0x00 &amp;&amp; addr[1] &lt;= 0xFF)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addNode(str);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memory[addr[0]] = addr[1];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printf("\nWrong Command!!!(input is outside the bounds)\n\n");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printf("\nWrong Command!!!\n\n");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printf("\nWrong Command!!!\n\n");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(command[0] == 'f')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f[ill]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(command[1] == 'i' &amp;&amp; command[2] == 'l' &amp;&amp; command[3] == 'l')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(command[4] == ' ' || command[4] == '\t')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fill A,B,C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(ThreeInputsString(&amp;command[5], &amp;addr[0], &amp;addr[1], &amp;addr[2])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(addr[0] &gt;= 0x00000 &amp;&amp; addr[0] &lt;= 0xFFFFF &amp;&amp; addr[1] &gt;= 0x00000 &amp;&amp; addr[1] &lt;= 0xFFFFF &amp;&amp; addr[2] &gt;= 0x00 &amp;&amp; addr[2] &lt;= 0xFF)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addNode(str);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j = addr[0]; j &lt;= addr[1]; j++)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memory[j] = addr[2];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printf("\nWrong Command!!!(input is outside the bounds)\n\n");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printf("\nWrong Command!!!\n\n");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(command[1] == ' ' || command[1] == '\0' || command[1] == '\t') {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(command[1] == ' ' || command[1] == '\t')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f A,B,C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(ThreeInputsString(&amp;command[2], &amp;addr[0], &amp;addr[1], &amp;addr[2])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(addr[0] &gt;= 0x00000 &amp;&amp; addr[0] &lt;= 0xFFFFF &amp;&amp; addr[1] &gt;= 0x00000 &amp;&amp; addr[1] &lt;= 0xFFFFF &amp;&amp; addr[2] &gt;= 0x00 &amp;&amp; addr[2] &lt;= 0xFF)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addNode(str);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j = addr[0]; j &lt;= addr[1]; j++)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memory[j] = addr[2];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printf("\nWrong Command!!!(input is outside the bounds)\n\n");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printf("\nWrong Command!!!\n\n");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printf("\nWrong Command!!!\n\n");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(strcmp(command, "reset") == 0)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reset (make all values in the memory 0)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addNode(str);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j = 0x00000; j &lt;= 0xFFFFF; j++)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memory[j]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loaderFlag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(strcmp(command, "opcodelist") == 0)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print out opcodelist by hashtable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addNode(str);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i = 0; i &lt; 20; i++)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printf("%d : ", i);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HashTable *temp;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 = mnemonic[i];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 (temp !=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printf("[%s, %02X]", temp-&gt;mne, temp-&gt;opcode);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(temp-&gt;link != NULL)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 -&gt; 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 = temp-&gt;link;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(command[0] == 'o' &amp;&amp; command[1] == 'p' &amp;&amp; command[2] == 'c' &amp;&amp; command[3] == 'o' &amp;&amp; command[4] == 'd' &amp;&amp; command[5] == 'e' &amp;&amp; (command[6] == ' ' || command[6] == '\t')) {</w:t>
      </w:r>
      <w:r>
        <w:rPr>
          <w:lang w:eastAsia="ko-KR"/>
        </w:rPr>
        <w:tab/>
      </w:r>
      <w:r>
        <w:rPr>
          <w:lang w:eastAsia="ko-KR"/>
        </w:rPr>
        <w:tab/>
        <w:t>// opcode command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i = 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//////////////////////////////////////////////////////////// erasing indent, space character from both left and right side of the string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 (command[i] == ' ' || command[i] == '\t')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command = &amp;command[i];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(command[strlen(command) - 1] == ' ' || command[strlen(command) - 1] == '\t')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i = (int)strlen(command) - 2;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 (command[i] == ' ' || command[i] == '\t')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i--;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command[i + 1] = '\0';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////////////////////////////////////////////////////////////////////////////////////////////////////////////////////////////////////////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 = getOpcode(mnemonic, command, hashfunc(command));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!= -1)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addNode(str);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printf("opcode is %02X.\n\n", i);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printf("Invalid mnemonic... opcode doesn't exist!\n\n");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(command[0] == 't' &amp;&amp; command[1] == 'y' &amp;&amp; command[2] == 'p' &amp;&amp; command[3] == 'e' &amp;&amp; (command[4] == ' ' || command[4] == '\t'))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i = 4;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//////////////////////////////////////////////////////////// erasing indent, space character from both left and right side of the string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addNode(str);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 (command[i] == ' ' || command[i] == '\t')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command = &amp;command[i];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(command[strlen(command) - 1] == ' ' || command[strlen(command) - 1] == '\t')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i = (int)strlen(command) - 2;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 (command[i] == ' ' || command[i] == '\t')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i--;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command[i + 1] = '\0';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////////////////////////////////////////////////////////////////////////////////////////////////////////////////////////////////////////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displayFile(command);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displays content of a file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else if (command[0] == 'a' &amp;&amp; command[1] == 's' &amp;&amp; command[2] == 's' &amp;&amp; command[3] == 'e' &amp;&amp; command[4] == 'm' &amp;&amp; command[5] == 'b' &amp;&amp; command[6] == 'l' &amp;&amp; command[7] == 'e' &amp;&amp; (command[8] == ' ' || command[8] == '\t'))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i = 8;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addNode(str);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(assembleFlag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freeSym(symtab);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symtab = (SymTab**)malloc(26 * sizeof(SymTab*));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i = 0; i &lt; 26; i++)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symtab[i] = (SymTab*)malloc(sizeof(SymTab));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symtab[i] = NULL;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//////////////////////////////////////////////////////////// erasing indent, space character from both left and right side of the string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 (command[i] == ' ' || command[i] == '\t')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command = &amp;command[i];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(command[strlen(command) - 1] == ' ' || command[strlen(command) - 1] == '\t')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i = (int)strlen(command) - 2;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 (command[i] == ' ' || command[i] == '\t')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i--;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command[i + 1] = '\0';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////////////////////////////////////////////////////////////////////////////////////////////////////////////////////////////////////////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assembleFlag = assembleFile(command, mnemonic, symtab);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(assembleFlag !=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freeSym(symtab);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(strcmp(command, "symbol")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addNode(str);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(assembleFlag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printSym(symtab);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printf("Error: Not assembled properly (needs to be assembled first)\n\n");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(command[0] == 'p' &amp;&amp; command[1] == 'r' &amp;&amp; command[2] == 'o' &amp;&amp; command[3] == 'g' &amp;&amp; command[4] == 'a' &amp;&amp; command[5] == 'd' &amp;&amp; command[6] == 'd' &amp;&amp; command[7] == 'r' &amp;&amp; (command[8] == ' ' || command[8] == '\t'))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i = 8;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//////////////////////////////////////////////////////////// erasing indent, space character from both left and right side of the string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 (command[i] == ' ' || command[i] == '\t')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command = &amp;command[i];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(command[strlen(command) - 1] == ' ' || command[strlen(command) - 1] == '\t')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i = (int)strlen(command) - 2;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 (command[i] == ' ' || command[i] == '\t')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i--;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command[i + 1] = '\0';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////////////////////////////////////////////////////////////////////////////////////////////////////////////////////////////////////////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((command[0] &gt;= '0'&amp;&amp;command[0] &lt;= '9') || (command[0] &gt;= 'A'&amp;&amp;command[9] &lt;= 'F') || (command[0] &gt;= 'a'&amp;&amp;command[9] &lt;= 'f'))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((command[0] == '0' &amp;&amp; command[1] == 'x') || (command[0] == '0' &amp;&amp; command[1] == 'X'))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command = &amp;command[2];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(strlen(command) &gt; 5)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printf("\nprogaddr out of range (0 ~ FFFFF)\n\n");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progsAddr = strtol(command, NULL, 16);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(progsAddr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(command[0] == '0' &amp;&amp; command[1] == '\0')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progsAddr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printf("\nProgram starting address set to 0x%X.\n\n", progsAddr);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addNode(str);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loaderFlag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printf("\nprogram address must be hexadecimal number\n\n");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printf("\nProgram starting address set to 0x%X.\n\n", progsAddr);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loaderFlag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printf("\nprogram address must be hexadecimal number\n\n");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(command[0] == 'l' &amp;&amp; command[1] == 'o' &amp;&amp; command[2] == 'a' &amp;&amp; command[3] == 'd' &amp;&amp; command[4] == 'e' &amp;&amp; command[5] == 'r' &amp;&amp; (command[6] == ' ' || command[6] == '\t'))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i = 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//////////////////////////////////////////////////////////// erasing indent, space character from both left and right side of the string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 (command[i] == ' ' || command[i] == '\t')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command = &amp;command[i];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(command[strlen(command) - 1] == ' ' || command[strlen(command) - 1] == '\t')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i = (int)strlen(command) - 2;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 (command[i] == ' ' || command[i] == '\t')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i--;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command[i + 1] = '\0';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lastRenderedPageBreak/>
        <w:tab/>
        <w:t>////////////////////////////////////////////////////////////////////////////////////////////////////////////////////////////////////////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(int j = 0x00000; j &lt;= 0xFFFFF; j++)</w:t>
      </w:r>
      <w:r>
        <w:rPr>
          <w:lang w:eastAsia="ko-KR"/>
        </w:rPr>
        <w:tab/>
        <w:t>// memory reset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memory[j] = 0;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(esymtab !=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EsymTab *et;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 (esymtab !=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et = esymtab;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esymtab = esymtab-&gt;link;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free(et);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(loader(memory, command, progsAddr)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addNode(str);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loaderFlag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printf("Error occured while loading\n\n");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(strcmp(command, "run")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(loaderFlag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(run(memory, progsAddr) == 1)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addNode(str);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printf("Error occured while running\n\n");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printf("\nProgram must be loaded first\n\n");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(strcmp(command, "bp clear")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bp *btemp;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 (bphead !=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btemp = bphead;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bphead = bphead-&gt;link;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free(btemp);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bphead = NULL;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printf("\n[ok] clear all breakpoints\n\n");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(command[0] == 'b' &amp;&amp; command[1] == 'p' &amp;&amp; (command[2] == ' ' || command[2] == '\t'))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i = 2, size, bpoint = 0, bpFlag = 0;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//////////////////////////////////////////////////////////// erasing indent, space character from both left </w:t>
      </w:r>
      <w:r>
        <w:rPr>
          <w:lang w:eastAsia="ko-KR"/>
        </w:rPr>
        <w:lastRenderedPageBreak/>
        <w:t>and right side of the string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 (command[i] == ' ' || command[i] == '\t')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i++;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command = &amp;command[i];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(command[strlen(command) - 1] == ' ' || command[strlen(command) - 1] == '\t')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i = (int)strlen(command) - 2;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 (command[i] == ' ' || command[i] == '\t')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i--;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command[i + 1] = '\0';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////////////////////////////////////////////////////////////////////////////////////////////////////////////////////////////////////////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size = strlen(command);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(i = 0; i &lt; size; i++)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((command[i] &gt;= '0'&amp;&amp; command[i] &lt;= '9') || (command[i] &gt;= 'A'&amp;&amp; command[i] &lt;= 'F') || (command[i] &gt;= 'a'&amp;&amp; command[i] &lt;= 'f'))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bpoint *= 16;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bpoint += charTohex(command[i]);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bpFlag = 1;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printf("Error bp is hexadecimal integer\n\n");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(bpFlag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bp *bdata = (bp*)malloc(sizeof(bp));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bdata-&gt;point = bpoint;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bdata-&gt;link = NULL;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bp *btemp = bphead;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(bphead ==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bphead = bdata;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 (btemp-&gt;link !=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btemp = btemp-&gt;link;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btemp-&gt;link = bdata;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printf("\n[ok] create breakpoint %X\n\n", bpoint);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(strcmp(command, "bp") == 0)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(bphead ==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printf("\nno breakpoints set.\n\n");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printf("\nbreakpoints\n");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printf("-----------\n");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bp *btemp = bphead;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 (btemp !=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printf("%X\n", btemp-&gt;point);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btemp = btemp-&gt;link;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printf("\nWrong Command!!!\n\n");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getchar();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free(str);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if (assembleFlag == 1)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freeSym(symtab);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free(memory);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free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for (int a = 0; a &lt; 20; a++)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HashTable *temp;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 (mnemonic[a] !=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 = mnemonic[a];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mnemonic[a] = mnemonic[a]-&gt;link;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free(temp);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free(mnemonic[a]);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free(mnemonic);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while (head !=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Node *temp = head;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head = head-&gt;link;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free(temp);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EsymTab *etemp;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while (esymtab !=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etemp = esymtab;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esymtab = esymtab-&gt;link;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free(etemp);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bp *btemp;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while (bphead != NULL) {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btemp = bphead;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bphead = bphead-&gt;link;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free(btemp);</w:t>
      </w: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}</w:t>
      </w:r>
    </w:p>
    <w:p w:rsidR="00B7523F" w:rsidRDefault="00B7523F" w:rsidP="00B7523F">
      <w:pPr>
        <w:rPr>
          <w:lang w:eastAsia="ko-KR"/>
        </w:rPr>
      </w:pPr>
    </w:p>
    <w:p w:rsidR="00B7523F" w:rsidRDefault="00B7523F" w:rsidP="00B7523F">
      <w:pPr>
        <w:rPr>
          <w:lang w:eastAsia="ko-KR"/>
        </w:rPr>
      </w:pPr>
      <w:r>
        <w:rPr>
          <w:lang w:eastAsia="ko-KR"/>
        </w:rPr>
        <w:tab/>
        <w:t>return 0;</w:t>
      </w:r>
    </w:p>
    <w:p w:rsidR="00E21195" w:rsidRPr="00B4235D" w:rsidRDefault="00B7523F" w:rsidP="00B7523F">
      <w:pPr>
        <w:rPr>
          <w:lang w:eastAsia="ko-KR"/>
        </w:rPr>
      </w:pPr>
      <w:r>
        <w:rPr>
          <w:lang w:eastAsia="ko-KR"/>
        </w:rPr>
        <w:t>}</w:t>
      </w:r>
    </w:p>
    <w:sectPr w:rsidR="00E21195" w:rsidRPr="00B4235D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020" w:rsidRDefault="00624020">
      <w:r>
        <w:separator/>
      </w:r>
    </w:p>
  </w:endnote>
  <w:endnote w:type="continuationSeparator" w:id="0">
    <w:p w:rsidR="00624020" w:rsidRDefault="00624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1FC" w:rsidRDefault="004B61FC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B61FC" w:rsidRDefault="004B61FC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1FC" w:rsidRDefault="004B61FC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35091">
      <w:rPr>
        <w:rStyle w:val="a9"/>
        <w:noProof/>
      </w:rPr>
      <w:t>4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4B61FC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4B61FC" w:rsidRDefault="004B61FC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4B61FC" w:rsidRPr="00CE7811" w:rsidRDefault="004B61FC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4B61FC" w:rsidRDefault="004B61FC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020" w:rsidRDefault="00624020">
      <w:r>
        <w:separator/>
      </w:r>
    </w:p>
  </w:footnote>
  <w:footnote w:type="continuationSeparator" w:id="0">
    <w:p w:rsidR="00624020" w:rsidRDefault="006240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1FC" w:rsidRDefault="004B61FC">
    <w:pPr>
      <w:pStyle w:val="a7"/>
      <w:jc w:val="right"/>
      <w:rPr>
        <w:lang w:eastAsia="ko-KR"/>
      </w:rPr>
    </w:pPr>
  </w:p>
  <w:p w:rsidR="004B61FC" w:rsidRDefault="004B61FC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ACE59D" wp14:editId="13F19E04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4B61FC" w:rsidRDefault="004B61FC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1FC" w:rsidRDefault="004B61FC">
    <w:pPr>
      <w:pStyle w:val="a7"/>
      <w:rPr>
        <w:lang w:eastAsia="ko-KR"/>
      </w:rPr>
    </w:pPr>
  </w:p>
  <w:p w:rsidR="004B61FC" w:rsidRDefault="004B61FC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>
    <w:nsid w:val="3D7C738B"/>
    <w:multiLevelType w:val="multilevel"/>
    <w:tmpl w:val="CBAE67F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바탕" w:hAnsi="Arial" w:cs="Arial" w:hint="default"/>
        <w:i/>
        <w:color w:val="000000"/>
        <w:w w:val="100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0">
    <w:nsid w:val="51B71EB5"/>
    <w:multiLevelType w:val="multilevel"/>
    <w:tmpl w:val="9E1891B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바탕" w:hAnsi="Arial" w:cs="Arial" w:hint="default"/>
        <w:i/>
        <w:color w:val="000000"/>
        <w:w w:val="100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pStyle w:val="21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pStyle w:val="31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4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8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1"/>
    <w:lvlOverride w:ilvl="0">
      <w:startOverride w:val="1"/>
    </w:lvlOverride>
  </w:num>
  <w:num w:numId="3">
    <w:abstractNumId w:val="18"/>
  </w:num>
  <w:num w:numId="4">
    <w:abstractNumId w:val="9"/>
  </w:num>
  <w:num w:numId="5">
    <w:abstractNumId w:val="1"/>
  </w:num>
  <w:num w:numId="6">
    <w:abstractNumId w:val="6"/>
  </w:num>
  <w:num w:numId="7">
    <w:abstractNumId w:val="15"/>
  </w:num>
  <w:num w:numId="8">
    <w:abstractNumId w:val="3"/>
  </w:num>
  <w:num w:numId="9">
    <w:abstractNumId w:val="8"/>
  </w:num>
  <w:num w:numId="10">
    <w:abstractNumId w:val="12"/>
  </w:num>
  <w:num w:numId="11">
    <w:abstractNumId w:val="0"/>
  </w:num>
  <w:num w:numId="12">
    <w:abstractNumId w:val="0"/>
  </w:num>
  <w:num w:numId="13">
    <w:abstractNumId w:val="4"/>
  </w:num>
  <w:num w:numId="14">
    <w:abstractNumId w:val="17"/>
  </w:num>
  <w:num w:numId="15">
    <w:abstractNumId w:val="5"/>
  </w:num>
  <w:num w:numId="16">
    <w:abstractNumId w:val="16"/>
  </w:num>
  <w:num w:numId="17">
    <w:abstractNumId w:val="2"/>
  </w:num>
  <w:num w:numId="18">
    <w:abstractNumId w:val="13"/>
  </w:num>
  <w:num w:numId="19">
    <w:abstractNumId w:val="14"/>
  </w:num>
  <w:num w:numId="20">
    <w:abstractNumId w:val="0"/>
  </w:num>
  <w:num w:numId="21">
    <w:abstractNumId w:val="10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BEE"/>
    <w:rsid w:val="00056510"/>
    <w:rsid w:val="0006784D"/>
    <w:rsid w:val="00077A2E"/>
    <w:rsid w:val="00083D51"/>
    <w:rsid w:val="000B0311"/>
    <w:rsid w:val="000B551F"/>
    <w:rsid w:val="000C67AF"/>
    <w:rsid w:val="000E5441"/>
    <w:rsid w:val="00121BC8"/>
    <w:rsid w:val="00150ABF"/>
    <w:rsid w:val="001601D8"/>
    <w:rsid w:val="00163672"/>
    <w:rsid w:val="00182114"/>
    <w:rsid w:val="001A0B97"/>
    <w:rsid w:val="001B3FD9"/>
    <w:rsid w:val="001B413C"/>
    <w:rsid w:val="001B7233"/>
    <w:rsid w:val="002155AD"/>
    <w:rsid w:val="00236548"/>
    <w:rsid w:val="00246BC2"/>
    <w:rsid w:val="00253111"/>
    <w:rsid w:val="00264910"/>
    <w:rsid w:val="00277C89"/>
    <w:rsid w:val="00283FAB"/>
    <w:rsid w:val="00290642"/>
    <w:rsid w:val="002B42A9"/>
    <w:rsid w:val="002B6CCC"/>
    <w:rsid w:val="002D03F5"/>
    <w:rsid w:val="002D1245"/>
    <w:rsid w:val="002D4DC6"/>
    <w:rsid w:val="002E6BED"/>
    <w:rsid w:val="00305FDE"/>
    <w:rsid w:val="00334981"/>
    <w:rsid w:val="003526C9"/>
    <w:rsid w:val="0036541D"/>
    <w:rsid w:val="003726BC"/>
    <w:rsid w:val="003842A2"/>
    <w:rsid w:val="00392ECB"/>
    <w:rsid w:val="003B47A8"/>
    <w:rsid w:val="003C0BF8"/>
    <w:rsid w:val="003F305A"/>
    <w:rsid w:val="00400A81"/>
    <w:rsid w:val="0041022C"/>
    <w:rsid w:val="004115D5"/>
    <w:rsid w:val="00433AA0"/>
    <w:rsid w:val="00475D83"/>
    <w:rsid w:val="0048552F"/>
    <w:rsid w:val="00496DCB"/>
    <w:rsid w:val="004B2034"/>
    <w:rsid w:val="004B61FC"/>
    <w:rsid w:val="004B6A4C"/>
    <w:rsid w:val="004B6C88"/>
    <w:rsid w:val="004C794D"/>
    <w:rsid w:val="004F4208"/>
    <w:rsid w:val="004F55C2"/>
    <w:rsid w:val="00503377"/>
    <w:rsid w:val="00507E7E"/>
    <w:rsid w:val="005160F2"/>
    <w:rsid w:val="00525BB2"/>
    <w:rsid w:val="005268AD"/>
    <w:rsid w:val="00530B24"/>
    <w:rsid w:val="00531998"/>
    <w:rsid w:val="00542201"/>
    <w:rsid w:val="0056352C"/>
    <w:rsid w:val="00564BC4"/>
    <w:rsid w:val="00581A76"/>
    <w:rsid w:val="00586326"/>
    <w:rsid w:val="00593B35"/>
    <w:rsid w:val="005A1AEE"/>
    <w:rsid w:val="006070F7"/>
    <w:rsid w:val="00624020"/>
    <w:rsid w:val="0063507C"/>
    <w:rsid w:val="006623F8"/>
    <w:rsid w:val="0067308A"/>
    <w:rsid w:val="006F1095"/>
    <w:rsid w:val="006F12D5"/>
    <w:rsid w:val="006F2618"/>
    <w:rsid w:val="0070231E"/>
    <w:rsid w:val="00720BC0"/>
    <w:rsid w:val="00721E65"/>
    <w:rsid w:val="00733950"/>
    <w:rsid w:val="0075169A"/>
    <w:rsid w:val="00760CD1"/>
    <w:rsid w:val="00797E2D"/>
    <w:rsid w:val="007C6A41"/>
    <w:rsid w:val="007F0CA7"/>
    <w:rsid w:val="007F59D0"/>
    <w:rsid w:val="00805A41"/>
    <w:rsid w:val="00814697"/>
    <w:rsid w:val="00824BD2"/>
    <w:rsid w:val="008835BE"/>
    <w:rsid w:val="008A08D4"/>
    <w:rsid w:val="008E4D04"/>
    <w:rsid w:val="0091386F"/>
    <w:rsid w:val="00926EDC"/>
    <w:rsid w:val="00942D6F"/>
    <w:rsid w:val="009539C3"/>
    <w:rsid w:val="00965691"/>
    <w:rsid w:val="009822C9"/>
    <w:rsid w:val="009C134E"/>
    <w:rsid w:val="009C70C8"/>
    <w:rsid w:val="00A35091"/>
    <w:rsid w:val="00A362D7"/>
    <w:rsid w:val="00A42235"/>
    <w:rsid w:val="00A42703"/>
    <w:rsid w:val="00AC026B"/>
    <w:rsid w:val="00AC4D79"/>
    <w:rsid w:val="00AF24CC"/>
    <w:rsid w:val="00AF26F4"/>
    <w:rsid w:val="00B028C1"/>
    <w:rsid w:val="00B10B18"/>
    <w:rsid w:val="00B344F7"/>
    <w:rsid w:val="00B404A5"/>
    <w:rsid w:val="00B4235D"/>
    <w:rsid w:val="00B7523F"/>
    <w:rsid w:val="00B75C71"/>
    <w:rsid w:val="00B86235"/>
    <w:rsid w:val="00BB1898"/>
    <w:rsid w:val="00BB3710"/>
    <w:rsid w:val="00BB4E04"/>
    <w:rsid w:val="00C06C1E"/>
    <w:rsid w:val="00C429A4"/>
    <w:rsid w:val="00C47BEE"/>
    <w:rsid w:val="00C9094E"/>
    <w:rsid w:val="00C92F05"/>
    <w:rsid w:val="00CA0D86"/>
    <w:rsid w:val="00CB6B9C"/>
    <w:rsid w:val="00CC172F"/>
    <w:rsid w:val="00CC6175"/>
    <w:rsid w:val="00CE7811"/>
    <w:rsid w:val="00CF0711"/>
    <w:rsid w:val="00D41D04"/>
    <w:rsid w:val="00D6201D"/>
    <w:rsid w:val="00D6407C"/>
    <w:rsid w:val="00D945C6"/>
    <w:rsid w:val="00D9578A"/>
    <w:rsid w:val="00DB00F4"/>
    <w:rsid w:val="00DD7B9C"/>
    <w:rsid w:val="00DF52BE"/>
    <w:rsid w:val="00E01913"/>
    <w:rsid w:val="00E10AC7"/>
    <w:rsid w:val="00E21195"/>
    <w:rsid w:val="00E51306"/>
    <w:rsid w:val="00E811B4"/>
    <w:rsid w:val="00EC1AE0"/>
    <w:rsid w:val="00EC7847"/>
    <w:rsid w:val="00ED0A68"/>
    <w:rsid w:val="00EF2E51"/>
    <w:rsid w:val="00EF31E0"/>
    <w:rsid w:val="00F7599E"/>
    <w:rsid w:val="00F821A5"/>
    <w:rsid w:val="00F95E11"/>
    <w:rsid w:val="00FE3172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75169A"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2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customStyle="1" w:styleId="11">
    <w:name w:val="머리글1"/>
    <w:basedOn w:val="a0"/>
    <w:rsid w:val="00C06C1E"/>
    <w:pPr>
      <w:tabs>
        <w:tab w:val="center" w:pos="4320"/>
        <w:tab w:val="right" w:pos="8640"/>
      </w:tabs>
      <w:autoSpaceDN w:val="0"/>
      <w:spacing w:line="240" w:lineRule="auto"/>
      <w:textAlignment w:val="baseline"/>
    </w:pPr>
    <w:rPr>
      <w:rFonts w:ascii="굴림" w:eastAsia="굴림" w:hAnsi="굴림" w:cs="굴림"/>
      <w:color w:val="000000"/>
      <w:lang w:eastAsia="ko-KR"/>
    </w:rPr>
  </w:style>
  <w:style w:type="paragraph" w:customStyle="1" w:styleId="af7">
    <w:name w:val="바탕글"/>
    <w:basedOn w:val="a0"/>
    <w:rsid w:val="00C06C1E"/>
    <w:pPr>
      <w:autoSpaceDN w:val="0"/>
      <w:spacing w:line="240" w:lineRule="auto"/>
      <w:textAlignment w:val="baseline"/>
    </w:pPr>
    <w:rPr>
      <w:rFonts w:ascii="굴림" w:eastAsia="굴림" w:hAnsi="굴림" w:cs="굴림"/>
      <w:color w:val="000000"/>
      <w:lang w:eastAsia="ko-KR"/>
    </w:rPr>
  </w:style>
  <w:style w:type="character" w:customStyle="1" w:styleId="2Char">
    <w:name w:val="제목 2 Char"/>
    <w:basedOn w:val="a1"/>
    <w:link w:val="2"/>
    <w:rsid w:val="00475D83"/>
    <w:rPr>
      <w:rFonts w:ascii="Arial" w:hAnsi="Arial"/>
      <w:b/>
      <w:lang w:eastAsia="en-US"/>
    </w:rPr>
  </w:style>
  <w:style w:type="character" w:customStyle="1" w:styleId="3Char">
    <w:name w:val="제목 3 Char"/>
    <w:basedOn w:val="a1"/>
    <w:link w:val="3"/>
    <w:rsid w:val="00475D83"/>
    <w:rPr>
      <w:rFonts w:ascii="Arial" w:hAnsi="Arial"/>
      <w:i/>
      <w:lang w:eastAsia="en-US"/>
    </w:rPr>
  </w:style>
  <w:style w:type="paragraph" w:customStyle="1" w:styleId="110">
    <w:name w:val="제목 11"/>
    <w:basedOn w:val="a0"/>
    <w:rsid w:val="00D9578A"/>
    <w:pPr>
      <w:keepNext/>
      <w:tabs>
        <w:tab w:val="num" w:pos="800"/>
      </w:tabs>
      <w:autoSpaceDN w:val="0"/>
      <w:spacing w:before="120" w:after="60" w:line="240" w:lineRule="auto"/>
      <w:ind w:left="800" w:hanging="400"/>
      <w:textAlignment w:val="baseline"/>
    </w:pPr>
    <w:rPr>
      <w:rFonts w:ascii="굴림" w:eastAsia="굴림" w:hAnsi="굴림" w:cs="굴림"/>
      <w:b/>
      <w:bCs/>
      <w:color w:val="000000"/>
      <w:sz w:val="24"/>
      <w:szCs w:val="24"/>
      <w:lang w:eastAsia="ko-KR"/>
    </w:rPr>
  </w:style>
  <w:style w:type="paragraph" w:customStyle="1" w:styleId="21">
    <w:name w:val="제목 21"/>
    <w:basedOn w:val="a0"/>
    <w:rsid w:val="00D9578A"/>
    <w:pPr>
      <w:keepNext/>
      <w:numPr>
        <w:ilvl w:val="1"/>
        <w:numId w:val="2"/>
      </w:numPr>
      <w:autoSpaceDN w:val="0"/>
      <w:spacing w:before="120" w:after="60" w:line="240" w:lineRule="auto"/>
      <w:textAlignment w:val="baseline"/>
    </w:pPr>
    <w:rPr>
      <w:rFonts w:ascii="굴림" w:eastAsia="굴림" w:hAnsi="굴림" w:cs="굴림"/>
      <w:b/>
      <w:bCs/>
      <w:color w:val="000000"/>
      <w:lang w:eastAsia="ko-KR"/>
    </w:rPr>
  </w:style>
  <w:style w:type="paragraph" w:customStyle="1" w:styleId="12">
    <w:name w:val="캡션1"/>
    <w:basedOn w:val="a0"/>
    <w:rsid w:val="00D9578A"/>
    <w:pPr>
      <w:wordWrap w:val="0"/>
      <w:autoSpaceDE w:val="0"/>
      <w:autoSpaceDN w:val="0"/>
      <w:spacing w:line="240" w:lineRule="auto"/>
      <w:jc w:val="both"/>
      <w:textAlignment w:val="baseline"/>
    </w:pPr>
    <w:rPr>
      <w:rFonts w:ascii="굴림" w:eastAsia="굴림" w:hAnsi="굴림" w:cs="굴림"/>
      <w:b/>
      <w:bCs/>
      <w:color w:val="000000"/>
      <w:kern w:val="2"/>
      <w:lang w:eastAsia="ko-KR"/>
    </w:rPr>
  </w:style>
  <w:style w:type="paragraph" w:customStyle="1" w:styleId="31">
    <w:name w:val="제목 31"/>
    <w:basedOn w:val="a0"/>
    <w:rsid w:val="00D9578A"/>
    <w:pPr>
      <w:keepNext/>
      <w:numPr>
        <w:ilvl w:val="2"/>
        <w:numId w:val="2"/>
      </w:numPr>
      <w:autoSpaceDN w:val="0"/>
      <w:spacing w:before="120" w:after="60" w:line="240" w:lineRule="auto"/>
      <w:textAlignment w:val="baseline"/>
    </w:pPr>
    <w:rPr>
      <w:rFonts w:ascii="굴림" w:eastAsia="굴림" w:hAnsi="굴림" w:cs="굴림"/>
      <w:i/>
      <w:iCs/>
      <w:color w:val="000000"/>
      <w:lang w:eastAsia="ko-KR"/>
    </w:rPr>
  </w:style>
  <w:style w:type="paragraph" w:customStyle="1" w:styleId="13">
    <w:name w:val="제목1"/>
    <w:basedOn w:val="a0"/>
    <w:rsid w:val="00D9578A"/>
    <w:pPr>
      <w:autoSpaceDN w:val="0"/>
      <w:spacing w:line="240" w:lineRule="auto"/>
      <w:jc w:val="center"/>
      <w:textAlignment w:val="baseline"/>
    </w:pPr>
    <w:rPr>
      <w:rFonts w:ascii="굴림" w:eastAsia="굴림" w:hAnsi="굴림" w:cs="굴림"/>
      <w:b/>
      <w:bCs/>
      <w:color w:val="000000"/>
      <w:sz w:val="36"/>
      <w:szCs w:val="36"/>
      <w:lang w:eastAsia="ko-KR"/>
    </w:rPr>
  </w:style>
  <w:style w:type="paragraph" w:customStyle="1" w:styleId="111">
    <w:name w:val="목차 11"/>
    <w:basedOn w:val="a0"/>
    <w:rsid w:val="00D9578A"/>
    <w:pPr>
      <w:tabs>
        <w:tab w:val="right" w:pos="9360"/>
      </w:tabs>
      <w:autoSpaceDN w:val="0"/>
      <w:spacing w:before="240" w:after="60" w:line="240" w:lineRule="auto"/>
      <w:ind w:right="720"/>
      <w:textAlignment w:val="baseline"/>
    </w:pPr>
    <w:rPr>
      <w:rFonts w:ascii="굴림" w:eastAsia="굴림" w:hAnsi="굴림" w:cs="굴림"/>
      <w:color w:val="000000"/>
      <w:lang w:eastAsia="ko-KR"/>
    </w:rPr>
  </w:style>
  <w:style w:type="paragraph" w:customStyle="1" w:styleId="210">
    <w:name w:val="목차 21"/>
    <w:basedOn w:val="a0"/>
    <w:rsid w:val="00D9578A"/>
    <w:pPr>
      <w:tabs>
        <w:tab w:val="right" w:pos="9360"/>
      </w:tabs>
      <w:autoSpaceDN w:val="0"/>
      <w:spacing w:line="240" w:lineRule="auto"/>
      <w:ind w:left="432" w:right="720"/>
      <w:textAlignment w:val="baseline"/>
    </w:pPr>
    <w:rPr>
      <w:rFonts w:ascii="굴림" w:eastAsia="굴림" w:hAnsi="굴림" w:cs="굴림"/>
      <w:color w:val="000000"/>
      <w:lang w:eastAsia="ko-KR"/>
    </w:rPr>
  </w:style>
  <w:style w:type="paragraph" w:customStyle="1" w:styleId="310">
    <w:name w:val="목차 31"/>
    <w:basedOn w:val="a0"/>
    <w:rsid w:val="00D9578A"/>
    <w:pPr>
      <w:tabs>
        <w:tab w:val="left" w:pos="1440"/>
        <w:tab w:val="right" w:pos="9360"/>
      </w:tabs>
      <w:autoSpaceDN w:val="0"/>
      <w:spacing w:line="240" w:lineRule="auto"/>
      <w:ind w:left="864"/>
      <w:textAlignment w:val="baseline"/>
    </w:pPr>
    <w:rPr>
      <w:rFonts w:ascii="굴림" w:eastAsia="굴림" w:hAnsi="굴림" w:cs="굴림"/>
      <w:color w:val="000000"/>
      <w:lang w:eastAsia="ko-KR"/>
    </w:rPr>
  </w:style>
  <w:style w:type="paragraph" w:styleId="af8">
    <w:name w:val="List Paragraph"/>
    <w:basedOn w:val="a0"/>
    <w:uiPriority w:val="34"/>
    <w:qFormat/>
    <w:rsid w:val="00B7523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75169A"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2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customStyle="1" w:styleId="11">
    <w:name w:val="머리글1"/>
    <w:basedOn w:val="a0"/>
    <w:rsid w:val="00C06C1E"/>
    <w:pPr>
      <w:tabs>
        <w:tab w:val="center" w:pos="4320"/>
        <w:tab w:val="right" w:pos="8640"/>
      </w:tabs>
      <w:autoSpaceDN w:val="0"/>
      <w:spacing w:line="240" w:lineRule="auto"/>
      <w:textAlignment w:val="baseline"/>
    </w:pPr>
    <w:rPr>
      <w:rFonts w:ascii="굴림" w:eastAsia="굴림" w:hAnsi="굴림" w:cs="굴림"/>
      <w:color w:val="000000"/>
      <w:lang w:eastAsia="ko-KR"/>
    </w:rPr>
  </w:style>
  <w:style w:type="paragraph" w:customStyle="1" w:styleId="af7">
    <w:name w:val="바탕글"/>
    <w:basedOn w:val="a0"/>
    <w:rsid w:val="00C06C1E"/>
    <w:pPr>
      <w:autoSpaceDN w:val="0"/>
      <w:spacing w:line="240" w:lineRule="auto"/>
      <w:textAlignment w:val="baseline"/>
    </w:pPr>
    <w:rPr>
      <w:rFonts w:ascii="굴림" w:eastAsia="굴림" w:hAnsi="굴림" w:cs="굴림"/>
      <w:color w:val="000000"/>
      <w:lang w:eastAsia="ko-KR"/>
    </w:rPr>
  </w:style>
  <w:style w:type="character" w:customStyle="1" w:styleId="2Char">
    <w:name w:val="제목 2 Char"/>
    <w:basedOn w:val="a1"/>
    <w:link w:val="2"/>
    <w:rsid w:val="00475D83"/>
    <w:rPr>
      <w:rFonts w:ascii="Arial" w:hAnsi="Arial"/>
      <w:b/>
      <w:lang w:eastAsia="en-US"/>
    </w:rPr>
  </w:style>
  <w:style w:type="character" w:customStyle="1" w:styleId="3Char">
    <w:name w:val="제목 3 Char"/>
    <w:basedOn w:val="a1"/>
    <w:link w:val="3"/>
    <w:rsid w:val="00475D83"/>
    <w:rPr>
      <w:rFonts w:ascii="Arial" w:hAnsi="Arial"/>
      <w:i/>
      <w:lang w:eastAsia="en-US"/>
    </w:rPr>
  </w:style>
  <w:style w:type="paragraph" w:customStyle="1" w:styleId="110">
    <w:name w:val="제목 11"/>
    <w:basedOn w:val="a0"/>
    <w:rsid w:val="00D9578A"/>
    <w:pPr>
      <w:keepNext/>
      <w:tabs>
        <w:tab w:val="num" w:pos="800"/>
      </w:tabs>
      <w:autoSpaceDN w:val="0"/>
      <w:spacing w:before="120" w:after="60" w:line="240" w:lineRule="auto"/>
      <w:ind w:left="800" w:hanging="400"/>
      <w:textAlignment w:val="baseline"/>
    </w:pPr>
    <w:rPr>
      <w:rFonts w:ascii="굴림" w:eastAsia="굴림" w:hAnsi="굴림" w:cs="굴림"/>
      <w:b/>
      <w:bCs/>
      <w:color w:val="000000"/>
      <w:sz w:val="24"/>
      <w:szCs w:val="24"/>
      <w:lang w:eastAsia="ko-KR"/>
    </w:rPr>
  </w:style>
  <w:style w:type="paragraph" w:customStyle="1" w:styleId="21">
    <w:name w:val="제목 21"/>
    <w:basedOn w:val="a0"/>
    <w:rsid w:val="00D9578A"/>
    <w:pPr>
      <w:keepNext/>
      <w:numPr>
        <w:ilvl w:val="1"/>
        <w:numId w:val="2"/>
      </w:numPr>
      <w:autoSpaceDN w:val="0"/>
      <w:spacing w:before="120" w:after="60" w:line="240" w:lineRule="auto"/>
      <w:textAlignment w:val="baseline"/>
    </w:pPr>
    <w:rPr>
      <w:rFonts w:ascii="굴림" w:eastAsia="굴림" w:hAnsi="굴림" w:cs="굴림"/>
      <w:b/>
      <w:bCs/>
      <w:color w:val="000000"/>
      <w:lang w:eastAsia="ko-KR"/>
    </w:rPr>
  </w:style>
  <w:style w:type="paragraph" w:customStyle="1" w:styleId="12">
    <w:name w:val="캡션1"/>
    <w:basedOn w:val="a0"/>
    <w:rsid w:val="00D9578A"/>
    <w:pPr>
      <w:wordWrap w:val="0"/>
      <w:autoSpaceDE w:val="0"/>
      <w:autoSpaceDN w:val="0"/>
      <w:spacing w:line="240" w:lineRule="auto"/>
      <w:jc w:val="both"/>
      <w:textAlignment w:val="baseline"/>
    </w:pPr>
    <w:rPr>
      <w:rFonts w:ascii="굴림" w:eastAsia="굴림" w:hAnsi="굴림" w:cs="굴림"/>
      <w:b/>
      <w:bCs/>
      <w:color w:val="000000"/>
      <w:kern w:val="2"/>
      <w:lang w:eastAsia="ko-KR"/>
    </w:rPr>
  </w:style>
  <w:style w:type="paragraph" w:customStyle="1" w:styleId="31">
    <w:name w:val="제목 31"/>
    <w:basedOn w:val="a0"/>
    <w:rsid w:val="00D9578A"/>
    <w:pPr>
      <w:keepNext/>
      <w:numPr>
        <w:ilvl w:val="2"/>
        <w:numId w:val="2"/>
      </w:numPr>
      <w:autoSpaceDN w:val="0"/>
      <w:spacing w:before="120" w:after="60" w:line="240" w:lineRule="auto"/>
      <w:textAlignment w:val="baseline"/>
    </w:pPr>
    <w:rPr>
      <w:rFonts w:ascii="굴림" w:eastAsia="굴림" w:hAnsi="굴림" w:cs="굴림"/>
      <w:i/>
      <w:iCs/>
      <w:color w:val="000000"/>
      <w:lang w:eastAsia="ko-KR"/>
    </w:rPr>
  </w:style>
  <w:style w:type="paragraph" w:customStyle="1" w:styleId="13">
    <w:name w:val="제목1"/>
    <w:basedOn w:val="a0"/>
    <w:rsid w:val="00D9578A"/>
    <w:pPr>
      <w:autoSpaceDN w:val="0"/>
      <w:spacing w:line="240" w:lineRule="auto"/>
      <w:jc w:val="center"/>
      <w:textAlignment w:val="baseline"/>
    </w:pPr>
    <w:rPr>
      <w:rFonts w:ascii="굴림" w:eastAsia="굴림" w:hAnsi="굴림" w:cs="굴림"/>
      <w:b/>
      <w:bCs/>
      <w:color w:val="000000"/>
      <w:sz w:val="36"/>
      <w:szCs w:val="36"/>
      <w:lang w:eastAsia="ko-KR"/>
    </w:rPr>
  </w:style>
  <w:style w:type="paragraph" w:customStyle="1" w:styleId="111">
    <w:name w:val="목차 11"/>
    <w:basedOn w:val="a0"/>
    <w:rsid w:val="00D9578A"/>
    <w:pPr>
      <w:tabs>
        <w:tab w:val="right" w:pos="9360"/>
      </w:tabs>
      <w:autoSpaceDN w:val="0"/>
      <w:spacing w:before="240" w:after="60" w:line="240" w:lineRule="auto"/>
      <w:ind w:right="720"/>
      <w:textAlignment w:val="baseline"/>
    </w:pPr>
    <w:rPr>
      <w:rFonts w:ascii="굴림" w:eastAsia="굴림" w:hAnsi="굴림" w:cs="굴림"/>
      <w:color w:val="000000"/>
      <w:lang w:eastAsia="ko-KR"/>
    </w:rPr>
  </w:style>
  <w:style w:type="paragraph" w:customStyle="1" w:styleId="210">
    <w:name w:val="목차 21"/>
    <w:basedOn w:val="a0"/>
    <w:rsid w:val="00D9578A"/>
    <w:pPr>
      <w:tabs>
        <w:tab w:val="right" w:pos="9360"/>
      </w:tabs>
      <w:autoSpaceDN w:val="0"/>
      <w:spacing w:line="240" w:lineRule="auto"/>
      <w:ind w:left="432" w:right="720"/>
      <w:textAlignment w:val="baseline"/>
    </w:pPr>
    <w:rPr>
      <w:rFonts w:ascii="굴림" w:eastAsia="굴림" w:hAnsi="굴림" w:cs="굴림"/>
      <w:color w:val="000000"/>
      <w:lang w:eastAsia="ko-KR"/>
    </w:rPr>
  </w:style>
  <w:style w:type="paragraph" w:customStyle="1" w:styleId="310">
    <w:name w:val="목차 31"/>
    <w:basedOn w:val="a0"/>
    <w:rsid w:val="00D9578A"/>
    <w:pPr>
      <w:tabs>
        <w:tab w:val="left" w:pos="1440"/>
        <w:tab w:val="right" w:pos="9360"/>
      </w:tabs>
      <w:autoSpaceDN w:val="0"/>
      <w:spacing w:line="240" w:lineRule="auto"/>
      <w:ind w:left="864"/>
      <w:textAlignment w:val="baseline"/>
    </w:pPr>
    <w:rPr>
      <w:rFonts w:ascii="굴림" w:eastAsia="굴림" w:hAnsi="굴림" w:cs="굴림"/>
      <w:color w:val="000000"/>
      <w:lang w:eastAsia="ko-KR"/>
    </w:rPr>
  </w:style>
  <w:style w:type="paragraph" w:styleId="af8">
    <w:name w:val="List Paragraph"/>
    <w:basedOn w:val="a0"/>
    <w:uiPriority w:val="34"/>
    <w:qFormat/>
    <w:rsid w:val="00B752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130</TotalTime>
  <Pages>62</Pages>
  <Words>11107</Words>
  <Characters>63314</Characters>
  <Application>Microsoft Office Word</Application>
  <DocSecurity>0</DocSecurity>
  <Lines>527</Lines>
  <Paragraphs>148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74273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sky</cp:lastModifiedBy>
  <cp:revision>14</cp:revision>
  <cp:lastPrinted>2006-03-03T07:52:00Z</cp:lastPrinted>
  <dcterms:created xsi:type="dcterms:W3CDTF">2018-03-13T05:46:00Z</dcterms:created>
  <dcterms:modified xsi:type="dcterms:W3CDTF">2019-05-06T14:44:00Z</dcterms:modified>
</cp:coreProperties>
</file>