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C06C1E" w:rsidRDefault="00C06C1E" w:rsidP="00C06C1E">
      <w:pPr>
        <w:pStyle w:val="11"/>
        <w:autoSpaceDE w:val="0"/>
        <w:spacing w:before="240"/>
        <w:jc w:val="right"/>
      </w:pPr>
      <w:r>
        <w:rPr>
          <w:rFonts w:ascii="바탕" w:eastAsia="바탕" w:hAnsi="바탕" w:hint="eastAsia"/>
          <w:b/>
          <w:bCs/>
          <w:sz w:val="48"/>
          <w:szCs w:val="48"/>
        </w:rPr>
        <w:t>[20141515]</w:t>
      </w:r>
    </w:p>
    <w:p w:rsidR="00C06C1E" w:rsidRDefault="00C06C1E" w:rsidP="00C06C1E">
      <w:pPr>
        <w:pStyle w:val="11"/>
        <w:autoSpaceDE w:val="0"/>
        <w:spacing w:before="240"/>
        <w:jc w:val="right"/>
      </w:pPr>
      <w:r>
        <w:rPr>
          <w:rFonts w:ascii="바탕" w:eastAsia="바탕" w:hAnsi="바탕" w:hint="eastAsia"/>
          <w:b/>
          <w:bCs/>
          <w:sz w:val="48"/>
          <w:szCs w:val="48"/>
        </w:rPr>
        <w:t>[</w:t>
      </w:r>
      <w:r>
        <w:rPr>
          <w:rFonts w:eastAsia="바탕"/>
          <w:b/>
          <w:bCs/>
          <w:sz w:val="48"/>
          <w:szCs w:val="48"/>
        </w:rPr>
        <w:t>김연후</w:t>
      </w:r>
      <w:r>
        <w:rPr>
          <w:rFonts w:ascii="바탕" w:eastAsia="바탕" w:hAnsi="바탕" w:hint="eastAsia"/>
          <w:b/>
          <w:bCs/>
          <w:sz w:val="48"/>
          <w:szCs w:val="48"/>
        </w:rPr>
        <w:t>]</w:t>
      </w:r>
    </w:p>
    <w:p w:rsidR="003B47A8" w:rsidRPr="00C06C1E" w:rsidRDefault="003B47A8">
      <w:pPr>
        <w:pStyle w:val="a8"/>
        <w:jc w:val="right"/>
        <w:rPr>
          <w:lang w:eastAsia="ko-KR"/>
        </w:rPr>
        <w:sectPr w:rsidR="003B47A8" w:rsidRPr="00C06C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9578A" w:rsidRDefault="00D9578A" w:rsidP="00D9578A">
      <w:pPr>
        <w:pStyle w:val="Title"/>
        <w:autoSpaceDE w:val="0"/>
      </w:pPr>
      <w:r>
        <w:rPr>
          <w:rFonts w:eastAsia="바탕"/>
        </w:rPr>
        <w:lastRenderedPageBreak/>
        <w:t>목</w:t>
      </w:r>
      <w:r>
        <w:rPr>
          <w:rFonts w:eastAsia="바탕"/>
        </w:rPr>
        <w:t xml:space="preserve"> </w:t>
      </w:r>
      <w:r>
        <w:rPr>
          <w:rFonts w:eastAsia="바탕"/>
        </w:rPr>
        <w:t>차</w:t>
      </w:r>
    </w:p>
    <w:p w:rsidR="00D9578A" w:rsidRDefault="00D9578A" w:rsidP="00D9578A">
      <w:pPr>
        <w:pStyle w:val="toc10"/>
        <w:tabs>
          <w:tab w:val="left" w:pos="432"/>
        </w:tabs>
        <w:autoSpaceDE w:val="0"/>
      </w:pPr>
      <w:r>
        <w:rPr>
          <w:rFonts w:ascii="바탕" w:eastAsia="바탕" w:hAnsi="바탕" w:hint="eastAsia"/>
        </w:rPr>
        <w:t>1.</w:t>
      </w:r>
      <w:r>
        <w:tab/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개요</w:t>
      </w:r>
      <w:r>
        <w:tab/>
      </w:r>
    </w:p>
    <w:p w:rsidR="00D9578A" w:rsidRDefault="00D9578A" w:rsidP="00D9578A">
      <w:pPr>
        <w:pStyle w:val="toc10"/>
        <w:tabs>
          <w:tab w:val="left" w:pos="432"/>
        </w:tabs>
        <w:autoSpaceDE w:val="0"/>
      </w:pPr>
      <w:r>
        <w:rPr>
          <w:rFonts w:ascii="바탕" w:eastAsia="바탕" w:hAnsi="바탕" w:hint="eastAsia"/>
        </w:rPr>
        <w:t>2.</w:t>
      </w:r>
      <w:r>
        <w:tab/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설명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2.1</w:t>
      </w:r>
      <w:r>
        <w:tab/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흐름도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toc10"/>
        <w:tabs>
          <w:tab w:val="left" w:pos="432"/>
        </w:tabs>
        <w:autoSpaceDE w:val="0"/>
      </w:pPr>
      <w:r>
        <w:rPr>
          <w:rFonts w:ascii="바탕" w:eastAsia="바탕" w:hAnsi="바탕" w:hint="eastAsia"/>
        </w:rPr>
        <w:t>3.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정의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3.1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main()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3.1.1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3.1.2</w:t>
      </w:r>
      <w:r>
        <w:tab/>
      </w:r>
      <w:r>
        <w:rPr>
          <w:rFonts w:eastAsia="바탕"/>
        </w:rPr>
        <w:t>사용</w:t>
      </w:r>
      <w:r>
        <w:rPr>
          <w:rFonts w:eastAsia="바탕"/>
        </w:rPr>
        <w:t xml:space="preserve"> </w:t>
      </w:r>
      <w:r>
        <w:rPr>
          <w:rFonts w:eastAsia="바탕"/>
        </w:rPr>
        <w:t>변수</w:t>
      </w:r>
      <w:r>
        <w:tab/>
      </w:r>
      <w:r>
        <w:rPr>
          <w:rFonts w:ascii="바탕" w:eastAsia="바탕" w:hAnsi="바탕" w:hint="eastAsia"/>
        </w:rPr>
        <w:t>3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3.2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getFormat()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3.2.1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3.2.2</w:t>
      </w:r>
      <w:r>
        <w:tab/>
      </w:r>
      <w:r>
        <w:rPr>
          <w:rFonts w:eastAsia="바탕"/>
        </w:rPr>
        <w:t>사용</w:t>
      </w:r>
      <w:r>
        <w:rPr>
          <w:rFonts w:eastAsia="바탕"/>
        </w:rPr>
        <w:t xml:space="preserve"> </w:t>
      </w:r>
      <w:r>
        <w:rPr>
          <w:rFonts w:eastAsia="바탕"/>
        </w:rPr>
        <w:t>변수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3.3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insertSym()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3.3.1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3.3.2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3.4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searchSym()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3.4.1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3.4.2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3.5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printSym()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3.5.1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3.5.2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3.6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freeSym()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3.6.1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3.6.2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4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3.7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findSym()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3.7.1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3.7.2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3.8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findSymAddr()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3.8.1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3.8.2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3.9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hexTostring()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3.9.1</w:t>
      </w:r>
      <w:r>
        <w:tab/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3.9.2</w:t>
      </w:r>
      <w:r>
        <w:tab/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3.10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makeObjectcode()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3.10.1</w:t>
      </w:r>
      <w:r>
        <w:rPr>
          <w:rFonts w:hint="eastAsia"/>
        </w:rPr>
        <w:t xml:space="preserve"> </w:t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3.10.2</w:t>
      </w:r>
      <w:r>
        <w:rPr>
          <w:rFonts w:hint="eastAsia"/>
        </w:rPr>
        <w:t xml:space="preserve"> </w:t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3.11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displayFile()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3.11.1</w:t>
      </w:r>
      <w:r>
        <w:rPr>
          <w:rFonts w:hint="eastAsia"/>
        </w:rPr>
        <w:t xml:space="preserve"> </w:t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5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3.11.2</w:t>
      </w:r>
      <w:r>
        <w:rPr>
          <w:rFonts w:hint="eastAsia"/>
        </w:rPr>
        <w:t xml:space="preserve"> </w:t>
      </w:r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6</w:t>
      </w:r>
    </w:p>
    <w:p w:rsidR="00D9578A" w:rsidRDefault="00D9578A" w:rsidP="00D9578A">
      <w:pPr>
        <w:pStyle w:val="toc2"/>
        <w:tabs>
          <w:tab w:val="left" w:pos="1000"/>
        </w:tabs>
        <w:autoSpaceDE w:val="0"/>
      </w:pPr>
      <w:r>
        <w:rPr>
          <w:rFonts w:ascii="바탕" w:eastAsia="바탕" w:hAnsi="바탕" w:hint="eastAsia"/>
        </w:rPr>
        <w:t>3.12</w:t>
      </w:r>
      <w:r>
        <w:tab/>
      </w:r>
      <w:r>
        <w:rPr>
          <w:rFonts w:eastAsia="바탕"/>
        </w:rPr>
        <w:t>모듈</w:t>
      </w:r>
      <w:r>
        <w:rPr>
          <w:rFonts w:eastAsia="바탕"/>
        </w:rPr>
        <w:t xml:space="preserve"> </w:t>
      </w:r>
      <w:r>
        <w:rPr>
          <w:rFonts w:eastAsia="바탕"/>
        </w:rPr>
        <w:t>이름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: assembleFile()</w:t>
      </w:r>
      <w:r>
        <w:tab/>
      </w:r>
      <w:r>
        <w:rPr>
          <w:rFonts w:ascii="바탕" w:eastAsia="바탕" w:hAnsi="바탕" w:hint="eastAsia"/>
        </w:rPr>
        <w:t>6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3.12.1</w:t>
      </w:r>
      <w:r>
        <w:rPr>
          <w:rFonts w:hint="eastAsia"/>
        </w:rPr>
        <w:t xml:space="preserve"> </w:t>
      </w:r>
      <w:r>
        <w:rPr>
          <w:rFonts w:eastAsia="바탕"/>
        </w:rPr>
        <w:t>기능</w:t>
      </w:r>
      <w:r>
        <w:tab/>
      </w:r>
      <w:r>
        <w:rPr>
          <w:rFonts w:ascii="바탕" w:eastAsia="바탕" w:hAnsi="바탕" w:hint="eastAsia"/>
        </w:rPr>
        <w:t>6</w:t>
      </w:r>
    </w:p>
    <w:p w:rsidR="00D9578A" w:rsidRDefault="00D9578A" w:rsidP="00D9578A">
      <w:pPr>
        <w:pStyle w:val="toc3"/>
        <w:autoSpaceDE w:val="0"/>
      </w:pPr>
      <w:r>
        <w:rPr>
          <w:rFonts w:ascii="바탕" w:eastAsia="바탕" w:hAnsi="바탕" w:hint="eastAsia"/>
        </w:rPr>
        <w:t>3.12.2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eastAsia="바탕"/>
        </w:rPr>
        <w:t>사용변수</w:t>
      </w:r>
      <w:r>
        <w:tab/>
      </w:r>
      <w:r>
        <w:rPr>
          <w:rFonts w:ascii="바탕" w:eastAsia="바탕" w:hAnsi="바탕" w:hint="eastAsia"/>
        </w:rPr>
        <w:t>6</w:t>
      </w:r>
    </w:p>
    <w:p w:rsidR="00D9578A" w:rsidRDefault="00D9578A" w:rsidP="00D9578A">
      <w:pPr>
        <w:pStyle w:val="af7"/>
        <w:autoSpaceDE w:val="0"/>
      </w:pPr>
    </w:p>
    <w:p w:rsidR="00D9578A" w:rsidRDefault="00D9578A" w:rsidP="00D9578A">
      <w:pPr>
        <w:pStyle w:val="af7"/>
        <w:autoSpaceDE w:val="0"/>
      </w:pPr>
    </w:p>
    <w:p w:rsidR="00D9578A" w:rsidRDefault="00D9578A" w:rsidP="00D9578A">
      <w:pPr>
        <w:pStyle w:val="af7"/>
        <w:wordWrap w:val="0"/>
        <w:autoSpaceDE w:val="0"/>
        <w:spacing w:line="384" w:lineRule="auto"/>
        <w:jc w:val="both"/>
      </w:pPr>
    </w:p>
    <w:p w:rsidR="003B47A8" w:rsidRDefault="003B47A8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D9578A" w:rsidRPr="00D9578A" w:rsidRDefault="00D9578A" w:rsidP="00D9578A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프로그램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개요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프로그램에서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assemble (filename)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이용하여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SIC/XE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어셈블리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프로그램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소스파일을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input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으로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받아와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object file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과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assembly listing file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만드는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기능을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할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있도록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하였다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.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또한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type (filename)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으로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해당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파일의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내용을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볼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있게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출력하는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기능을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만들었다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.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프로그램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설명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프로그램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흐름도</w:t>
      </w:r>
    </w:p>
    <w:p w:rsidR="00D9578A" w:rsidRPr="00D9578A" w:rsidRDefault="00D9578A" w:rsidP="00D9578A">
      <w:pPr>
        <w:keepNext/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wordWrap w:val="0"/>
        <w:autoSpaceDE w:val="0"/>
        <w:autoSpaceDN w:val="0"/>
        <w:spacing w:line="240" w:lineRule="auto"/>
        <w:ind w:firstLine="720"/>
        <w:jc w:val="both"/>
        <w:textAlignment w:val="baseline"/>
        <w:rPr>
          <w:rFonts w:ascii="굴림" w:eastAsia="굴림" w:hAnsi="굴림" w:cs="굴림"/>
          <w:b/>
          <w:bCs/>
          <w:color w:val="000000"/>
          <w:kern w:val="2"/>
          <w:lang w:eastAsia="ko-KR"/>
        </w:rPr>
      </w:pPr>
      <w:r>
        <w:rPr>
          <w:rFonts w:ascii="굴림" w:eastAsia="굴림" w:hAnsi="굴림" w:cs="굴림"/>
          <w:b/>
          <w:bCs/>
          <w:noProof/>
          <w:color w:val="000000"/>
          <w:kern w:val="2"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line">
              <wp:posOffset>132715</wp:posOffset>
            </wp:positionV>
            <wp:extent cx="2205355" cy="2341880"/>
            <wp:effectExtent l="0" t="0" r="4445" b="1270"/>
            <wp:wrapTopAndBottom/>
            <wp:docPr id="4" name="그림 4" descr="EMB0000554c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1551464" descr="EMB0000554c70c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234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>그림</w:t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 xml:space="preserve"> </w:t>
      </w:r>
      <w:r w:rsidRPr="00D9578A">
        <w:rPr>
          <w:rFonts w:ascii="바탕" w:hAnsi="바탕" w:cs="굴림" w:hint="eastAsia"/>
          <w:b/>
          <w:bCs/>
          <w:color w:val="000000"/>
          <w:kern w:val="2"/>
          <w:lang w:eastAsia="ko-KR"/>
        </w:rPr>
        <w:t xml:space="preserve">1&gt; </w:t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>프로그램</w:t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kern w:val="2"/>
          <w:lang w:eastAsia="ko-KR"/>
        </w:rPr>
        <w:t>흐름도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프로그램을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구성하는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모듈의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구조를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도식하고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,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각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모듈간의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상호작용에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사용되는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데이터에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대해서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기술한다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 xml:space="preserve">.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각각의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상호작용의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흐름은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번호를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부여하여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sz w:val="24"/>
          <w:szCs w:val="24"/>
          <w:lang w:eastAsia="ko-KR"/>
        </w:rPr>
        <w:t>도식한다</w:t>
      </w:r>
      <w:r w:rsidRPr="00D9578A">
        <w:rPr>
          <w:rFonts w:ascii="바탕" w:hAnsi="바탕" w:cs="굴림" w:hint="eastAsia"/>
          <w:color w:val="000000"/>
          <w:sz w:val="24"/>
          <w:szCs w:val="24"/>
          <w:lang w:eastAsia="ko-KR"/>
        </w:rPr>
        <w:t>.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모듈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8"/>
          <w:szCs w:val="28"/>
          <w:lang w:eastAsia="ko-KR"/>
        </w:rPr>
        <w:t>정의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이름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main()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기능</w:t>
      </w:r>
      <w:r w:rsidRPr="00D9578A">
        <w:rPr>
          <w:rFonts w:ascii="바탕" w:hAnsi="바탕" w:cs="굴림" w:hint="eastAsia"/>
          <w:i/>
          <w:iCs/>
          <w:color w:val="000000"/>
          <w:lang w:eastAsia="ko-KR"/>
        </w:rPr>
        <w:t xml:space="preserve"> 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Display_instructions</w:t>
      </w:r>
      <w:r w:rsidRPr="00D9578A">
        <w:rPr>
          <w:rFonts w:ascii="굴림" w:hAnsi="굴림" w:cs="굴림"/>
          <w:color w:val="000000"/>
          <w:lang w:eastAsia="ko-KR"/>
        </w:rPr>
        <w:t>를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호출해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프로그램이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일을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설명한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후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, </w:t>
      </w:r>
      <w:r w:rsidRPr="00D9578A">
        <w:rPr>
          <w:rFonts w:ascii="굴림" w:hAnsi="굴림" w:cs="굴림"/>
          <w:color w:val="000000"/>
          <w:lang w:eastAsia="ko-KR"/>
        </w:rPr>
        <w:t>사용자의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입력을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받아서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나머지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모듈을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호출하거나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끝낸다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사용</w:t>
      </w:r>
      <w:r w:rsidRPr="00D9578A">
        <w:rPr>
          <w:rFonts w:ascii="굴림" w:hAnsi="굴림" w:cs="굴림"/>
          <w:i/>
          <w:iCs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i/>
          <w:iCs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 symbol table</w:t>
      </w:r>
      <w:r w:rsidRPr="00D9578A">
        <w:rPr>
          <w:rFonts w:ascii="굴림" w:hAnsi="굴림" w:cs="굴림"/>
          <w:color w:val="000000"/>
          <w:lang w:eastAsia="ko-KR"/>
        </w:rPr>
        <w:t>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담는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assembleFlag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어셈블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상태인지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확인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(Yes : 1, No : 0)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lastRenderedPageBreak/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getFormat()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  <w:r w:rsidRPr="00D9578A">
        <w:rPr>
          <w:rFonts w:ascii="바탕" w:hAnsi="바탕" w:cs="굴림" w:hint="eastAsia"/>
          <w:i/>
          <w:iCs/>
          <w:color w:val="000000"/>
          <w:sz w:val="24"/>
          <w:szCs w:val="24"/>
          <w:lang w:eastAsia="ko-KR"/>
        </w:rPr>
        <w:t xml:space="preserve"> 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hAnsi="굴림" w:cs="굴림"/>
          <w:color w:val="000000"/>
          <w:lang w:eastAsia="ko-KR"/>
        </w:rPr>
        <w:t>해당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opcode mnemonic</w:t>
      </w:r>
      <w:r w:rsidRPr="00D9578A">
        <w:rPr>
          <w:rFonts w:ascii="굴림" w:hAnsi="굴림" w:cs="굴림"/>
          <w:color w:val="000000"/>
          <w:lang w:eastAsia="ko-KR"/>
        </w:rPr>
        <w:t>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어떤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Format</w:t>
      </w:r>
      <w:r w:rsidRPr="00D9578A">
        <w:rPr>
          <w:rFonts w:ascii="굴림" w:hAnsi="굴림" w:cs="굴림"/>
          <w:color w:val="000000"/>
          <w:lang w:eastAsia="ko-KR"/>
        </w:rPr>
        <w:t>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object code</w:t>
      </w:r>
      <w:r w:rsidRPr="00D9578A">
        <w:rPr>
          <w:rFonts w:ascii="굴림" w:hAnsi="굴림" w:cs="굴림"/>
          <w:color w:val="000000"/>
          <w:lang w:eastAsia="ko-KR"/>
        </w:rPr>
        <w:t>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저장되는지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Format</w:t>
      </w:r>
      <w:r w:rsidRPr="00D9578A">
        <w:rPr>
          <w:rFonts w:ascii="굴림" w:hAnsi="굴림" w:cs="굴림"/>
          <w:color w:val="000000"/>
          <w:lang w:eastAsia="ko-KR"/>
        </w:rPr>
        <w:t>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대한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정보를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가져온다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</w:t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HashTable **mne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mnemonic </w:t>
      </w:r>
      <w:r w:rsidRPr="00D9578A">
        <w:rPr>
          <w:rFonts w:ascii="굴림" w:hAnsi="굴림" w:cs="굴림"/>
          <w:color w:val="000000"/>
          <w:lang w:eastAsia="ko-KR"/>
        </w:rPr>
        <w:t>해쉬테이블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char *str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 mnemonic string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int index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찾는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opcode mnemonic</w:t>
      </w:r>
      <w:r w:rsidRPr="00D9578A">
        <w:rPr>
          <w:rFonts w:ascii="굴림" w:hAnsi="굴림" w:cs="굴림"/>
          <w:color w:val="000000"/>
          <w:lang w:eastAsia="ko-KR"/>
        </w:rPr>
        <w:t>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담겨있는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해쉬테이블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linked list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헤드의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index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 xml:space="preserve"> </w:t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insertSym()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SYMTAB(symbol table)</w:t>
      </w:r>
      <w:r w:rsidRPr="00D9578A">
        <w:rPr>
          <w:rFonts w:ascii="굴림" w:hAnsi="굴림" w:cs="굴림"/>
          <w:color w:val="000000"/>
          <w:lang w:eastAsia="ko-KR"/>
        </w:rPr>
        <w:t>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해당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symbol</w:t>
      </w:r>
      <w:r w:rsidRPr="00D9578A">
        <w:rPr>
          <w:rFonts w:ascii="굴림" w:hAnsi="굴림" w:cs="굴림"/>
          <w:color w:val="000000"/>
          <w:lang w:eastAsia="ko-KR"/>
        </w:rPr>
        <w:t>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없는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경우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pass1</w:t>
      </w:r>
      <w:r w:rsidRPr="00D9578A">
        <w:rPr>
          <w:rFonts w:ascii="굴림" w:hAnsi="굴림" w:cs="굴림"/>
          <w:color w:val="000000"/>
          <w:lang w:eastAsia="ko-KR"/>
        </w:rPr>
        <w:t>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과정에서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symbol</w:t>
      </w:r>
      <w:r w:rsidRPr="00D9578A">
        <w:rPr>
          <w:rFonts w:ascii="굴림" w:hAnsi="굴림" w:cs="굴림"/>
          <w:color w:val="000000"/>
          <w:lang w:eastAsia="ko-KR"/>
        </w:rPr>
        <w:t>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삽입해주는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- symbol table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char *label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삽입할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symbol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int locctr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해당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label</w:t>
      </w:r>
      <w:r w:rsidRPr="00D9578A">
        <w:rPr>
          <w:rFonts w:ascii="굴림" w:hAnsi="굴림" w:cs="굴림"/>
          <w:color w:val="000000"/>
          <w:lang w:eastAsia="ko-KR"/>
        </w:rPr>
        <w:t>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location address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searchSym()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SYMTAB(symbol table)</w:t>
      </w:r>
      <w:r w:rsidRPr="00D9578A">
        <w:rPr>
          <w:rFonts w:ascii="굴림" w:hAnsi="굴림" w:cs="굴림"/>
          <w:color w:val="000000"/>
          <w:lang w:eastAsia="ko-KR"/>
        </w:rPr>
        <w:t>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symbol</w:t>
      </w:r>
      <w:r w:rsidRPr="00D9578A">
        <w:rPr>
          <w:rFonts w:ascii="굴림" w:hAnsi="굴림" w:cs="굴림"/>
          <w:color w:val="000000"/>
          <w:lang w:eastAsia="ko-KR"/>
        </w:rPr>
        <w:t>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있는지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확인하는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lang w:eastAsia="ko-KR"/>
        </w:rPr>
        <w:t>사용변수</w:t>
      </w:r>
      <w:r w:rsidRPr="00D9578A">
        <w:rPr>
          <w:rFonts w:ascii="바탕" w:hAnsi="바탕" w:cs="굴림" w:hint="eastAsia"/>
          <w:i/>
          <w:iCs/>
          <w:color w:val="000000"/>
          <w:lang w:eastAsia="ko-KR"/>
        </w:rPr>
        <w:t xml:space="preserve"> 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symbol table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*symbol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찾고자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symbol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printSym()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main()</w:t>
      </w:r>
      <w:r w:rsidRPr="00D9578A">
        <w:rPr>
          <w:rFonts w:ascii="굴림" w:hAnsi="굴림" w:cs="굴림"/>
          <w:color w:val="000000"/>
          <w:lang w:eastAsia="ko-KR"/>
        </w:rPr>
        <w:t>에서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명령어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symbol </w:t>
      </w:r>
      <w:r w:rsidRPr="00D9578A">
        <w:rPr>
          <w:rFonts w:ascii="굴림" w:hAnsi="굴림" w:cs="굴림"/>
          <w:color w:val="000000"/>
          <w:lang w:eastAsia="ko-KR"/>
        </w:rPr>
        <w:t>호출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시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, assemble </w:t>
      </w:r>
      <w:r w:rsidRPr="00D9578A">
        <w:rPr>
          <w:rFonts w:ascii="굴림" w:hAnsi="굴림" w:cs="굴림"/>
          <w:color w:val="000000"/>
          <w:lang w:eastAsia="ko-KR"/>
        </w:rPr>
        <w:t>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symbol </w:t>
      </w:r>
      <w:r w:rsidRPr="00D9578A">
        <w:rPr>
          <w:rFonts w:ascii="굴림" w:hAnsi="굴림" w:cs="굴림"/>
          <w:color w:val="000000"/>
          <w:lang w:eastAsia="ko-KR"/>
        </w:rPr>
        <w:t>들을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출력해주는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symbol table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freeSym()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assemble </w:t>
      </w:r>
      <w:r w:rsidRPr="00D9578A">
        <w:rPr>
          <w:rFonts w:ascii="굴림" w:hAnsi="굴림" w:cs="굴림"/>
          <w:color w:val="000000"/>
          <w:lang w:eastAsia="ko-KR"/>
        </w:rPr>
        <w:t>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symbol </w:t>
      </w:r>
      <w:r w:rsidRPr="00D9578A">
        <w:rPr>
          <w:rFonts w:ascii="굴림" w:hAnsi="굴림" w:cs="굴림"/>
          <w:color w:val="000000"/>
          <w:lang w:eastAsia="ko-KR"/>
        </w:rPr>
        <w:t>들을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저장하고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있는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변수들의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메모리를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free </w:t>
      </w:r>
      <w:r w:rsidRPr="00D9578A">
        <w:rPr>
          <w:rFonts w:ascii="굴림" w:hAnsi="굴림" w:cs="굴림"/>
          <w:color w:val="000000"/>
          <w:lang w:eastAsia="ko-KR"/>
        </w:rPr>
        <w:t>시켜준다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symbol table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lastRenderedPageBreak/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findSym()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hAnsi="굴림" w:cs="굴림"/>
          <w:color w:val="000000"/>
          <w:lang w:eastAsia="ko-KR"/>
        </w:rPr>
        <w:t>해당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instruction (inst) </w:t>
      </w:r>
      <w:r w:rsidRPr="00D9578A">
        <w:rPr>
          <w:rFonts w:ascii="굴림" w:hAnsi="굴림" w:cs="굴림"/>
          <w:color w:val="000000"/>
          <w:lang w:eastAsia="ko-KR"/>
        </w:rPr>
        <w:t>내부에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있는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operand(symbol)</w:t>
      </w:r>
      <w:r w:rsidRPr="00D9578A">
        <w:rPr>
          <w:rFonts w:ascii="굴림" w:hAnsi="굴림" w:cs="굴림"/>
          <w:color w:val="000000"/>
          <w:lang w:eastAsia="ko-KR"/>
        </w:rPr>
        <w:t>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걸러내는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symbol table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char *str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 symbol</w:t>
      </w:r>
      <w:r w:rsidRPr="00D9578A">
        <w:rPr>
          <w:rFonts w:ascii="굴림" w:hAnsi="굴림" w:cs="굴림"/>
          <w:color w:val="000000"/>
          <w:lang w:eastAsia="ko-KR"/>
        </w:rPr>
        <w:t>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받아갈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string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char *inst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 insturctions of assembly file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findSymAddr()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hAnsi="굴림" w:cs="굴림"/>
          <w:color w:val="000000"/>
          <w:lang w:eastAsia="ko-KR"/>
        </w:rPr>
        <w:t>찾고자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symbol</w:t>
      </w:r>
      <w:r w:rsidRPr="00D9578A">
        <w:rPr>
          <w:rFonts w:ascii="굴림" w:hAnsi="굴림" w:cs="굴림"/>
          <w:color w:val="000000"/>
          <w:lang w:eastAsia="ko-KR"/>
        </w:rPr>
        <w:t>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주소를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찾아주는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symbol table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char *symbol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찾고자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symbol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hexTostring()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16</w:t>
      </w:r>
      <w:r w:rsidRPr="00D9578A">
        <w:rPr>
          <w:rFonts w:ascii="굴림" w:hAnsi="굴림" w:cs="굴림"/>
          <w:color w:val="000000"/>
          <w:lang w:eastAsia="ko-KR"/>
        </w:rPr>
        <w:t>진수를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문자열로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변경</w:t>
      </w:r>
      <w:r w:rsidRPr="00D9578A">
        <w:rPr>
          <w:rFonts w:ascii="바탕" w:hAnsi="바탕" w:cs="굴림" w:hint="eastAsia"/>
          <w:color w:val="000000"/>
          <w:lang w:eastAsia="ko-KR"/>
        </w:rPr>
        <w:t>(</w:t>
      </w:r>
      <w:r w:rsidRPr="00D9578A">
        <w:rPr>
          <w:rFonts w:ascii="굴림" w:hAnsi="굴림" w:cs="굴림"/>
          <w:color w:val="000000"/>
          <w:lang w:eastAsia="ko-KR"/>
        </w:rPr>
        <w:t>대문자로</w:t>
      </w:r>
      <w:r w:rsidRPr="00D9578A">
        <w:rPr>
          <w:rFonts w:ascii="바탕" w:hAnsi="바탕" w:cs="굴림" w:hint="eastAsia"/>
          <w:color w:val="000000"/>
          <w:lang w:eastAsia="ko-KR"/>
        </w:rPr>
        <w:t>object code</w:t>
      </w:r>
      <w:r w:rsidRPr="00D9578A">
        <w:rPr>
          <w:rFonts w:ascii="굴림" w:hAnsi="굴림" w:cs="굴림"/>
          <w:color w:val="000000"/>
          <w:lang w:eastAsia="ko-KR"/>
        </w:rPr>
        <w:t>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맞춰서</w:t>
      </w:r>
      <w:r w:rsidRPr="00D9578A">
        <w:rPr>
          <w:rFonts w:ascii="바탕" w:hAnsi="바탕" w:cs="굴림" w:hint="eastAsia"/>
          <w:color w:val="000000"/>
          <w:lang w:eastAsia="ko-KR"/>
        </w:rPr>
        <w:t>)</w:t>
      </w:r>
      <w:r w:rsidRPr="00D9578A">
        <w:rPr>
          <w:rFonts w:ascii="굴림" w:hAnsi="굴림" w:cs="굴림"/>
          <w:color w:val="000000"/>
          <w:lang w:eastAsia="ko-KR"/>
        </w:rPr>
        <w:t>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n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변경하고자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16</w:t>
      </w:r>
      <w:r w:rsidRPr="00D9578A">
        <w:rPr>
          <w:rFonts w:ascii="굴림" w:hAnsi="굴림" w:cs="굴림"/>
          <w:color w:val="000000"/>
          <w:lang w:eastAsia="ko-KR"/>
        </w:rPr>
        <w:t>진수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*str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받고자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16</w:t>
      </w:r>
      <w:r w:rsidRPr="00D9578A">
        <w:rPr>
          <w:rFonts w:ascii="굴림" w:hAnsi="굴림" w:cs="굴림"/>
          <w:color w:val="000000"/>
          <w:lang w:eastAsia="ko-KR"/>
        </w:rPr>
        <w:t>진수의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문자열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형태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size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 object code</w:t>
      </w:r>
      <w:r w:rsidRPr="00D9578A">
        <w:rPr>
          <w:rFonts w:ascii="굴림" w:hAnsi="굴림" w:cs="굴림"/>
          <w:color w:val="000000"/>
          <w:lang w:eastAsia="ko-KR"/>
        </w:rPr>
        <w:t>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규격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(</w:t>
      </w:r>
      <w:r w:rsidRPr="00D9578A">
        <w:rPr>
          <w:rFonts w:ascii="굴림" w:hAnsi="굴림" w:cs="굴림"/>
          <w:color w:val="000000"/>
          <w:lang w:eastAsia="ko-KR"/>
        </w:rPr>
        <w:t>자리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수</w:t>
      </w:r>
      <w:r w:rsidRPr="00D9578A">
        <w:rPr>
          <w:rFonts w:ascii="바탕" w:hAnsi="바탕" w:cs="굴림" w:hint="eastAsia"/>
          <w:color w:val="000000"/>
          <w:lang w:eastAsia="ko-KR"/>
        </w:rPr>
        <w:t>)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makeObjectcode()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hAnsi="굴림" w:cs="굴림"/>
          <w:color w:val="000000"/>
          <w:lang w:eastAsia="ko-KR"/>
        </w:rPr>
        <w:t>각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Format </w:t>
      </w:r>
      <w:r w:rsidRPr="00D9578A">
        <w:rPr>
          <w:rFonts w:ascii="굴림" w:hAnsi="굴림" w:cs="굴림"/>
          <w:color w:val="000000"/>
          <w:lang w:eastAsia="ko-KR"/>
        </w:rPr>
        <w:t>별로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해당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instruction</w:t>
      </w:r>
      <w:r w:rsidRPr="00D9578A">
        <w:rPr>
          <w:rFonts w:ascii="굴림" w:hAnsi="굴림" w:cs="굴림"/>
          <w:color w:val="000000"/>
          <w:lang w:eastAsia="ko-KR"/>
        </w:rPr>
        <w:t>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objectcode</w:t>
      </w:r>
      <w:r w:rsidRPr="00D9578A">
        <w:rPr>
          <w:rFonts w:ascii="굴림" w:hAnsi="굴림" w:cs="굴림"/>
          <w:color w:val="000000"/>
          <w:lang w:eastAsia="ko-KR"/>
        </w:rPr>
        <w:t>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변환하여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반환하는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symbol table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locctr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현재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줄의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주소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format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현재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instruction</w:t>
      </w:r>
      <w:r w:rsidRPr="00D9578A">
        <w:rPr>
          <w:rFonts w:ascii="굴림" w:hAnsi="굴림" w:cs="굴림"/>
          <w:color w:val="000000"/>
          <w:lang w:eastAsia="ko-KR"/>
        </w:rPr>
        <w:t>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object code format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opcode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현재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instruction</w:t>
      </w:r>
      <w:r w:rsidRPr="00D9578A">
        <w:rPr>
          <w:rFonts w:ascii="굴림" w:hAnsi="굴림" w:cs="굴림"/>
          <w:color w:val="000000"/>
          <w:lang w:eastAsia="ko-KR"/>
        </w:rPr>
        <w:t>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mnemonic</w:t>
      </w:r>
      <w:r w:rsidRPr="00D9578A">
        <w:rPr>
          <w:rFonts w:ascii="굴림" w:hAnsi="굴림" w:cs="굴림"/>
          <w:color w:val="000000"/>
          <w:lang w:eastAsia="ko-KR"/>
        </w:rPr>
        <w:t>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opcode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*inst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</w:t>
      </w:r>
      <w:r w:rsidRPr="00D9578A">
        <w:rPr>
          <w:rFonts w:ascii="굴림" w:hAnsi="굴림" w:cs="굴림"/>
          <w:color w:val="000000"/>
          <w:lang w:eastAsia="ko-KR"/>
        </w:rPr>
        <w:t>현재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instruction string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*baseSym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 base relative addressing</w:t>
      </w:r>
      <w:r w:rsidRPr="00D9578A">
        <w:rPr>
          <w:rFonts w:ascii="굴림" w:hAnsi="굴림" w:cs="굴림"/>
          <w:color w:val="000000"/>
          <w:lang w:eastAsia="ko-KR"/>
        </w:rPr>
        <w:t>에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사용될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base symbol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displayFile()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main</w:t>
      </w:r>
      <w:r w:rsidRPr="00D9578A">
        <w:rPr>
          <w:rFonts w:ascii="굴림" w:hAnsi="굴림" w:cs="굴림"/>
          <w:color w:val="000000"/>
          <w:lang w:eastAsia="ko-KR"/>
        </w:rPr>
        <w:t>에서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프로그램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명령어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type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위한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해당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파일을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출력하여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보여주는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*fname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 display</w:t>
      </w:r>
      <w:r w:rsidRPr="00D9578A">
        <w:rPr>
          <w:rFonts w:ascii="굴림" w:hAnsi="굴림" w:cs="굴림"/>
          <w:color w:val="000000"/>
          <w:lang w:eastAsia="ko-KR"/>
        </w:rPr>
        <w:t>할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file name</w:t>
      </w:r>
    </w:p>
    <w:p w:rsidR="00D9578A" w:rsidRPr="00D9578A" w:rsidRDefault="00D9578A" w:rsidP="00D9578A">
      <w:pPr>
        <w:keepNext/>
        <w:numPr>
          <w:ilvl w:val="1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lang w:eastAsia="ko-KR"/>
        </w:rPr>
        <w:lastRenderedPageBreak/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모듈이름</w:t>
      </w:r>
      <w:r w:rsidRPr="00D9578A">
        <w:rPr>
          <w:rFonts w:ascii="바탕" w:hAnsi="바탕" w:cs="굴림" w:hint="eastAsia"/>
          <w:b/>
          <w:bCs/>
          <w:color w:val="000000"/>
          <w:sz w:val="24"/>
          <w:szCs w:val="24"/>
          <w:lang w:eastAsia="ko-KR"/>
        </w:rPr>
        <w:t>: assembleFile()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기능</w:t>
      </w:r>
    </w:p>
    <w:p w:rsidR="00D9578A" w:rsidRPr="00D9578A" w:rsidRDefault="00D9578A" w:rsidP="00D9578A">
      <w:pPr>
        <w:autoSpaceDE w:val="0"/>
        <w:autoSpaceDN w:val="0"/>
        <w:spacing w:line="240" w:lineRule="auto"/>
        <w:ind w:left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assembly program source</w:t>
      </w:r>
      <w:r w:rsidRPr="00D9578A">
        <w:rPr>
          <w:rFonts w:ascii="굴림" w:hAnsi="굴림" w:cs="굴림"/>
          <w:color w:val="000000"/>
          <w:lang w:eastAsia="ko-KR"/>
        </w:rPr>
        <w:t>를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받아와서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SIC/XE assembly program</w:t>
      </w:r>
      <w:r w:rsidRPr="00D9578A">
        <w:rPr>
          <w:rFonts w:ascii="굴림" w:hAnsi="굴림" w:cs="굴림"/>
          <w:color w:val="000000"/>
          <w:lang w:eastAsia="ko-KR"/>
        </w:rPr>
        <w:t>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이용하여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읽고</w:t>
      </w:r>
      <w:r w:rsidRPr="00D9578A">
        <w:rPr>
          <w:rFonts w:ascii="바탕" w:hAnsi="바탕" w:cs="굴림" w:hint="eastAsia"/>
          <w:color w:val="000000"/>
          <w:lang w:eastAsia="ko-KR"/>
        </w:rPr>
        <w:t xml:space="preserve">, lst, obj </w:t>
      </w:r>
      <w:r w:rsidRPr="00D9578A">
        <w:rPr>
          <w:rFonts w:ascii="굴림" w:hAnsi="굴림" w:cs="굴림"/>
          <w:color w:val="000000"/>
          <w:lang w:eastAsia="ko-KR"/>
        </w:rPr>
        <w:t>파일을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만드는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기능을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한다</w:t>
      </w:r>
      <w:r w:rsidRPr="00D9578A">
        <w:rPr>
          <w:rFonts w:ascii="바탕" w:hAnsi="바탕" w:cs="굴림" w:hint="eastAsia"/>
          <w:color w:val="000000"/>
          <w:lang w:eastAsia="ko-KR"/>
        </w:rPr>
        <w:t>.</w:t>
      </w:r>
    </w:p>
    <w:p w:rsidR="00D9578A" w:rsidRPr="00D9578A" w:rsidRDefault="00D9578A" w:rsidP="00D9578A">
      <w:pPr>
        <w:keepNext/>
        <w:numPr>
          <w:ilvl w:val="2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i/>
          <w:iCs/>
          <w:color w:val="000000"/>
          <w:lang w:eastAsia="ko-KR"/>
        </w:rPr>
      </w:pPr>
      <w:r w:rsidRPr="00D9578A">
        <w:rPr>
          <w:rFonts w:ascii="굴림" w:eastAsia="굴림" w:hAnsi="굴림" w:cs="굴림"/>
          <w:i/>
          <w:iCs/>
          <w:color w:val="000000"/>
          <w:lang w:eastAsia="ko-KR"/>
        </w:rPr>
        <w:tab/>
      </w:r>
      <w:r w:rsidRPr="00D9578A">
        <w:rPr>
          <w:rFonts w:ascii="굴림" w:hAnsi="굴림" w:cs="굴림"/>
          <w:i/>
          <w:iCs/>
          <w:color w:val="000000"/>
          <w:sz w:val="24"/>
          <w:szCs w:val="24"/>
          <w:lang w:eastAsia="ko-KR"/>
        </w:rPr>
        <w:t>사용변수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*fname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assemble </w:t>
      </w:r>
      <w:r w:rsidRPr="00D9578A">
        <w:rPr>
          <w:rFonts w:ascii="굴림" w:hAnsi="굴림" w:cs="굴림"/>
          <w:color w:val="000000"/>
          <w:lang w:eastAsia="ko-KR"/>
        </w:rPr>
        <w:t>할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바탕" w:hAnsi="바탕" w:cs="굴림" w:hint="eastAsia"/>
          <w:color w:val="000000"/>
          <w:lang w:eastAsia="ko-KR"/>
        </w:rPr>
        <w:t>file name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HashTable **mne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- opcode mnemonic</w:t>
      </w:r>
      <w:r w:rsidRPr="00D9578A">
        <w:rPr>
          <w:rFonts w:ascii="굴림" w:hAnsi="굴림" w:cs="굴림"/>
          <w:color w:val="000000"/>
          <w:lang w:eastAsia="ko-KR"/>
        </w:rPr>
        <w:t>들의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해쉬테이블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 xml:space="preserve">SymTab **symtab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- symbol table </w:t>
      </w:r>
      <w:r w:rsidRPr="00D9578A">
        <w:rPr>
          <w:rFonts w:ascii="굴림" w:hAnsi="굴림" w:cs="굴림"/>
          <w:color w:val="000000"/>
          <w:lang w:eastAsia="ko-KR"/>
        </w:rPr>
        <w:t>구조체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변수</w:t>
      </w: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ind w:firstLine="720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keepNext/>
        <w:numPr>
          <w:ilvl w:val="0"/>
          <w:numId w:val="24"/>
        </w:numPr>
        <w:autoSpaceDE w:val="0"/>
        <w:autoSpaceDN w:val="0"/>
        <w:spacing w:before="120" w:after="60" w:line="240" w:lineRule="auto"/>
        <w:textAlignment w:val="baseline"/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</w:pPr>
      <w:r w:rsidRPr="00D9578A">
        <w:rPr>
          <w:rFonts w:ascii="굴림" w:eastAsia="굴림" w:hAnsi="굴림" w:cs="굴림"/>
          <w:b/>
          <w:bCs/>
          <w:color w:val="000000"/>
          <w:sz w:val="24"/>
          <w:szCs w:val="24"/>
          <w:lang w:eastAsia="ko-KR"/>
        </w:rPr>
        <w:tab/>
      </w:r>
      <w:r w:rsidRPr="00D9578A">
        <w:rPr>
          <w:rFonts w:ascii="굴림" w:hAnsi="굴림" w:cs="굴림"/>
          <w:b/>
          <w:bCs/>
          <w:color w:val="000000"/>
          <w:sz w:val="24"/>
          <w:szCs w:val="24"/>
          <w:lang w:eastAsia="ko-KR"/>
        </w:rPr>
        <w:t>코드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/*</w:t>
      </w:r>
      <w:r w:rsidRPr="00D9578A">
        <w:rPr>
          <w:rFonts w:ascii="굴림" w:hAnsi="굴림" w:cs="굴림"/>
          <w:color w:val="000000"/>
          <w:lang w:eastAsia="ko-KR"/>
        </w:rPr>
        <w:t>포함되는</w:t>
      </w:r>
      <w:r w:rsidRPr="00D9578A">
        <w:rPr>
          <w:rFonts w:ascii="굴림" w:hAnsi="굴림" w:cs="굴림"/>
          <w:color w:val="000000"/>
          <w:lang w:eastAsia="ko-KR"/>
        </w:rPr>
        <w:t xml:space="preserve"> </w:t>
      </w:r>
      <w:r w:rsidRPr="00D9578A">
        <w:rPr>
          <w:rFonts w:ascii="굴림" w:hAnsi="굴림" w:cs="굴림"/>
          <w:color w:val="000000"/>
          <w:lang w:eastAsia="ko-KR"/>
        </w:rPr>
        <w:t>파일</w:t>
      </w:r>
      <w:r w:rsidRPr="00D9578A">
        <w:rPr>
          <w:rFonts w:ascii="바탕" w:hAnsi="바탕" w:cs="굴림" w:hint="eastAsia"/>
          <w:color w:val="000000"/>
          <w:lang w:eastAsia="ko-KR"/>
        </w:rPr>
        <w:t>*/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/*</w:t>
      </w:r>
      <w:r w:rsidRPr="00D9578A">
        <w:rPr>
          <w:rFonts w:ascii="굴림" w:hAnsi="굴림" w:cs="굴림"/>
          <w:color w:val="000000"/>
          <w:lang w:eastAsia="ko-KR"/>
        </w:rPr>
        <w:t>헤더파일</w:t>
      </w:r>
      <w:r w:rsidRPr="00D9578A">
        <w:rPr>
          <w:rFonts w:ascii="바탕" w:hAnsi="바탕" w:cs="굴림" w:hint="eastAsia"/>
          <w:color w:val="000000"/>
          <w:lang w:eastAsia="ko-KR"/>
        </w:rPr>
        <w:t>*/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#ifndef __20141515__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#define __20141515__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#include&lt;stdio.h&gt;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#include&lt;stdlib.h&gt;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#include&lt;string.h&gt;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#include&lt;sys/stat.h&gt;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#include"dirent.h"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typedef struct Node_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strcmd[500];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struct Node_ *link;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}Node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typedef struct HashTable_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mne[10];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format;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opcode;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struct HashTable_ *link;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}HashTable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typedef struct SymTab_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char sym[10];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value;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flag;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struct SymTab_ *link;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}SymTab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lastRenderedPageBreak/>
        <w:t>Node *head;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Node *rear;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addNode(char *cmd);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help();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dir();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history();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charTohex(char c);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TwoInputsString(char *str, int *first, int *second);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dump(unsigned char *mem, int s, int 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ThreeInputsString(char *str, int *first, int *second, int *third);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hashfunc(char *str);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getOpcode(HashTable **mne, char *str, int index);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getFormat(HashTable **mne, char *str, int index);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insertSym(SymTab **symtab, char *label, int locctr);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searchSym(SymTab **symtab, char *symbol);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printSym(SymTab **symtab);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freeSym(SymTab **symtab);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findSym(SymTab **symtab, char *str, char *inst);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findSymAddr(SymTab **symtab, char *symbol);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hexTostring(int n, char *str, int size);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makeObjectcode(SymTab **symtab, int locctr, int format, int opcode, char *inst, char *baseSym);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displayFile(char *fname);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assembleFile(char *fname, HashTable **mne, SymTab **symtab);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#endif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/*</w:t>
      </w:r>
      <w:r w:rsidRPr="00D9578A">
        <w:rPr>
          <w:rFonts w:ascii="굴림" w:hAnsi="굴림" w:cs="굴림"/>
          <w:color w:val="000000"/>
          <w:lang w:eastAsia="ko-KR"/>
        </w:rPr>
        <w:t>소스파일</w:t>
      </w:r>
      <w:r w:rsidRPr="00D9578A">
        <w:rPr>
          <w:rFonts w:ascii="바탕" w:hAnsi="바탕" w:cs="굴림" w:hint="eastAsia"/>
          <w:color w:val="000000"/>
          <w:lang w:eastAsia="ko-KR"/>
        </w:rPr>
        <w:t>*/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#include "20141515.h"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addNode(char *cmd)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when valid command is excuted add the command string to the linked list (for history)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Node *n = (Node*)malloc(sizeof(Node));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strcpy(n-&gt;strcmd, cmd);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n-&gt;link = NULL;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(head == NULL)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head = n;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rear-&gt;link = n;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rear = n;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help()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display all commands supported by this program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printf("h[elp]\n");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printf("d[ir]\n");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printf("q[uit]\n");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printf("hi[story]\n");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printf("du[mp] [start, end]\n");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printf("e[dit] address, value\n");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printf("f[ill], start, end, value\n");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printf("reset\n");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printf("opcode mnemonic\n");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printf("opcodelist\n");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printf("assemble filename\n");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printf("type filename\n");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printf("symbol\n\n");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dir()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shows the files in the current directory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DIR *dir;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struct dirent *dire;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struct stat statbuf;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dir = opendir("./");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(dir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readdir(dir);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readdir(dir);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((dire = readdir(dir))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printf("%s", dire-&gt;d_name);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(stat(dire-&gt;d_name, &amp;statbuf) &lt;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perror("stat error\n");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(S_ISDIR(statbuf.st_mode))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if it's a directory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printf("/");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((statbuf.st_mode &amp; S_IXUSR) != 0 || (statbuf.st_mode &amp; S_IXGRP) != 0 || (statbuf.st_mode &amp; S_IXOTH) != 0)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if file has execute permission (which means it's executable file)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printf("*");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closedir(dir);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perror("\nerror on directory output...(d[ir])\n\n");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history()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print out history of all valid commands excuted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Node *temp = head;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(temp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printf("%d\t%s\n", i, temp-&gt;strcmd);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temp-&gt;link;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charTohex(char c)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change character to hexadecimal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 &gt;= '0'&amp;&amp;c &lt;= '9')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c - '0';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 &gt;= 'A'&amp;&amp;c &lt;= 'F')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c - 'A' + 10;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 &gt;= 'a'&amp;&amp;c &lt;= 'f')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c - 'a' + 10;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TwoInputsString(char *str, int *first, int *second)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get two inputs from str (used for du[mp] and e[dit])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0, startSize = 0, comaFlag = 0, endSize = 0, spaceFlag = 0, f = 0, s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(str[i] != '\0')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!= ' ' &amp;&amp; str[i] !=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((str[i] &gt;= '0'&amp;&amp;str[i] &lt;= '9') || (str[i] &gt;= 'A'&amp;&amp;str[i] &lt;= 'F') || (str[i] &gt;= 'a'&amp;&amp;str[i] &lt;= 'f') || (str[i] == ',') || (str[i] == '0' &amp;&amp; (str[i + 1] == 'X' || str[i + 1] == 'x')))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((str[i] == ','))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(startSize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, ...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start, ...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 + 1] == '\0')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start, (error)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comaFlag++;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spaceFlag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(comaFlag &gt;= 2)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when there are more inputs (error)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(str[i] == '0' &amp;&amp; (str[i + 1] == 'X' || str[i + 1] == 'x') &amp;&amp; str[i - 1] != '0')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(!((str[i + 2] &gt;= '0' &amp;&amp; str[i + 2] &lt;= '9') || (str[i + 2] &gt;= 'A' &amp;&amp; str[i + 2] &lt;= 'F') || (str[i + 2] &gt;= 'a' &amp;&amp; str[i + 2] &lt;= 'f')))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start, 0x (end 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((str[i] &gt;= '0'&amp;&amp;str[i] &lt;= '9') || (str[i] &gt;= 'A'&amp;&amp;str[i] &lt;= 'F') || (str[i] &gt;= 'a'&amp;&amp;str[i] &lt;= 'f'))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 + 1] == '\0' &amp;&amp; comaFlag == 0)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// command start 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(comaFlag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 = 16 * f + charTohex(str[i]);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startSize++;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(comaFlag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 = 16 * s + charTohex(str[i]);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 &gt; 0xFFFFF)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 = 0xFFFFF;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endSize++;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(spaceFlag == 1 &amp;&amp; (startSize != 0 || endSize != 0)) {</w:t>
      </w: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// command s tart... or dump stard end (errors) 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 (Input error)\n\n");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 (Input error)\n\n");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other words in string (error)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 mand (error)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(startSize != 0 &amp;&amp; comaFlag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spaceFlag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(endSize !=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start, e nd (error)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 (Input error)\n\n");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*first = f;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 != -1)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*second = s;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*second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dump(unsigned char *mem, int s, int e)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outputs for command d[ump]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eAddr, start, tmps;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 &lt;= e || e == -1)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print address from start to end (when e == -1 there is no end address)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(e == -1)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 = s + 159;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(e &gt; 0xFFFFF)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 = 0xFFFFF;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eAddr = 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 = s;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(start &gt;=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 -=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i--;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j = 0; j &lt; i; j++)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 +=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tmps = start;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j = 0; j &lt; (e - tmps) / 16 + 1; j++)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(tmps &lt;= s &amp;&amp; s &lt;= e &amp;&amp; e &lt;= tmps + 15)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printf("%05X ", start);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tmps; k &lt; s; k++)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s; k &lt;= e; k++)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printf("%02X ", mem[k]);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e + 1; k &lt;= tmps + 15; k++)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printf(";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16; k++)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printf(".");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(j &lt; (e - tmps) / 16)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printf("%05X ", start);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16;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(j == 0 &amp;&amp; k &lt; s - (s / 16) * 16)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printf("%02X ", mem[tmps + 16 * j + k]);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printf(";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16;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(mem[tmps + 16 * j + k] &lt; 0x20 || mem[tmps + 16 * j + k]&gt;0x7E)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printf(".");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printf("%c", mem[tmps + 16 * j + k]);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 +=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(j == (e - tmps) / 16 &amp;&amp; e - (e / 16) * 16 &gt;=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printf("%05X ", start);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16;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(k &lt;= e - (e / 16) * 16)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printf("%02X ", mem[tmps + 16 * j + k]);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printf(";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16;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(k &lt;= e - (e / 16) * 16)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(mem[tmps + 16 * j + k] &lt; 0x20 || mem[tmps + 16 * j + k]&gt;0x7E)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printf(".");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printf("%c", mem[tmps + 16 * j + k]);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printf(".");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eAddr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printf("Wrong Command!!!(start address must be smaller than end address...)\n");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eAddr;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ThreeInputsString(char *str, int *first, int *second, int *third)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get three inputs from str (used for f[ill])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0, firstSize = 0, secondSize = 0, thirdSize = 0, comaFlag = 0, spaceFlag = 0, f = 0, s = 0, t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(str[i] != '\0')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!= ' ' &amp;&amp; str[i] !=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((str[i] &gt;= '0'&amp;&amp;str[i] &lt;= '9') || (str[i] &gt;= 'A'&amp;&amp;str[i] &lt;= 'F') || (str[i] &gt;= 'a'&amp;&amp;str[i] &lt;= 'f') || (str[i] == ',') || (str[i] == '0' &amp;&amp; (str[i + 1] == 'X' || str[i + 1] == 'x')))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((str[i] == ','))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(firstSize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, ...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start, ...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 + 1] == '\0')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start, (error)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comaFlag++;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spaceFlag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(comaFlag &gt;= 3)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(str[i] == '0' &amp;&amp; (str[i + 1] == 'X' || str[i + 1] == 'x') &amp;&amp; str[i - 1] != '0')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(!((str[i + 2] &gt;= '0' &amp;&amp; str[i + 2] &lt;= '9') || (str[i + 2] &gt;= 'A' &amp;&amp; str[i + 2] &lt;= 'F') || (str[i + 2] &gt;= 'a' &amp;&amp; str[i + 2] &lt;= 'f')))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start, 0x (end 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((str[i] &gt;= '0'&amp;&amp;str[i] &lt;= '9') || (str[i] &gt;= 'A'&amp;&amp;str[i] &lt;= 'F') || (str[i] &gt;= 'a'&amp;&amp;str[i] &lt;= 'f'))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(comaFlag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 = 16 * f + charTohex(str[i]);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firstSize++;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(comaFlag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 = 16 * s + charTohex(str[i]);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secondSize++;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(comaFlag == 2)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 = 16 * t + charTohex(str[i]);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thirdSize++;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(spaceFlag == 1 &amp;&amp; (firstSize != 0 || secondSize != 0 || thirdSize != 0))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// command s tart... or dump stard end (errors) 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 (Input error)\n\n");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 (Input error)\n\n");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other words in string (error)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 mand (error)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((firstSize != 0 &amp;&amp; comaFlag == 0) || (secondSize != 0 &amp;&amp; comaFlag == 1))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spaceFlag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(thirdSize !=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command start, e nd (error)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 (Input error)\n\n");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(firstSize == 0 || secondSize == 0 || thirdSize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Command!!!(Need to write 3 inputs)\n\n");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*first = f;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*second = s;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*third = 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 &gt; s)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Command!!!(start address must be smaller than end address...)\n\n");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hashfunc(char *str)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hashfunction : Returns the remainder value of res(sum of values of each characters ASCII code in string) divided by 20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0, res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(str[i] != '\0')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res += (int)str[i];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res % 20;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getOpcode(HashTable ** mne, char *str, int index)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get (str)'s opcode from hashtable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HashTable *temp = mne[index];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(temp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(strcmp(temp-&gt;mne, str)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temp-&gt;opcode;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temp-&gt;link;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getFormat(HashTable **mne, char *str, int index)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(strcmp(str, "START")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HashTable *temp = mne[index];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(temp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(strcmp(temp-&gt;mne, str)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temp-&gt;format;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temp-&gt;link;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makeHashTable(HashTable **mne)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make hashtable of opcode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FILE *fp = fopen("opcode.txt", "r");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m[10], tmp;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code, i, j, format;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tmp = fgetc(fp);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(tmp != EOF)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 = 0; j = 0; code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10; k++)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m[k]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(tmp != '\n')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 &lt; 2)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(tmp &gt;= '0'&amp;&amp;tmp &lt;= '9')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code = code * 16 + tmp - '0';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(tmp &gt;= 'A'&amp;&amp;tmp &lt;= 'F')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code = code * 16 + tmp - 'A' + 10;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(tmp &gt;= 'A'&amp;&amp;tmp &lt;= 'Z')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m[j] = tmp;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j++;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(tmp &gt;= '1'&amp;&amp;tmp &lt;= '3')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format = tmp - '0';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tmp = fgetc(fp);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HashTable *temp, *node;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(HashTable*)malloc(sizeof(HashTable));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strcpy(temp-&gt;mne, m);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temp-&gt;opcode = code;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temp-&gt;format = format;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temp-&gt;link = NULL;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(mne[hashfunc(m)] == NULL)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mne[hashfunc(m)] = 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node = mne[hashfunc(m)];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(node-&gt;link != NULL)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node = node-&gt;link;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node-&gt;link = 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tmp = fgetc(fp);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insertSym(SymTab **symtab, char *label, int locctr)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label[0] - 'A', inputFlag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*data = (SymTab*)malloc(sizeof(SymTab));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*head = symtab[i];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*temp;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strcpy(data-&gt;sym, label);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data-&gt;value = locctr;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data-&gt;link = NULL;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(symtab[i] == NULL)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symtab[i] = data;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(head-&gt;link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(strcmp(symtab[i]-&gt;sym, data-&gt;sym) &lt;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data-&gt;link = symtab[i];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symtab[i] = data;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inputFlag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(strcmp(head-&gt;link-&gt;sym, data-&gt;sym) &lt;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head-&gt;link;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head-&gt;link = data;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data-&gt;link = 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inputFlag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head = head-&gt;link;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(inputFlag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head-&gt;link = data;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searchSym(SymTab **symtab, char *symbol)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*temp;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(symbol[0] - 'A' &lt; 0 || symbol[0] - 'A'&gt; 26)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symtab[symbol[0] - 'A'];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(temp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(strcmp(temp-&gt;sym, symbol)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temp-&gt;link;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printSym(SymTab** symtab)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*temp;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25; i &gt;= 0; i--)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(symtab[i]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symtab[i];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(temp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printf("\t%s\t%04X\n", temp-&gt;sym, temp-&gt;value);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temp-&gt;link;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freeSym(SymTab **symtab)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*temp;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25; i &gt;= 0; i--)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(symtab[i]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symtab[i];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symtab[i] = symtab[i]-&gt;link;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free(temp);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findSym(SymTab **symtab, char *str, char *inst)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j = 0, strFlag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strlen(inst);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((inst[i] &gt;= 'A' &amp;&amp; inst[i] &lt;= 'Z') || (inst[i] &gt;= '0' &amp;&amp; inst[i] &lt;= '9'))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str[j] = inst[i];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j++;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(searchSym(symtab, str)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(searchSym(symtab, str)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findSymAddr(SymTab **symtab, char *symbol)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*temp = symtab[symbol[0] - 'A'];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(temp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(strcmp(temp-&gt;sym, symbol)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temp-&gt;value;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temp-&gt;link;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void hexTostring(int n, char *str, int size)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temp = n;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10; i++)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size-1; i &gt;=0; i--)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n;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j = 0; j &lt; i; j++)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/=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%=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 &gt;= 0 || temp &lt;= 9)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str[size - i - 1] = temp + '0';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 == 10)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str[size - i - 1] = 'A';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 == 11)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str[size - i - 1] = 'B';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 == 12)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str[size - i - 1] = 'C';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 == 13)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str[size - i - 1] = 'D';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 == 14)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str[size - i - 1] = 'E';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 == 15)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str[size - i - 1] = 'F';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makeObjectcode(SymTab **symtab, int locctr, int format, int opcode, char *inst, char *baseSym)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n = 1, i = 1, x = 0, b = 0, p = 1, e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objectcode = -1, baseAddr, pcAddr;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temp[10] = { 0 };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baseAddr = findSymAddr(symtab, baseSym);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'#')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'@')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(inst[strlen(inst) - 1] == 'X')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x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BYTE CHAR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'C')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k = 2;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(inst[k] != '\'')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*= 256;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(int)inst[k];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k++;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(inst[0] == 'X')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BYTE HEX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temp[0] = inst[2];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temp[1] = inst[3];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strtol(temp, NULL, 16);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WORD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strtol(inst, NULL, 16);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opcode;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2)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reg[7] = { 'A','X','L','B','S','T','F' };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j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opcode * 256;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strlen(inst);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(inst[k] != ' ' &amp;&amp; inst[k] !=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temp[j] = inst[k];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j++;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(strlen(temp)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7;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reg[k])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k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(strlen(temp) == 2)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'P' &amp;&amp; temp[1] == 'C')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8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'S' &amp;&amp; temp[1] == 'W')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9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(strlen(temp) == 3)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7;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reg[k])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k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(temp[2] == reg[k])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(strlen(temp) == 4)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(temp[1] == ',')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7;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reg[k])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k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(temp[3] == 'P' &amp;&amp; temp[4] == 'C')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8;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(temp[3] == 'S' &amp;&amp; temp[4] == 'W')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9;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(temp[2] == ',')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'P' &amp;&amp; temp[1] == 'C')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8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'S' &amp;&amp; temp[1] == 'W')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9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7;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(temp[3] == reg[k])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(strlen(temp) == 5)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'P' &amp;&amp; temp[1] == 'C')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8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(temp[0] == 'S' &amp;&amp; temp[1] == 'W')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9 * 16;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(temp[3] == 'P' &amp;&amp; temp[4] == 'C')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8;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(temp[3] == 'S' &amp;&amp; temp[4] == 'W')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9;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3)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operand[20] = { 0 };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 = findSym(symtab, operand, 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(operand[0] &gt;= 'A' &amp;&amp; operand[0] &lt;= 'Z')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pcAddr = findSymAddr(symtab, operand) - (locctr + 3);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(pcAddr &gt;= -2048 &amp;&amp; pcAddr &lt; 2047)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(pcAddr &lt;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pcAddr += 4096;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(opcode + 2 * n + i) * 65536;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(8 * x + 4 * b + 2 * p + e) * 4096;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pcAddr;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(opcode + 2 * n + i) * 65536;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(8 * x + 4 * b + 2 * p + e) * 4096;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pcAddr;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addr = findSymAddr(symtab, operand) - baseAddr;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 = 1; p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(opcode + 2 * n + i) * 65536;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(8 * x + 4 * b + 2 * p + e) * 4096;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(operand[0] &gt;= '0' &amp;&amp; operand[0] &lt;= '9')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 = atoi(operand);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(opcode + 2 * n + i) * 65536;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(8 * x + 4 * b + 2 * p + e) * 4096;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 = atoi(operand);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(opcode + 2 * n + i) * 65536;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(8 * x + 4 * b + 2 * p + e) * 4096;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4)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 = 0; p = 0; e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+= (opcode + 2 * n + i) * 16 + 8 * x + 4 * b + 2 * p + 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objectcode;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lastRenderedPageBreak/>
        <w:t>void displayFile(char * fname)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FILE *fp = fopen(fname, "r");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(fp ==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printf("There is no such name of file...\n\n");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 = fgetc(fp);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 == EOF)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printf("%c", 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assembleFile(char *fname, HashTable **mne, SymTab **symtab)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str[200], symbol[20] = { 0 }, *opcode, inst[20] = { 0 }, name[7] = { 0 }, baseSym[20] = { 0 };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linenum = 5, size, symFlag, opFlag, insFlag, cmntFlag, errorFlag, errorCnt = 0, startFlag = 0, endFlag = 0, startAddr, locctr = 0, proglen, format4Flag;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reg[7] = { 'A','X','L','B','S','T','F' };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Pass1 of the Assembler 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FILE *fp = fopen(fname, "r");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(fp ==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printf("There is no such name of file...\n\n");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opcode = (char*)malloc(20 * sizeof(char));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(fgets(str, 201, fp)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size = strlen(str); symFlag = 0; opFlag = 0; insFlag = 0; cmntFlag = 0; format4Flag = 0; errorFlag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j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20;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symbol[i]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opcode[i]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inst[i]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size;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 ' || str[i] == '\t' || str[i] == '\n')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((str[i] &gt;= 'A' &amp;&amp; str[i] &lt;= 'Z') || (str[i] &gt;= '0' &amp;&amp; str[i] &lt;= '9') || str[i] == '#' || str[i] == '@' || str[i] == '+' || str[i] == ',' || str[i] == '\'')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'#')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'@')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'+')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format4Flag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0 &amp;&amp; opFlag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symbol[j] = str[i];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 &amp;&amp; opFlag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opcode[j] = str[i];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(opFlag == 1 &amp;&amp; insFlag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inst[j] = str[i];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j++;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 + 1] == ' ' || str[i + 1] == '\t' || str[i + 1] == '\n')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',')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((getOpcode(mne, symbol, hashfunc(symbol)) != -1 &amp;&amp; opFlag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|| strcmp(symbol, "START") == 0 || strcmp(symbol, "END") == 0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|| strcmp(symbol, "BASE") == 0 || strcmp(symbol, "NOBASE")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strcpy(opcode, symbol);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10; k++)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symbol[k]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insFlag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(symFlag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j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',')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 + 1] == ',')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(str[i] == '.')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cmntFlag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(j &gt;= 20)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strlen(symbol); i++)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error check symbol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(!((symbol[i] &gt;= 'A' &amp;&amp; symbol[i] &lt;= 'Z') || (symbol[i] &gt;= '0' &amp;&amp; symbol[i] &lt;= '9')))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strlen(opcode); i++)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error check opcode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(opcode[i]&lt;'A' || opcode[i]&gt;'Z')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quoteFlag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strlen(inst); i++)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error check instruction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"BYTE")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((!(inst[i] == 'C' || inst[i] == 'X')) &amp;&amp; i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(inst[i] == '\'' &amp;&amp; i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quoteFlag++;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(inst[i] == '\'' &amp;&amp; i == strlen(inst) - 1)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quoteFlag++;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(!((inst[i] &gt;= 'A' &amp;&amp; inst[i] &lt;= 'Z') || (inst[i] &gt;= '0' &amp;&amp; inst[i] &lt;= '9')))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(inst[i] == ',' &amp;&amp; (i == 0 || i == strlen(inst) - 1))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(!((inst[i] &gt;= 'A' &amp;&amp; inst[i] &lt;= 'Z') || (inst[i] &gt;= '0' &amp;&amp; inst[i] &lt;= '9') || inst[i] == ','))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nerror = 0, nerror2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"CLEAR") == 0 || strcmp(opcode, "TIXR")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error check in using registers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7;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((inst[0] == reg[k]) &amp;&amp; inst[1] == '\0')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(strcmp(inst, "PC") == 0 || strcmp(inst, "SW")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nerror2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(nerror == 0 || nerror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"ADDR") == 0 || strcmp(opcode, "COMPR") == 0 || strcmp(opcode, "DIVR") == 0 || strcmp(opcode, "MULR") == 0 || strcmp(opcode, "RMO") == 0 || strcmp(opcode, "SUBR")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error check in using registers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temp[2] = { 0 };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temp[0] = inst[0];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(inst[1] != ',')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temp[1] = inst[1];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(strcmp(temp, "PC") == 0 || strcmp(temp, "SW")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(strlen(inst) == 4)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7;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(inst[3] == reg[k])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nerror2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(strlen(inst) == 5)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temp[0] = inst[3];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temp[1] = inst[4];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(strcmp(temp, "PC") == 0 || strcmp(temp, "SW")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nerror2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7;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reg[k])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(strlen(inst) == 3)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7; k++)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(inst[2] == reg[k])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nerror2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(strlen(inst) == 4)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temp[0] = inst[2];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temp[1] = inst[3];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(strcmp(temp, "PC") == 0 || strcmp(temp, "SW")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nerror2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(nerror == 0 || nerror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(!(quoteFlag == 0 || quoteFlag == 2))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"START")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(strlen(symbol) &lt;= 6)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strcpy(name, symbol);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(locctr !=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startAddr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startAddr = strtol(inst, NULL, 16);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= strtol(inst, NULL, 16);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"END") != 0 &amp;&amp; strcmp(opcode, "START") != 0 &amp;&amp; endFlag == 0 &amp;&amp; cmntFlag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(startFlag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(cmntFlag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(searchSym(symtab, symbol)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insertSym(symtab, symbol, locctr);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k = getFormat(mne, opcode, hashfunc(opcode));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(k != -1)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(format4Flag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"WORD")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strlen(inst);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(inst[i]&lt;'0' || inst[i]&gt;'9')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3;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"RESW")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strlen(inst);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(inst[i]&lt;'0' || inst[i]&gt;'9')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(3 * atoi(inst));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"RESB")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strlen(inst);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(inst[i]&lt;'0' || inst[i]&gt;'9')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atoi(inst);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"BYTE")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'C')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(strlen(inst) - 3);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(inst[0] == 'X')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((strlen(inst) - 3) / 2 + (strlen(inst) - 3) % 2);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"BASE")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strcpy(baseSym, 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"NOBASE") == 0) {}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"END") == 0) {}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"END")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(startFlag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endFlag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(errorFlag == -1)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printf("Error in line %d\n", linenum);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linenum += 5;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(endFlag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errorCnt++;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printf("Error in line %d\n", linenum);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(errorCnt &gt;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proglen = locctr - startAddr;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바탕" w:hAnsi="바탕" w:cs="굴림" w:hint="eastAsia"/>
          <w:color w:val="000000"/>
          <w:lang w:eastAsia="ko-KR"/>
        </w:rPr>
        <w:t>fclose(fp);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Pass2 of the Assembler 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 = fopen(fname, "r");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(fp ==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printf("There is no such name of file...\n\n");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*filelst = (char*)malloc((strlen(fname) + 1) * sizeof(char));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*fileobj = (char*)malloc((strlen(fname) + 1) * sizeof(char));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*textrecord = (char*)malloc(70 * sizeof(char));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*textobjcode = (char*)malloc(10 * sizeof(char));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70; i++)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textrecord[i]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textlen = 0, textAddr = startAddr, endAddr, endAddrFlag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fname[strlen(fname) - 4] = '\0';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strcpy(filelst, fname);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strcpy(fileobj, fname);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strcat(filelst, ".lst");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strcat(fileobj, ".obj");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fname[strlen(fname)] = '.';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FILE *lst = fopen(filelst, "w");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(lst ==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printf("File opening error...\n\n");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FILE *obj = fopen(fileobj, "w");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(obj ==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printf("File opening error...\n\n");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linenum = 5; startFlag = 0; endFlag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(fgets(str, 201, fp)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size = strlen(str); symFlag = 0; opFlag = 0; insFlag = 0; cmntFlag = 0; format4Flag = 0; errorFlag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j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20;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symbol[i]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opcode[i]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inst[i]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size;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'\n' || str[i] == ' ' || str[i]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((str[i] &gt;= 'A' &amp;&amp; str[i] &lt;= 'Z') || (str[i] &gt;= '0' &amp;&amp; str[i] &lt;= '9') || str[i] == '#' || str[i] == '@' || str[i] == '+' || str[i] == ',' || str[i] == '\'')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'+')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format4Flag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0 &amp;&amp; opFlag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symbol[j] = str[i];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 &amp;&amp; opFlag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opcode[j] = str[i];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(opFlag == 1 &amp;&amp; insFlag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inst[j] = str[i];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j++;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 + 1] == ' ' || str[i + 1] == '\t' || str[i + 1] == '\n')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(str[i] == ',')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continue;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((getOpcode(mne, symbol, hashfunc(symbol)) != -1 &amp;&amp; opFlag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|| (getOpcode(mne, &amp;symbol[1], hashfunc(&amp;symbol[1])) != -1 &amp;&amp; opFlag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|| strcmp(symbol, "START") == 0 || strcmp(symbol, "END") == 0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|| strcmp(symbol, "BASE") == 0 || strcmp(symbol, "NOBASE")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strcpy(opcode, symbol);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k = 0; k &lt; 10; k++)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symbol[k]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insFlag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(symFlag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j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(str[i] == '.')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cmntFlag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(j &gt;= 10)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"START")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(strlen(symbol) &lt;= 6)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strcpy(name, symbol);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(locctr !=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startAddr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startAddr = strtol(inst, NULL, 16);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= strtol(inst, NULL, 16);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len = strlen(name);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len; i &lt; 6; i++)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name[i] = ' 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fprintf(obj, "H%s%06X%06X\n", name, startAddr, proglen);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objectcode;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(endFlag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(cmntFlag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code, format, operAddr;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operand[20] = { 0 };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(opcode[0] == '+')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code = getOpcode(mne, &amp;opcode[1], hashfunc(&amp;opcode[1]));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format = 4;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code = getOpcode(mne, opcode, hashfunc(opcode));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format = getFormat(mne, opcode, hashfunc(opcode));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(code != -1)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(endAddrFlag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endAddr = locctr;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endAddrFlag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(findSym(symtab, operand, inst)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operAddr = findSymAddr(symtab, 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operAddr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makeObjectcode(symtab, locctr, format, code, inst, baseSym);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"BYTE") == 0 || strcmp(opcode, "WORD")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makeObjectcode(symtab, locctr, 0, code, inst, baseSym);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objectcode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(textlen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textAddr = locctr;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(objectcode == -1)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if (strcmp(opcode, "BASE") == 0 || strcmp(opcode, </w:t>
      </w:r>
      <w:r w:rsidRPr="00D9578A">
        <w:rPr>
          <w:rFonts w:ascii="바탕" w:hAnsi="바탕" w:cs="굴림" w:hint="eastAsia"/>
          <w:color w:val="000000"/>
          <w:lang w:eastAsia="ko-KR"/>
        </w:rPr>
        <w:lastRenderedPageBreak/>
        <w:t>"NOBASE") == 0 || strcmp(opcode, "END")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"\t\t%s\t%s\t%s\n", symbol, opcode, 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"\t\t%s\t%s\n", opcode, 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"END")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(textlen !=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fprintf(obj, "T%06X%02X%s\n", textAddr, textlen, textrecord);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fprintf(obj, "E%06X\n", endAddr);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"%04X\t%s\t%s\t%s\n", locctr, symbol, opcode, 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"%04X\t\t%s\t%s\n", locctr, opcode, 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"RESW") == 0 || strcmp(opcode, "RESB")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(textlen !=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fprintf(obj, "T%06X%02X%s\n", textAddr, textlen, textrecord);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70; i++)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textrecord[i]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"WORD")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+= 3;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(textlen &gt; 30)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-= 3;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fprintf(obj, "T%06X%02X%s\n", textAddr, textlen, textrecord);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textAddr = locctr;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70; i++)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textrecord[i]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+= 3;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hexTostring(objectcode, textobjcode, 6);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strcat(textrecord, textobjcode);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"BYTE")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tmp;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'C')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tmp = strlen(inst) - 3;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'X')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tmp = (strlen(inst) - 3) / 2;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+= tmp;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(textlen &gt; 30)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-= tmp;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fprintf(obj, "T%06X%02X%s\n", textAddr, textlen, textrecord);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textAddr = locctr;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70; i++)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textrecord[i]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+= tmp;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hexTostring(objectcode, textobjcode, tmp * 2);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strcat(textrecord, textobjcode);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+= format;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(textlen &gt; 30)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-= format;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fprintf(obj, "T%06X%02X%s\n", textAddr, textlen, textrecord);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textAddr = locctr;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70; i++)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textrecord[i]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textlen += format;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(format4Flag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hexTostring(objectcode, textobjcode, 3);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strcat(textrecord, textobjcode);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tempAddr;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(operand[0] &gt;= 'A' &amp;&amp; operand[0] &lt;= 'Z')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tempAddr = findSymAddr(symtab, 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(operand[0] &gt;= '0' &amp;&amp; operand[0] &lt;= '9')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tempAddr = atoi(operand);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hexTostring(tempAddr, textobjcode, 5);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strcat(textrecord, textobjcode);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hexTostring(objectcode, textobjcode, format * 2);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strcat(textrecord, textobjcode);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(strlen(inst) &lt; 8)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"BYTE") == 0 || strcmp(opcode, "WORD")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"%04X\t%s\t%s\t%s\t\t%02X\n", locctr, symbol,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"%04X\t\t%s\t%s\t\t%02X\n", locctr,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"%04X\t%s\t%s\t%s\t\t%02X\n", locctr, symbol,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"%04X\t\t%s\t%s\t\t%02X\n", locctr,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2)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"%04X\t%s\t%s\t%s\t\t%04X\n", locctr, symbol,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"%04X\t\t%s\t%s\t\t%04X\n", locctr,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3)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"%04X\t%s\t%s\t%s\t\t%06X\n", locctr, symbol,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"%04X\t\t%s\t%s\t\t%06X\n", locctr,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4)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tempAddr;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(operand[0] &gt;= 'A' &amp;&amp; operand[0] &lt;= 'Z')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tempAddr = findSymAddr(symtab, 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(operand[0] &gt;= '0' &amp;&amp; operand[0] &lt;= '9')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tempAddr = atoi(operand);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"%04X\t%s\t%s\t%s\t\t%03X%05X\n", locctr, symbol, opcode, inst, objectcode, tempAddr);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"%04X\t\t%s\t%s\t\t%03X%05X\n", locctr, opcode, inst, objectcode, tempAddr);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"BYTE") == 0 || strcmp(opcode, "WORD")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"%04X\t%s\t%s\t%s\t%02X\n", locctr, symbol,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"%04X\t\t%s\t%s\t%02X\n", locctr,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"%04X\t%s\t%s\t%s\t%02X\n", locctr, symbol,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"%04X\t\t%s\t%s\t%02X\n", locctr,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2)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"%04X\t%s\t%s\t%s\t%04X\n", locctr, symbol,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"%04X\t\t%s\t%s\t%04X\n", locctr,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3)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"%04X\t%s\t%s\t%s\t%06X\n", locctr, symbol,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"%04X\t\t%s\t%s\t%06X\n", locctr, opcode, inst, objectcode);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 == 4)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tempAddr;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(operand[0] &gt;= 'A' &amp;&amp; operand[0] &lt;= 'Z')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tempAddr = findSymAddr(symtab, 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(operand[0] &gt;= '0' &amp;&amp; operand[0] &lt;= '9')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tempAddr = atoi(operand);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(symFlag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"%04X\t%s\t%s\t%s\t%03X%05X\n", locctr, symbol, opcode, inst, objectcode, tempAddr);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fprintf(lst, "%04X\t\t%s\t%s\t%03X%05X\n", locctr, opcode, inst, objectcode, tempAddr);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"END") != 0 &amp;&amp; strcmp(opcode, "START") != 0 &amp;&amp; endFlag == 0 &amp;&amp; cmntFlag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(startFlag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(cmntFlag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(opcode[0] == '+')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k = getFormat(mne, &amp;opcode[1], hashfunc(&amp;opcode[1]));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k = getFormat(mne, opcode, hashfunc(opcode));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(k != -1)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(format4Flag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"WORD")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3;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"RESW")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(3 * atoi(inst));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"RESB")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atoi(inst);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"BYTE")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'C')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(strlen(inst) - 3);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(inst[0] == 'X')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locctr += ((strlen(inst) - 3) / 2 + (strlen(inst) - 3) % 2);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"BASE") == 0) {}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"NOBASE") == 0) {}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(strcmp(opcode, "END") == 0) {}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(strcmp(opcode, "END")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(startFlag ==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errorFlag = -1;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endFlag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linenum += 5;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printf("output file: [%s], [%s]\n\n", filelst, fileobj);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free(textrecord);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free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free(textobjcode);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free(opcode);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free(filelst);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free(fileobj);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fclose(fp);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fclose(lst);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fclose(obj);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int main()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*str;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unsigned char *memory = (unsigned char*)malloc(0x100000 * sizeof(unsigned char));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sAddr = 0, addr[3], assembleFlag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HashTable **mnemonic = (HashTable**)malloc(20 * sizeof(HashTable*));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a = 0; a &lt; 0x100000; a++)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memory[a] = 0x00;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a = 0; a &lt; 20; a++)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mnemonic[a] = (HashTable*)malloc(sizeof(HashTable));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mnemonic[a] = NULL;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**symtab;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makeHashTable(mnemonic);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head = NULL;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(1)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program progress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printf("sicsim&gt;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char *command = (char*)malloc(500 * sizeof(char));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scanf("%[^\n]", command);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str = command;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//////////////////////////////////////////////////////////// erasing indent, space character from both left and right side of the string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(command[0] == ' ' || command[0]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(command[i] == ' ' || command[i] == '\t')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command = &amp;command[i];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(command[strlen(command) - 1] == ' ' || command[strlen(command) - 1]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(int)strlen(command) - 2;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(command[i] == ' ' || command[i] == '\t')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i--;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command[i + 1] = '\0';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/////////////////////////////////////////////////////////////////////////////////////////////////////////////////////////////////////////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(strcmp(command, "h") == 0 || strcmp(command, "help")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h[elp]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help();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(strcmp(command, "q") == 0 || strcmp(command, "quit") == 0)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q[uit]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break;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(strcmp(command, "d") == 0 || strcmp(command, "dir")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dir();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(strcmp(command, "hi") == 0 || strcmp(command, "history")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바탕" w:hAnsi="바탕" w:cs="굴림" w:hint="eastAsia"/>
          <w:color w:val="000000"/>
          <w:lang w:eastAsia="ko-KR"/>
        </w:rPr>
        <w:t>// hi[story]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history();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(command[0] == 'd' &amp;&amp; command[1] == 'u')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du[mp]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(command[2] == 'm' &amp;&amp; command[3] == 'p')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(command[4] == ' ' || command[4] == '\0' || command[4]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(command[4] == ' ' || command[4] == '\t')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dump A,B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(TwoInputsString(&amp;command[5], &amp;addr[0], &amp;addr[1])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(addr[0] &gt;= 0x00000 &amp;&amp; addr[0] &lt;= 0xFFFFF)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(addr[1] &gt; 0xFFFFF)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addr[1] = 0xFFFFF;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sAddr = dump(memory, addr[0], addr[1]) + 1;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Command!!!(input is outside the bounds)\n\n");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else { 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just dump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(sAddr &lt; 0x100000)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sAddr = dump(memory, sAddr, -1) + 1;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 (start address is out of range(0 ~ FFFFF))\n\n");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(command[2] == ' ' || command[2] == '\0' || command[2]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(command[2] == ' ' || command[2] == '\t')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du A,B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(TwoInputsString(&amp;command[3], &amp;addr[0], &amp;addr[1])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(addr[0] &gt;= 0x00000 &amp;&amp; addr[0] &lt;= 0xFFFFF)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(addr[1] &gt; 0xFFFFF)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addr[1] = 0xFFFFF;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sAddr = dump(memory, addr[0], addr[1]) + 1;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Command!!!(input is outside the bounds)\n\n");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just du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(sAddr &lt; 0x100000)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sAddr = dump(memory, sAddr, -1) + 1;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 (start address is out of range(0 ~ FFFFF))\n\n");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(command[0] == 'e')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e[dit]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(command[1] == 'd' &amp;&amp; command[2] == 'i' &amp;&amp; command[3] == 't')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(command[4] == ' ' || command[4] == '\t')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edit A,B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(TwoInputsString(&amp;command[5], &amp;addr[0], &amp;addr[1])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(addr[0] &gt;= 0x00000 &amp;&amp; addr[0] &lt;= 0xFFFFF &amp;&amp; addr[1] &gt;= 0x00 &amp;&amp; addr[1] &lt;= 0xFF)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memory[addr[0]] = addr[1];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printf("\nWrong Command!!!(input is </w:t>
      </w:r>
      <w:r w:rsidRPr="00D9578A">
        <w:rPr>
          <w:rFonts w:ascii="바탕" w:hAnsi="바탕" w:cs="굴림" w:hint="eastAsia"/>
          <w:color w:val="000000"/>
          <w:lang w:eastAsia="ko-KR"/>
        </w:rPr>
        <w:lastRenderedPageBreak/>
        <w:t>outside the bounds)\n\n");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(command[1] == ' ' || command[1] == '\0' || command[1]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(command[1] == ' ' || command[1] == '\t')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e A,B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(TwoInputsString(&amp;command[2], &amp;addr[0], &amp;addr[1])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(addr[0] &gt;= 0x00000 &amp;&amp; addr[0] &lt;= 0xFFFFF &amp;&amp; addr[1] &gt;= 0x00 &amp;&amp; addr[1] &lt;= 0xFF)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memory[addr[0]] = addr[1];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Command!!!(input is outside the bounds)\n\n");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(command[0] == 'f')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f[ill]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(command[1] == 'i' &amp;&amp; command[2] == 'l' &amp;&amp; command[3] == 'l')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(command[4] == ' ' || command[4] == '\t')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fill A,B,C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(ThreeInputsString(&amp;command[5], &amp;addr[0], &amp;addr[1], &amp;addr[2])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(addr[0] &gt;= 0x00000 &amp;&amp; addr[0] &lt;= 0xFFFFF &amp;&amp; addr[1] &gt;= 0x00000 &amp;&amp; addr[1] &lt;= 0xFFFFF &amp;&amp; addr[2] &gt;= 0x00 &amp;&amp; addr[2] &lt;= 0xFF)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j = addr[0]; j &lt;= addr[1]; j++)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memory[j] = addr[2];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Command!!!(input is outside the bounds)\n\n");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(command[1] == ' ' || command[1] == '\0' || command[1]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(command[1] == ' ' || command[1] == '\t')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f A,B,C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(ThreeInputsString(&amp;command[2], &amp;addr[0], &amp;addr[1], &amp;addr[2]) == 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(addr[0] &gt;= 0x00000 &amp;&amp; addr[0] &lt;= 0xFFFFF &amp;&amp; addr[1] &gt;= 0x00000 &amp;&amp; addr[1] &lt;= 0xFFFFF &amp;&amp; addr[2] &gt;= 0x00 &amp;&amp; addr[2] &lt;= 0xFF)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j = addr[0]; j &lt;= addr[1]; j++)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memory[j] = addr[2];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Command!!!(input is outside the bounds)\n\n");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(strcmp(command, "reset")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reset (make all values in the memory 0)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j = 0x00000; j &lt;= 0xFFFFF; j++)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memory[j] =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(strcmp(command, "opcodelist") == 0)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print out opcodelist by hashtable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20;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printf("%d : ", i);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HashTable *temp;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mnemonic[i];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(temp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printf("[%s, %02X]", temp-&gt;mne, temp-&gt;opcode);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(temp-&gt;link != NULL)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 -&gt; 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temp-&gt;link;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(command[0] == 'o' &amp;&amp; command[1] == 'p' &amp;&amp; command[2] == 'c' &amp;&amp; command[3] == 'o' &amp;&amp; command[4] == 'd' &amp;&amp; command[5] == 'e' &amp;&amp; (command[6] == ' ' || command[6] == '\t')) {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opcode command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6;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//////////////////////////////////////////////////////////// erasing indent, space character from both left and right side of the string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(command[i] == ' ' || command[i] == '\t')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command = &amp;command[i];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(command[strlen(command) - 1] == ' ' || command[strlen(command) - 1]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(int)strlen(command) - 2;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(command[i] == ' ' || command[i] == '\t')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i--;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command[i + 1] = '\0';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////////////////////////////////////////////////////////////////////////////////////////////////////////////////////////////////////////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 = getOpcode(mnemonic, command, hashfunc(command));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(i != -1)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printf("opcode is %02X.\n\n", i);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printf("Invalid mnemonic... opcode doesn't exist!\n\n");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(command[0] == 't' &amp;&amp; command[1] == 'y' &amp;&amp; command[2] == 'p' &amp;&amp; command[3] == 'e' &amp;&amp; (command[4] == ' ' || command[4] == '\t'))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4;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 xml:space="preserve">//////////////////////////////////////////////////////////// erasing indent, space </w:t>
      </w:r>
      <w:r w:rsidRPr="00D9578A">
        <w:rPr>
          <w:rFonts w:ascii="바탕" w:hAnsi="바탕" w:cs="굴림" w:hint="eastAsia"/>
          <w:color w:val="000000"/>
          <w:lang w:eastAsia="ko-KR"/>
        </w:rPr>
        <w:lastRenderedPageBreak/>
        <w:t>character from both left and right side of the string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(command[i] == ' ' || command[i] == '\t')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command = &amp;command[i];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(command[strlen(command) - 1] == ' ' || command[strlen(command) - 1]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(int)strlen(command) - 2;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(command[i] == ' ' || command[i] == '\t')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i--;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command[i + 1] = '\0';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////////////////////////////////////////////////////////////////////////////////////////////////////////////////////////////////////////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displayFile(command);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displays content of a file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(command[0] == 'a' &amp;&amp; command[1] == 's' &amp;&amp; command[2] == 's' &amp;&amp; command[3] == 'e' &amp;&amp; command[4] == 'm' &amp;&amp; command[5] == 'b' &amp;&amp; command[6] == 'l' &amp;&amp; command[7] == 'e' &amp;&amp; (command[8] == ' ' || command[8] == '\t'))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8;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(assembleFlag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freeSym(symtab);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 = (SymTab**)malloc(26 * sizeof(SymTab*));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i = 0; i &lt; 26; i++)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symtab[i] = (SymTab*)malloc(sizeof(SymTab));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symtab[i] = NULL;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//////////////////////////////////////////////////////////// erasing indent, space character from both left and right side of the string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(command[i] == ' ' || command[i] == '\t')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i++;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command = &amp;command[i];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(command[strlen(command) - 1] == ' ' || command[strlen(command) - 1] == '\t')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int i = (int)strlen(command) - 2;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(command[i] == ' ' || command[i] == '\t')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i--;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command[i + 1] = '\0';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////////////////////////////////////////////////////////////////////////////////////////////////////////////////////////////////////////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assembleFlag = assembleFile(command, mnemonic, symtab);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lastRenderedPageBreak/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(assembleFlag !=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freeSym(symtab);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 if (strcmp(command, "symbol") == 0)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addNode(str);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(assembleFlag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printSym(symtab);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printf("Error: Not assembled properly (needs to be assembled first)\n\n");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else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printf("\nWrong Command!!!\n\n");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getchar();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free(str);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if (assembleFlag == 1)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freeSym(symtab);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free(memory);</w:t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// free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for (int a = 0; a &lt; 20; a++)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HashTable *temp;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(mnemonic[a]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temp = mnemonic[a];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mnemonic[a] = mnemonic[a]-&gt;link;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free(temp);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free(mnemonic[a]);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free(mnemonic);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while (head != NULL) {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Node *temp = head;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head = head-&gt;link;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free(temp);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굴림" w:eastAsia="굴림" w:hAnsi="굴림" w:cs="굴림"/>
          <w:color w:val="000000"/>
          <w:lang w:eastAsia="ko-KR"/>
        </w:rPr>
        <w:tab/>
      </w:r>
      <w:r w:rsidRPr="00D9578A">
        <w:rPr>
          <w:rFonts w:ascii="바탕" w:hAnsi="바탕" w:cs="굴림" w:hint="eastAsia"/>
          <w:color w:val="000000"/>
          <w:lang w:eastAsia="ko-KR"/>
        </w:rPr>
        <w:t>return 0;</w:t>
      </w:r>
    </w:p>
    <w:p w:rsidR="00D9578A" w:rsidRPr="00D9578A" w:rsidRDefault="00D9578A" w:rsidP="00D9578A">
      <w:pPr>
        <w:autoSpaceDE w:val="0"/>
        <w:autoSpaceDN w:val="0"/>
        <w:spacing w:line="240" w:lineRule="auto"/>
        <w:textAlignment w:val="baseline"/>
        <w:rPr>
          <w:rFonts w:ascii="굴림" w:eastAsia="굴림" w:hAnsi="굴림" w:cs="굴림"/>
          <w:color w:val="000000"/>
          <w:lang w:eastAsia="ko-KR"/>
        </w:rPr>
      </w:pPr>
      <w:r w:rsidRPr="00D9578A">
        <w:rPr>
          <w:rFonts w:ascii="바탕" w:hAnsi="바탕" w:cs="굴림" w:hint="eastAsia"/>
          <w:color w:val="000000"/>
          <w:lang w:eastAsia="ko-KR"/>
        </w:rPr>
        <w:t>}</w:t>
      </w:r>
    </w:p>
    <w:p w:rsidR="00D9578A" w:rsidRPr="00D9578A" w:rsidRDefault="00D9578A" w:rsidP="00D9578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굴림" w:eastAsia="굴림" w:hAnsi="굴림" w:cs="굴림"/>
          <w:color w:val="000000"/>
          <w:lang w:eastAsia="ko-KR"/>
        </w:rPr>
      </w:pPr>
    </w:p>
    <w:p w:rsidR="00E21195" w:rsidRPr="00B4235D" w:rsidRDefault="00E21195" w:rsidP="006070F7">
      <w:pPr>
        <w:rPr>
          <w:lang w:eastAsia="ko-KR"/>
        </w:rPr>
      </w:pP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5C2" w:rsidRDefault="004F55C2">
      <w:r>
        <w:separator/>
      </w:r>
    </w:p>
  </w:endnote>
  <w:endnote w:type="continuationSeparator" w:id="0">
    <w:p w:rsidR="004F55C2" w:rsidRDefault="004F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B61FC" w:rsidRDefault="004B61F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578A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B61F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B61FC" w:rsidRDefault="004B61F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B61FC" w:rsidRPr="00CE7811" w:rsidRDefault="004B61F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4B61FC" w:rsidRDefault="004B61F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5C2" w:rsidRDefault="004F55C2">
      <w:r>
        <w:separator/>
      </w:r>
    </w:p>
  </w:footnote>
  <w:footnote w:type="continuationSeparator" w:id="0">
    <w:p w:rsidR="004F55C2" w:rsidRDefault="004F5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7"/>
      <w:jc w:val="right"/>
      <w:rPr>
        <w:lang w:eastAsia="ko-KR"/>
      </w:rPr>
    </w:pPr>
  </w:p>
  <w:p w:rsidR="004B61FC" w:rsidRDefault="004B61FC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ACE59D" wp14:editId="13F19E04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4B61FC" w:rsidRDefault="004B61F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1FC" w:rsidRDefault="004B61FC">
    <w:pPr>
      <w:pStyle w:val="a7"/>
      <w:rPr>
        <w:lang w:eastAsia="ko-KR"/>
      </w:rPr>
    </w:pPr>
  </w:p>
  <w:p w:rsidR="004B61FC" w:rsidRDefault="004B61F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3D7C738B"/>
    <w:multiLevelType w:val="multilevel"/>
    <w:tmpl w:val="CBAE67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>
    <w:nsid w:val="51B71EB5"/>
    <w:multiLevelType w:val="multilevel"/>
    <w:tmpl w:val="9E1891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4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8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1"/>
    <w:lvlOverride w:ilvl="0">
      <w:startOverride w:val="1"/>
    </w:lvlOverride>
  </w:num>
  <w:num w:numId="3">
    <w:abstractNumId w:val="18"/>
  </w:num>
  <w:num w:numId="4">
    <w:abstractNumId w:val="9"/>
  </w:num>
  <w:num w:numId="5">
    <w:abstractNumId w:val="1"/>
  </w:num>
  <w:num w:numId="6">
    <w:abstractNumId w:val="6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0"/>
  </w:num>
  <w:num w:numId="12">
    <w:abstractNumId w:val="0"/>
  </w:num>
  <w:num w:numId="13">
    <w:abstractNumId w:val="4"/>
  </w:num>
  <w:num w:numId="14">
    <w:abstractNumId w:val="17"/>
  </w:num>
  <w:num w:numId="15">
    <w:abstractNumId w:val="5"/>
  </w:num>
  <w:num w:numId="16">
    <w:abstractNumId w:val="16"/>
  </w:num>
  <w:num w:numId="17">
    <w:abstractNumId w:val="2"/>
  </w:num>
  <w:num w:numId="18">
    <w:abstractNumId w:val="13"/>
  </w:num>
  <w:num w:numId="19">
    <w:abstractNumId w:val="14"/>
  </w:num>
  <w:num w:numId="20">
    <w:abstractNumId w:val="0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022C"/>
    <w:rsid w:val="004115D5"/>
    <w:rsid w:val="00433AA0"/>
    <w:rsid w:val="00475D83"/>
    <w:rsid w:val="0048552F"/>
    <w:rsid w:val="00496DCB"/>
    <w:rsid w:val="004B2034"/>
    <w:rsid w:val="004B61FC"/>
    <w:rsid w:val="004B6A4C"/>
    <w:rsid w:val="004B6C88"/>
    <w:rsid w:val="004C794D"/>
    <w:rsid w:val="004F4208"/>
    <w:rsid w:val="004F55C2"/>
    <w:rsid w:val="00503377"/>
    <w:rsid w:val="00507E7E"/>
    <w:rsid w:val="005160F2"/>
    <w:rsid w:val="00525BB2"/>
    <w:rsid w:val="005268AD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5169A"/>
    <w:rsid w:val="00760CD1"/>
    <w:rsid w:val="00797E2D"/>
    <w:rsid w:val="007C6A41"/>
    <w:rsid w:val="007F0CA7"/>
    <w:rsid w:val="007F59D0"/>
    <w:rsid w:val="00805A41"/>
    <w:rsid w:val="00814697"/>
    <w:rsid w:val="00824BD2"/>
    <w:rsid w:val="008835BE"/>
    <w:rsid w:val="008A08D4"/>
    <w:rsid w:val="008E4D04"/>
    <w:rsid w:val="0091386F"/>
    <w:rsid w:val="00926EDC"/>
    <w:rsid w:val="00942D6F"/>
    <w:rsid w:val="009539C3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F24CC"/>
    <w:rsid w:val="00AF26F4"/>
    <w:rsid w:val="00B028C1"/>
    <w:rsid w:val="00B10B18"/>
    <w:rsid w:val="00B344F7"/>
    <w:rsid w:val="00B404A5"/>
    <w:rsid w:val="00B4235D"/>
    <w:rsid w:val="00B75C71"/>
    <w:rsid w:val="00B86235"/>
    <w:rsid w:val="00BB1898"/>
    <w:rsid w:val="00BB3710"/>
    <w:rsid w:val="00BB4E04"/>
    <w:rsid w:val="00C06C1E"/>
    <w:rsid w:val="00C429A4"/>
    <w:rsid w:val="00C47BEE"/>
    <w:rsid w:val="00C9094E"/>
    <w:rsid w:val="00C92F05"/>
    <w:rsid w:val="00CA0D86"/>
    <w:rsid w:val="00CB6B9C"/>
    <w:rsid w:val="00CC172F"/>
    <w:rsid w:val="00CC6175"/>
    <w:rsid w:val="00CE7811"/>
    <w:rsid w:val="00CF0711"/>
    <w:rsid w:val="00D41D04"/>
    <w:rsid w:val="00D6201D"/>
    <w:rsid w:val="00D6407C"/>
    <w:rsid w:val="00D945C6"/>
    <w:rsid w:val="00D9578A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D0A68"/>
    <w:rsid w:val="00EF2E51"/>
    <w:rsid w:val="00EF31E0"/>
    <w:rsid w:val="00F7599E"/>
    <w:rsid w:val="00F821A5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5169A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11">
    <w:name w:val="머리글1"/>
    <w:basedOn w:val="a0"/>
    <w:rsid w:val="00C06C1E"/>
    <w:pPr>
      <w:tabs>
        <w:tab w:val="center" w:pos="4320"/>
        <w:tab w:val="right" w:pos="8640"/>
      </w:tabs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af7">
    <w:name w:val="바탕글"/>
    <w:basedOn w:val="a0"/>
    <w:rsid w:val="00C06C1E"/>
    <w:pPr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2Char">
    <w:name w:val="제목 2 Char"/>
    <w:basedOn w:val="a1"/>
    <w:link w:val="2"/>
    <w:rsid w:val="00475D83"/>
    <w:rPr>
      <w:rFonts w:ascii="Arial" w:hAnsi="Arial"/>
      <w:b/>
      <w:lang w:eastAsia="en-US"/>
    </w:rPr>
  </w:style>
  <w:style w:type="character" w:customStyle="1" w:styleId="3Char">
    <w:name w:val="제목 3 Char"/>
    <w:basedOn w:val="a1"/>
    <w:link w:val="3"/>
    <w:rsid w:val="00475D83"/>
    <w:rPr>
      <w:rFonts w:ascii="Arial" w:hAnsi="Arial"/>
      <w:i/>
      <w:lang w:eastAsia="en-US"/>
    </w:rPr>
  </w:style>
  <w:style w:type="paragraph" w:customStyle="1" w:styleId="heading1">
    <w:name w:val="heading 1"/>
    <w:basedOn w:val="a0"/>
    <w:rsid w:val="00D9578A"/>
    <w:pPr>
      <w:keepNext/>
      <w:numPr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b/>
      <w:bCs/>
      <w:color w:val="000000"/>
      <w:sz w:val="24"/>
      <w:szCs w:val="24"/>
      <w:lang w:eastAsia="ko-KR"/>
    </w:rPr>
  </w:style>
  <w:style w:type="paragraph" w:customStyle="1" w:styleId="heading2">
    <w:name w:val="heading 2"/>
    <w:basedOn w:val="a0"/>
    <w:rsid w:val="00D9578A"/>
    <w:pPr>
      <w:keepNext/>
      <w:numPr>
        <w:ilvl w:val="1"/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b/>
      <w:bCs/>
      <w:color w:val="000000"/>
      <w:lang w:eastAsia="ko-KR"/>
    </w:rPr>
  </w:style>
  <w:style w:type="paragraph" w:customStyle="1" w:styleId="caption">
    <w:name w:val="caption"/>
    <w:basedOn w:val="a0"/>
    <w:rsid w:val="00D9578A"/>
    <w:pPr>
      <w:wordWrap w:val="0"/>
      <w:autoSpaceDE w:val="0"/>
      <w:autoSpaceDN w:val="0"/>
      <w:spacing w:line="240" w:lineRule="auto"/>
      <w:jc w:val="both"/>
      <w:textAlignment w:val="baseline"/>
    </w:pPr>
    <w:rPr>
      <w:rFonts w:ascii="굴림" w:eastAsia="굴림" w:hAnsi="굴림" w:cs="굴림"/>
      <w:b/>
      <w:bCs/>
      <w:color w:val="000000"/>
      <w:kern w:val="2"/>
      <w:lang w:eastAsia="ko-KR"/>
    </w:rPr>
  </w:style>
  <w:style w:type="paragraph" w:customStyle="1" w:styleId="heading3">
    <w:name w:val="heading 3"/>
    <w:basedOn w:val="a0"/>
    <w:rsid w:val="00D9578A"/>
    <w:pPr>
      <w:keepNext/>
      <w:numPr>
        <w:ilvl w:val="2"/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i/>
      <w:iCs/>
      <w:color w:val="000000"/>
      <w:lang w:eastAsia="ko-KR"/>
    </w:rPr>
  </w:style>
  <w:style w:type="paragraph" w:customStyle="1" w:styleId="Title">
    <w:name w:val="Title"/>
    <w:basedOn w:val="a0"/>
    <w:rsid w:val="00D9578A"/>
    <w:pPr>
      <w:autoSpaceDN w:val="0"/>
      <w:spacing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36"/>
      <w:szCs w:val="36"/>
      <w:lang w:eastAsia="ko-KR"/>
    </w:rPr>
  </w:style>
  <w:style w:type="paragraph" w:customStyle="1" w:styleId="toc10">
    <w:name w:val="toc 1"/>
    <w:basedOn w:val="a0"/>
    <w:rsid w:val="00D9578A"/>
    <w:pPr>
      <w:tabs>
        <w:tab w:val="right" w:pos="9360"/>
      </w:tabs>
      <w:autoSpaceDN w:val="0"/>
      <w:spacing w:before="240" w:after="60" w:line="240" w:lineRule="auto"/>
      <w:ind w:right="720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toc2">
    <w:name w:val="toc 2"/>
    <w:basedOn w:val="a0"/>
    <w:rsid w:val="00D9578A"/>
    <w:pPr>
      <w:tabs>
        <w:tab w:val="right" w:pos="9360"/>
      </w:tabs>
      <w:autoSpaceDN w:val="0"/>
      <w:spacing w:line="240" w:lineRule="auto"/>
      <w:ind w:left="432" w:right="720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toc3">
    <w:name w:val="toc 3"/>
    <w:basedOn w:val="a0"/>
    <w:rsid w:val="00D9578A"/>
    <w:pPr>
      <w:tabs>
        <w:tab w:val="left" w:pos="1440"/>
        <w:tab w:val="right" w:pos="9360"/>
      </w:tabs>
      <w:autoSpaceDN w:val="0"/>
      <w:spacing w:line="240" w:lineRule="auto"/>
      <w:ind w:left="864"/>
      <w:textAlignment w:val="baseline"/>
    </w:pPr>
    <w:rPr>
      <w:rFonts w:ascii="굴림" w:eastAsia="굴림" w:hAnsi="굴림" w:cs="굴림"/>
      <w:color w:val="00000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5169A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11">
    <w:name w:val="머리글1"/>
    <w:basedOn w:val="a0"/>
    <w:rsid w:val="00C06C1E"/>
    <w:pPr>
      <w:tabs>
        <w:tab w:val="center" w:pos="4320"/>
        <w:tab w:val="right" w:pos="8640"/>
      </w:tabs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af7">
    <w:name w:val="바탕글"/>
    <w:basedOn w:val="a0"/>
    <w:rsid w:val="00C06C1E"/>
    <w:pPr>
      <w:autoSpaceDN w:val="0"/>
      <w:spacing w:line="240" w:lineRule="auto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2Char">
    <w:name w:val="제목 2 Char"/>
    <w:basedOn w:val="a1"/>
    <w:link w:val="2"/>
    <w:rsid w:val="00475D83"/>
    <w:rPr>
      <w:rFonts w:ascii="Arial" w:hAnsi="Arial"/>
      <w:b/>
      <w:lang w:eastAsia="en-US"/>
    </w:rPr>
  </w:style>
  <w:style w:type="character" w:customStyle="1" w:styleId="3Char">
    <w:name w:val="제목 3 Char"/>
    <w:basedOn w:val="a1"/>
    <w:link w:val="3"/>
    <w:rsid w:val="00475D83"/>
    <w:rPr>
      <w:rFonts w:ascii="Arial" w:hAnsi="Arial"/>
      <w:i/>
      <w:lang w:eastAsia="en-US"/>
    </w:rPr>
  </w:style>
  <w:style w:type="paragraph" w:customStyle="1" w:styleId="heading1">
    <w:name w:val="heading 1"/>
    <w:basedOn w:val="a0"/>
    <w:rsid w:val="00D9578A"/>
    <w:pPr>
      <w:keepNext/>
      <w:numPr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b/>
      <w:bCs/>
      <w:color w:val="000000"/>
      <w:sz w:val="24"/>
      <w:szCs w:val="24"/>
      <w:lang w:eastAsia="ko-KR"/>
    </w:rPr>
  </w:style>
  <w:style w:type="paragraph" w:customStyle="1" w:styleId="heading2">
    <w:name w:val="heading 2"/>
    <w:basedOn w:val="a0"/>
    <w:rsid w:val="00D9578A"/>
    <w:pPr>
      <w:keepNext/>
      <w:numPr>
        <w:ilvl w:val="1"/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b/>
      <w:bCs/>
      <w:color w:val="000000"/>
      <w:lang w:eastAsia="ko-KR"/>
    </w:rPr>
  </w:style>
  <w:style w:type="paragraph" w:customStyle="1" w:styleId="caption">
    <w:name w:val="caption"/>
    <w:basedOn w:val="a0"/>
    <w:rsid w:val="00D9578A"/>
    <w:pPr>
      <w:wordWrap w:val="0"/>
      <w:autoSpaceDE w:val="0"/>
      <w:autoSpaceDN w:val="0"/>
      <w:spacing w:line="240" w:lineRule="auto"/>
      <w:jc w:val="both"/>
      <w:textAlignment w:val="baseline"/>
    </w:pPr>
    <w:rPr>
      <w:rFonts w:ascii="굴림" w:eastAsia="굴림" w:hAnsi="굴림" w:cs="굴림"/>
      <w:b/>
      <w:bCs/>
      <w:color w:val="000000"/>
      <w:kern w:val="2"/>
      <w:lang w:eastAsia="ko-KR"/>
    </w:rPr>
  </w:style>
  <w:style w:type="paragraph" w:customStyle="1" w:styleId="heading3">
    <w:name w:val="heading 3"/>
    <w:basedOn w:val="a0"/>
    <w:rsid w:val="00D9578A"/>
    <w:pPr>
      <w:keepNext/>
      <w:numPr>
        <w:ilvl w:val="2"/>
        <w:numId w:val="2"/>
      </w:numPr>
      <w:autoSpaceDN w:val="0"/>
      <w:spacing w:before="120" w:after="60" w:line="240" w:lineRule="auto"/>
      <w:textAlignment w:val="baseline"/>
    </w:pPr>
    <w:rPr>
      <w:rFonts w:ascii="굴림" w:eastAsia="굴림" w:hAnsi="굴림" w:cs="굴림"/>
      <w:i/>
      <w:iCs/>
      <w:color w:val="000000"/>
      <w:lang w:eastAsia="ko-KR"/>
    </w:rPr>
  </w:style>
  <w:style w:type="paragraph" w:customStyle="1" w:styleId="Title">
    <w:name w:val="Title"/>
    <w:basedOn w:val="a0"/>
    <w:rsid w:val="00D9578A"/>
    <w:pPr>
      <w:autoSpaceDN w:val="0"/>
      <w:spacing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36"/>
      <w:szCs w:val="36"/>
      <w:lang w:eastAsia="ko-KR"/>
    </w:rPr>
  </w:style>
  <w:style w:type="paragraph" w:customStyle="1" w:styleId="toc10">
    <w:name w:val="toc 1"/>
    <w:basedOn w:val="a0"/>
    <w:rsid w:val="00D9578A"/>
    <w:pPr>
      <w:tabs>
        <w:tab w:val="right" w:pos="9360"/>
      </w:tabs>
      <w:autoSpaceDN w:val="0"/>
      <w:spacing w:before="240" w:after="60" w:line="240" w:lineRule="auto"/>
      <w:ind w:right="720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toc2">
    <w:name w:val="toc 2"/>
    <w:basedOn w:val="a0"/>
    <w:rsid w:val="00D9578A"/>
    <w:pPr>
      <w:tabs>
        <w:tab w:val="right" w:pos="9360"/>
      </w:tabs>
      <w:autoSpaceDN w:val="0"/>
      <w:spacing w:line="240" w:lineRule="auto"/>
      <w:ind w:left="432" w:right="720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customStyle="1" w:styleId="toc3">
    <w:name w:val="toc 3"/>
    <w:basedOn w:val="a0"/>
    <w:rsid w:val="00D9578A"/>
    <w:pPr>
      <w:tabs>
        <w:tab w:val="left" w:pos="1440"/>
        <w:tab w:val="right" w:pos="9360"/>
      </w:tabs>
      <w:autoSpaceDN w:val="0"/>
      <w:spacing w:line="240" w:lineRule="auto"/>
      <w:ind w:left="864"/>
      <w:textAlignment w:val="baseline"/>
    </w:pPr>
    <w:rPr>
      <w:rFonts w:ascii="굴림" w:eastAsia="굴림" w:hAnsi="굴림" w:cs="굴림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112</TotalTime>
  <Pages>49</Pages>
  <Words>7699</Words>
  <Characters>43885</Characters>
  <Application>Microsoft Office Word</Application>
  <DocSecurity>0</DocSecurity>
  <Lines>365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51482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sky</cp:lastModifiedBy>
  <cp:revision>13</cp:revision>
  <cp:lastPrinted>2006-03-03T07:52:00Z</cp:lastPrinted>
  <dcterms:created xsi:type="dcterms:W3CDTF">2018-03-13T05:46:00Z</dcterms:created>
  <dcterms:modified xsi:type="dcterms:W3CDTF">2019-04-08T14:08:00Z</dcterms:modified>
</cp:coreProperties>
</file>